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A1A" w:rsidRDefault="00BD0A1A" w:rsidP="007A6A30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6E2965" w:rsidRPr="00AF70CE" w:rsidTr="00BD0A1A">
        <w:tc>
          <w:tcPr>
            <w:tcW w:w="1386" w:type="dxa"/>
          </w:tcPr>
          <w:p w:rsidR="006E2965" w:rsidRPr="00AF70CE" w:rsidRDefault="006E2965" w:rsidP="00B7622A">
            <w:pPr>
              <w:rPr>
                <w:b/>
              </w:rPr>
            </w:pPr>
            <w:bookmarkStart w:id="0" w:name="Шапка"/>
            <w:r>
              <w:rPr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</w:tcPr>
          <w:p w:rsidR="006E2965" w:rsidRPr="00AF70CE" w:rsidRDefault="006E2965" w:rsidP="00997A9F">
            <w:pPr>
              <w:spacing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  <w:r w:rsidR="007A6A30"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 w:rsidR="007A6A30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</w:p>
          <w:p w:rsidR="006E2965" w:rsidRPr="00AF70CE" w:rsidRDefault="006E2965" w:rsidP="00997A9F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  <w:r w:rsidR="007A6A30"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имени Н.Э. Баумана</w:t>
            </w:r>
          </w:p>
          <w:p w:rsidR="006E2965" w:rsidRPr="00AF70CE" w:rsidRDefault="006E2965" w:rsidP="007A6A30">
            <w:pPr>
              <w:spacing w:line="240" w:lineRule="auto"/>
              <w:ind w:right="-2"/>
              <w:jc w:val="center"/>
              <w:rPr>
                <w:b/>
              </w:rPr>
            </w:pPr>
            <w:r w:rsidRPr="007A6A30">
              <w:rPr>
                <w:b/>
                <w:sz w:val="24"/>
              </w:rPr>
              <w:t>(национальный исследовательский университет)»</w:t>
            </w:r>
            <w:r w:rsidR="007A6A30"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6E2965" w:rsidRPr="00AF70CE" w:rsidRDefault="006E2965" w:rsidP="006E296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E2965" w:rsidRPr="003C0EC1" w:rsidRDefault="006E2965" w:rsidP="003C0EC1">
      <w:pPr>
        <w:spacing w:line="240" w:lineRule="auto"/>
        <w:ind w:left="360"/>
        <w:jc w:val="center"/>
        <w:rPr>
          <w:bCs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7698"/>
      </w:tblGrid>
      <w:tr w:rsidR="00997A9F" w:rsidRPr="00997A9F" w:rsidTr="00997A9F">
        <w:tc>
          <w:tcPr>
            <w:tcW w:w="1951" w:type="dxa"/>
          </w:tcPr>
          <w:p w:rsidR="00997A9F" w:rsidRPr="007A6A30" w:rsidRDefault="00997A9F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rStyle w:val="AllCaps"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</w:tcPr>
          <w:p w:rsidR="00997A9F" w:rsidRPr="007A6A30" w:rsidRDefault="00997A9F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997A9F" w:rsidRPr="007A6A30" w:rsidTr="00997A9F">
        <w:tc>
          <w:tcPr>
            <w:tcW w:w="1951" w:type="dxa"/>
          </w:tcPr>
          <w:p w:rsidR="00997A9F" w:rsidRPr="007A6A30" w:rsidRDefault="00997A9F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rStyle w:val="AllCaps"/>
                <w:sz w:val="24"/>
                <w:szCs w:val="24"/>
              </w:rPr>
              <w:t>Кафедра</w:t>
            </w:r>
          </w:p>
        </w:tc>
        <w:tc>
          <w:tcPr>
            <w:tcW w:w="7903" w:type="dxa"/>
          </w:tcPr>
          <w:p w:rsidR="00997A9F" w:rsidRPr="007A6A30" w:rsidRDefault="00997A9F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:rsidR="00756F82" w:rsidRDefault="00756F82" w:rsidP="00EC1F1B"/>
    <w:p w:rsidR="00756F82" w:rsidRPr="00A7306C" w:rsidRDefault="006E2965" w:rsidP="00A7306C">
      <w:pPr>
        <w:jc w:val="center"/>
        <w:rPr>
          <w:b/>
          <w:caps/>
          <w:sz w:val="36"/>
          <w:szCs w:val="36"/>
          <w:u w:val="single"/>
        </w:rPr>
      </w:pPr>
      <w:r w:rsidRPr="00A7306C">
        <w:rPr>
          <w:b/>
          <w:caps/>
          <w:sz w:val="36"/>
          <w:szCs w:val="36"/>
          <w:u w:val="single"/>
        </w:rPr>
        <w:t xml:space="preserve">Отчёт по </w:t>
      </w:r>
      <w:sdt>
        <w:sdtPr>
          <w:rPr>
            <w:b/>
            <w:caps/>
            <w:sz w:val="36"/>
            <w:szCs w:val="36"/>
            <w:u w:val="single"/>
          </w:rPr>
          <w:alias w:val="Вид практики"/>
          <w:tag w:val="vid"/>
          <w:id w:val="-142277284"/>
          <w:placeholder>
            <w:docPart w:val="D4CAF7F080074616A1ECD05B1052C8FD"/>
          </w:placeholder>
          <w:dropDownList>
            <w:listItem w:displayText="производственной" w:value="большинство практик, в т.ч. преддипломная"/>
            <w:listItem w:displayText="учебной" w:value="учебная, учебно-технологическая, педагогическая"/>
          </w:dropDownList>
        </w:sdtPr>
        <w:sdtEndPr/>
        <w:sdtContent>
          <w:r w:rsidR="00DC5131">
            <w:rPr>
              <w:b/>
              <w:caps/>
              <w:sz w:val="36"/>
              <w:szCs w:val="36"/>
            </w:rPr>
            <w:t>учебной</w:t>
          </w:r>
        </w:sdtContent>
      </w:sdt>
      <w:r w:rsidRPr="00A7306C">
        <w:rPr>
          <w:b/>
          <w:caps/>
          <w:sz w:val="36"/>
          <w:szCs w:val="36"/>
          <w:u w:val="single"/>
        </w:rPr>
        <w:t xml:space="preserve"> практике</w:t>
      </w:r>
    </w:p>
    <w:p w:rsidR="007A6A30" w:rsidRDefault="007A6A30" w:rsidP="007A6A30"/>
    <w:p w:rsidR="00D93DCA" w:rsidRDefault="00D93DCA" w:rsidP="007A6A30">
      <w:bookmarkStart w:id="1" w:name="Тип_практики"/>
      <w:r>
        <w:t xml:space="preserve">Тип практики: </w:t>
      </w:r>
      <w:sdt>
        <w:sdtPr>
          <w:alias w:val="Типы практик"/>
          <w:tag w:val="type"/>
          <w:id w:val="1629972134"/>
          <w:placeholder>
            <w:docPart w:val="E0ADE9F07EA14E8DA16ABEF3650B5B9F"/>
          </w:placeholder>
          <w:comboBox>
            <w:listItem w:displayText="(выберите)" w:value="(выберите)"/>
            <w:listItem w:displayText="учебная" w:value="На 1 курсе"/>
            <w:listItem w:displayText="учебно-технологическая" w:value="После 2 курса (4 семестр)"/>
            <w:listItem w:displayText="производственная" w:value="После 3 курса (6 семестр)"/>
            <w:listItem w:displayText="технологическая" w:value="После 4 курса (8 семестр)"/>
            <w:listItem w:displayText="эксплуатационная" w:value="После 5 курса (10 семестр)"/>
            <w:listItem w:displayText="преддипломная" w:value="6 курс, а также магистры"/>
            <w:listItem w:displayText="педагогическая" w:value="Магистры 1 курса"/>
            <w:listItem w:displayText="научно-исследовательская" w:value="Магистры, после 1 курса"/>
          </w:comboBox>
        </w:sdtPr>
        <w:sdtEndPr/>
        <w:sdtContent>
          <w:r w:rsidR="00DC5131">
            <w:t>учебная</w:t>
          </w:r>
        </w:sdtContent>
      </w:sdt>
      <w:bookmarkEnd w:id="1"/>
    </w:p>
    <w:p w:rsidR="00D93DCA" w:rsidRDefault="00D93DCA" w:rsidP="007A6A30">
      <w:bookmarkStart w:id="2" w:name="Название_предприятия"/>
      <w:r>
        <w:t xml:space="preserve">Название предприятия: </w:t>
      </w:r>
      <w:sdt>
        <w:sdtPr>
          <w:alias w:val="Предприятие"/>
          <w:tag w:val="place"/>
          <w:id w:val="179403979"/>
          <w:placeholder>
            <w:docPart w:val="DBEF0844BABD4B518B99E92B5EEF5147"/>
          </w:placeholder>
          <w:text/>
        </w:sdtPr>
        <w:sdtEndPr/>
        <w:sdtContent>
          <w:r w:rsidR="00DC5131">
            <w:t>НУК ИУ МГТУ им. Н. Э. Баумана</w:t>
          </w:r>
        </w:sdtContent>
      </w:sdt>
      <w:bookmarkEnd w:id="2"/>
    </w:p>
    <w:p w:rsidR="00D93DCA" w:rsidRDefault="00D93DCA" w:rsidP="00D93DCA">
      <w:pPr>
        <w:tabs>
          <w:tab w:val="left" w:pos="7371"/>
        </w:tabs>
      </w:pPr>
    </w:p>
    <w:p w:rsidR="00CE5949" w:rsidRDefault="00CE5949" w:rsidP="00D93DCA">
      <w:pPr>
        <w:tabs>
          <w:tab w:val="left" w:pos="7371"/>
        </w:tabs>
      </w:pPr>
    </w:p>
    <w:p w:rsidR="00CE5949" w:rsidRDefault="00CE5949" w:rsidP="00D93DCA">
      <w:pPr>
        <w:tabs>
          <w:tab w:val="left" w:pos="7371"/>
        </w:tabs>
      </w:pPr>
    </w:p>
    <w:p w:rsidR="007B0F99" w:rsidRDefault="007B0F99" w:rsidP="00D93DCA">
      <w:pPr>
        <w:tabs>
          <w:tab w:val="left" w:pos="7371"/>
        </w:tabs>
      </w:pPr>
    </w:p>
    <w:p w:rsidR="00CE5949" w:rsidRDefault="00CE5949" w:rsidP="00D93DCA">
      <w:pPr>
        <w:tabs>
          <w:tab w:val="left" w:pos="7371"/>
        </w:tabs>
      </w:pPr>
    </w:p>
    <w:p w:rsidR="00CE5949" w:rsidRDefault="00CE5949" w:rsidP="00D93DCA">
      <w:pPr>
        <w:tabs>
          <w:tab w:val="left" w:pos="7371"/>
        </w:tabs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2"/>
        <w:gridCol w:w="3016"/>
      </w:tblGrid>
      <w:tr w:rsidR="00835404" w:rsidRPr="00D045E9" w:rsidTr="007B0F99">
        <w:trPr>
          <w:trHeight w:val="1021"/>
        </w:trPr>
        <w:tc>
          <w:tcPr>
            <w:tcW w:w="6838" w:type="dxa"/>
          </w:tcPr>
          <w:p w:rsidR="00835404" w:rsidRPr="00D045E9" w:rsidRDefault="00835404" w:rsidP="00D045E9">
            <w:bookmarkStart w:id="3" w:name="Люди"/>
            <w:r w:rsidRPr="00D045E9">
              <w:t>Студент:</w:t>
            </w:r>
            <w:r w:rsidR="007A6A30" w:rsidRPr="00D045E9">
              <w:br/>
            </w:r>
            <w:sdt>
              <w:sdtPr>
                <w:alias w:val="ФИО студента"/>
                <w:tag w:val="student"/>
                <w:id w:val="1831174154"/>
                <w:placeholder>
                  <w:docPart w:val="552FB175AC4249E787C3C57F504B81FB"/>
                </w:placeholder>
                <w:text/>
              </w:sdtPr>
              <w:sdtEndPr/>
              <w:sdtContent>
                <w:proofErr w:type="spellStart"/>
                <w:r w:rsidR="00DC5131">
                  <w:t>Месяцева</w:t>
                </w:r>
                <w:proofErr w:type="spellEnd"/>
                <w:r w:rsidR="00DC5131">
                  <w:t xml:space="preserve"> Наталья Вячеславовна</w:t>
                </w:r>
              </w:sdtContent>
            </w:sdt>
            <w:r w:rsidRPr="00D045E9">
              <w:t xml:space="preserve">, </w:t>
            </w:r>
            <w:r w:rsidR="00A54470">
              <w:br/>
            </w:r>
            <w:r w:rsidRPr="00D045E9">
              <w:t xml:space="preserve">группа </w:t>
            </w:r>
            <w:sdt>
              <w:sdtPr>
                <w:alias w:val="Группа"/>
                <w:tag w:val="group"/>
                <w:id w:val="1256627424"/>
                <w:placeholder>
                  <w:docPart w:val="BE9B12ABBE784F5486322A846C1A3E12"/>
                </w:placeholder>
                <w:text/>
              </w:sdtPr>
              <w:sdtEndPr/>
              <w:sdtContent>
                <w:r w:rsidR="00DC5131">
                  <w:t xml:space="preserve">ИУ8Ц-41 </w:t>
                </w:r>
              </w:sdtContent>
            </w:sdt>
            <w:r w:rsidR="007A6A30" w:rsidRPr="00D045E9">
              <w:t>(</w:t>
            </w:r>
            <w:sdt>
              <w:sdtPr>
                <w:alias w:val="Курс"/>
                <w:tag w:val="course"/>
                <w:id w:val="-1498954066"/>
                <w:placeholder>
                  <w:docPart w:val="F5B2D132C5E242C58BFA0C509D51A0F6"/>
                </w:placeholder>
                <w:text/>
              </w:sdtPr>
              <w:sdtEndPr/>
              <w:sdtContent>
                <w:r w:rsidR="00DC5131">
                  <w:t>2</w:t>
                </w:r>
              </w:sdtContent>
            </w:sdt>
            <w:r w:rsidR="007A6A30" w:rsidRPr="00D045E9">
              <w:t xml:space="preserve"> курс)</w:t>
            </w:r>
          </w:p>
        </w:tc>
        <w:tc>
          <w:tcPr>
            <w:tcW w:w="3016" w:type="dxa"/>
            <w:vAlign w:val="bottom"/>
          </w:tcPr>
          <w:p w:rsidR="00835404" w:rsidRPr="00D045E9" w:rsidRDefault="00835404" w:rsidP="00835404">
            <w:pPr>
              <w:tabs>
                <w:tab w:val="left" w:pos="6804"/>
              </w:tabs>
              <w:spacing w:line="276" w:lineRule="auto"/>
              <w:jc w:val="center"/>
            </w:pPr>
            <w:bookmarkStart w:id="4" w:name="Место_подписи"/>
            <w:r w:rsidRPr="00D045E9">
              <w:t>____________________</w:t>
            </w:r>
          </w:p>
          <w:p w:rsidR="00835404" w:rsidRPr="00D045E9" w:rsidRDefault="00835404" w:rsidP="00835404">
            <w:pPr>
              <w:tabs>
                <w:tab w:val="left" w:pos="7371"/>
              </w:tabs>
              <w:spacing w:line="276" w:lineRule="auto"/>
              <w:jc w:val="center"/>
            </w:pPr>
            <w:r w:rsidRPr="00D045E9">
              <w:rPr>
                <w:sz w:val="20"/>
                <w:szCs w:val="20"/>
              </w:rPr>
              <w:t>(подпись, дата)</w:t>
            </w:r>
            <w:bookmarkEnd w:id="4"/>
          </w:p>
        </w:tc>
      </w:tr>
      <w:tr w:rsidR="00835404" w:rsidTr="007B0F99">
        <w:trPr>
          <w:trHeight w:val="1021"/>
        </w:trPr>
        <w:tc>
          <w:tcPr>
            <w:tcW w:w="6838" w:type="dxa"/>
          </w:tcPr>
          <w:p w:rsidR="00835404" w:rsidRPr="00D045E9" w:rsidRDefault="00835404" w:rsidP="00D045E9">
            <w:pPr>
              <w:spacing w:line="276" w:lineRule="auto"/>
            </w:pPr>
            <w:r w:rsidRPr="00D045E9">
              <w:t xml:space="preserve">Руководитель </w:t>
            </w:r>
            <w:r w:rsidR="007B0F99" w:rsidRPr="00D045E9">
              <w:t>практики</w:t>
            </w:r>
            <w:r w:rsidRPr="00D045E9">
              <w:t>:</w:t>
            </w:r>
            <w:r w:rsidR="007A6A30" w:rsidRPr="00D045E9">
              <w:br/>
            </w:r>
            <w:sdt>
              <w:sdtPr>
                <w:alias w:val="Должность руководителя2"/>
                <w:tag w:val="ruk2job"/>
                <w:id w:val="473956473"/>
                <w:placeholder>
                  <w:docPart w:val="FA08F2E2F56B4F16A5204B86E53A24B2"/>
                </w:placeholder>
                <w:text/>
              </w:sdtPr>
              <w:sdtEndPr/>
              <w:sdtContent>
                <w:r w:rsidR="00DC5131">
                  <w:t>старший преподаватель кафедры ИУ8</w:t>
                </w:r>
              </w:sdtContent>
            </w:sdt>
            <w:r w:rsidR="007B0F99" w:rsidRPr="00D045E9">
              <w:br/>
            </w:r>
            <w:sdt>
              <w:sdtPr>
                <w:alias w:val="ФИО руководителя2"/>
                <w:tag w:val="ruk2"/>
                <w:id w:val="1935632856"/>
                <w:placeholder>
                  <w:docPart w:val="317DA9316767470095A6EBF2712D55BE"/>
                </w:placeholder>
                <w:text/>
              </w:sdtPr>
              <w:sdtEndPr/>
              <w:sdtContent>
                <w:r w:rsidR="00DC5131">
                  <w:t>Глинская Елена Вячеславовна</w:t>
                </w:r>
              </w:sdtContent>
            </w:sdt>
          </w:p>
        </w:tc>
        <w:tc>
          <w:tcPr>
            <w:tcW w:w="3016" w:type="dxa"/>
            <w:vAlign w:val="bottom"/>
          </w:tcPr>
          <w:p w:rsidR="003F797C" w:rsidRPr="00D045E9" w:rsidRDefault="00EC31C4" w:rsidP="00835404">
            <w:pPr>
              <w:tabs>
                <w:tab w:val="left" w:pos="6804"/>
              </w:tabs>
              <w:spacing w:line="276" w:lineRule="auto"/>
              <w:jc w:val="center"/>
            </w:pPr>
            <w:r w:rsidRPr="00D045E9">
              <w:fldChar w:fldCharType="begin"/>
            </w:r>
            <w:r w:rsidR="00835404" w:rsidRPr="00D045E9">
              <w:instrText xml:space="preserve"> REF Место_подписи \h  \* MERGEFORMAT </w:instrText>
            </w:r>
            <w:r w:rsidRPr="00D045E9">
              <w:fldChar w:fldCharType="separate"/>
            </w:r>
            <w:r w:rsidR="003F797C" w:rsidRPr="00D045E9">
              <w:t>____________________</w:t>
            </w:r>
          </w:p>
          <w:p w:rsidR="00835404" w:rsidRDefault="003F797C" w:rsidP="00835404">
            <w:pPr>
              <w:tabs>
                <w:tab w:val="left" w:pos="7371"/>
              </w:tabs>
              <w:spacing w:line="276" w:lineRule="auto"/>
              <w:jc w:val="center"/>
            </w:pPr>
            <w:r w:rsidRPr="00D045E9">
              <w:rPr>
                <w:sz w:val="20"/>
                <w:szCs w:val="20"/>
              </w:rPr>
              <w:t>(подпись, дата)</w:t>
            </w:r>
            <w:r w:rsidR="00EC31C4" w:rsidRPr="00D045E9">
              <w:fldChar w:fldCharType="end"/>
            </w:r>
          </w:p>
        </w:tc>
      </w:tr>
      <w:bookmarkEnd w:id="3"/>
    </w:tbl>
    <w:p w:rsidR="00835404" w:rsidRDefault="00835404" w:rsidP="00D93DCA">
      <w:pPr>
        <w:tabs>
          <w:tab w:val="left" w:pos="7371"/>
        </w:tabs>
      </w:pPr>
    </w:p>
    <w:p w:rsidR="00997A9F" w:rsidRDefault="00997A9F" w:rsidP="00EE79E8">
      <w:r>
        <w:t>Оценка: __________________</w:t>
      </w:r>
    </w:p>
    <w:p w:rsidR="00D93DCA" w:rsidRDefault="00D93DCA" w:rsidP="00EE79E8"/>
    <w:p w:rsidR="00D93DCA" w:rsidRDefault="00D93DCA" w:rsidP="00EE79E8"/>
    <w:p w:rsidR="00997A9F" w:rsidRDefault="00997A9F" w:rsidP="00BD0A1A">
      <w:pPr>
        <w:sectPr w:rsidR="00997A9F" w:rsidSect="008C15E8">
          <w:footerReference w:type="default" r:id="rId9"/>
          <w:pgSz w:w="11906" w:h="16838" w:code="9"/>
          <w:pgMar w:top="851" w:right="567" w:bottom="1134" w:left="1701" w:header="567" w:footer="567" w:gutter="0"/>
          <w:cols w:space="708"/>
          <w:docGrid w:linePitch="381"/>
        </w:sectPr>
      </w:pPr>
    </w:p>
    <w:p w:rsidR="003F797C" w:rsidRDefault="00EC31C4" w:rsidP="00997A9F">
      <w:pPr>
        <w:jc w:val="center"/>
        <w:rPr>
          <w:rFonts w:asciiTheme="minorHAnsi" w:hAnsiTheme="minorHAnsi"/>
          <w:sz w:val="22"/>
        </w:rPr>
      </w:pPr>
      <w:r>
        <w:lastRenderedPageBreak/>
        <w:fldChar w:fldCharType="begin"/>
      </w:r>
      <w:r w:rsidR="00F065C8">
        <w:instrText xml:space="preserve"> REF Шапка \h</w:instrText>
      </w:r>
      <w:r w:rsidR="00BD0A1A">
        <w:instrText xml:space="preserve"> </w:instrText>
      </w:r>
      <w:r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3F797C" w:rsidRPr="00AF70CE" w:rsidTr="00BD0A1A">
        <w:tc>
          <w:tcPr>
            <w:tcW w:w="1386" w:type="dxa"/>
          </w:tcPr>
          <w:p w:rsidR="003F797C" w:rsidRPr="00AF70CE" w:rsidRDefault="003F797C" w:rsidP="00B7622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9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</w:tcPr>
          <w:p w:rsidR="003F797C" w:rsidRPr="00AF70CE" w:rsidRDefault="003F797C" w:rsidP="00997A9F">
            <w:pPr>
              <w:spacing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</w:p>
          <w:p w:rsidR="003F797C" w:rsidRPr="00AF70CE" w:rsidRDefault="003F797C" w:rsidP="00997A9F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имени Н.Э. Баумана</w:t>
            </w:r>
          </w:p>
          <w:p w:rsidR="003F797C" w:rsidRPr="00AF70CE" w:rsidRDefault="003F797C" w:rsidP="007A6A30">
            <w:pPr>
              <w:spacing w:line="240" w:lineRule="auto"/>
              <w:ind w:right="-2"/>
              <w:jc w:val="center"/>
              <w:rPr>
                <w:b/>
              </w:rPr>
            </w:pPr>
            <w:r w:rsidRPr="007A6A30"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3F797C" w:rsidRPr="00AF70CE" w:rsidRDefault="003F797C" w:rsidP="006E296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F797C" w:rsidRPr="003C0EC1" w:rsidRDefault="003F797C" w:rsidP="003C0EC1">
      <w:pPr>
        <w:spacing w:line="240" w:lineRule="auto"/>
        <w:ind w:left="360"/>
        <w:jc w:val="center"/>
        <w:rPr>
          <w:bCs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7698"/>
      </w:tblGrid>
      <w:tr w:rsidR="003F797C" w:rsidRPr="00997A9F" w:rsidTr="00997A9F">
        <w:tc>
          <w:tcPr>
            <w:tcW w:w="1951" w:type="dxa"/>
          </w:tcPr>
          <w:p w:rsidR="003F797C" w:rsidRPr="007A6A30" w:rsidRDefault="003F797C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rStyle w:val="AllCaps"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</w:tcPr>
          <w:p w:rsidR="003F797C" w:rsidRPr="007A6A30" w:rsidRDefault="003F797C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3F797C" w:rsidRPr="007A6A30" w:rsidTr="00997A9F">
        <w:tc>
          <w:tcPr>
            <w:tcW w:w="1951" w:type="dxa"/>
          </w:tcPr>
          <w:p w:rsidR="003F797C" w:rsidRPr="007A6A30" w:rsidRDefault="003F797C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rStyle w:val="AllCaps"/>
                <w:sz w:val="24"/>
                <w:szCs w:val="24"/>
              </w:rPr>
              <w:t>Кафедра</w:t>
            </w:r>
          </w:p>
        </w:tc>
        <w:tc>
          <w:tcPr>
            <w:tcW w:w="7903" w:type="dxa"/>
          </w:tcPr>
          <w:p w:rsidR="003F797C" w:rsidRPr="007A6A30" w:rsidRDefault="003F797C" w:rsidP="00997A9F">
            <w:pPr>
              <w:rPr>
                <w:rStyle w:val="AllCaps"/>
                <w:sz w:val="24"/>
                <w:szCs w:val="24"/>
              </w:rPr>
            </w:pPr>
            <w:r w:rsidRPr="007A6A30"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</w:tbl>
    <w:p w:rsidR="00F065C8" w:rsidRDefault="00EC31C4" w:rsidP="00997A9F">
      <w:pPr>
        <w:jc w:val="center"/>
      </w:pPr>
      <w:r>
        <w:fldChar w:fldCharType="end"/>
      </w:r>
    </w:p>
    <w:p w:rsidR="00997A9F" w:rsidRDefault="001D59D5" w:rsidP="00997A9F">
      <w:pPr>
        <w:jc w:val="center"/>
      </w:pPr>
      <w:r w:rsidRPr="001D59D5">
        <w:rPr>
          <w:b/>
          <w:caps/>
          <w:sz w:val="36"/>
          <w:szCs w:val="36"/>
          <w:u w:val="single"/>
        </w:rPr>
        <w:t>Индивидуальное задание на практику</w:t>
      </w:r>
    </w:p>
    <w:p w:rsidR="00A01D13" w:rsidRDefault="00EC31C4" w:rsidP="007A6A30">
      <w:pPr>
        <w:pStyle w:val="22"/>
      </w:pPr>
      <w:r>
        <w:fldChar w:fldCharType="begin"/>
      </w:r>
      <w:r w:rsidR="00A01D13">
        <w:instrText xml:space="preserve"> REF Тип_практики \h </w:instrText>
      </w:r>
      <w:r>
        <w:fldChar w:fldCharType="separate"/>
      </w:r>
      <w:r w:rsidR="003F797C">
        <w:t xml:space="preserve">Тип практики: </w:t>
      </w:r>
      <w:sdt>
        <w:sdtPr>
          <w:alias w:val="Типы практик"/>
          <w:tag w:val="type"/>
          <w:id w:val="2708500"/>
          <w:placeholder>
            <w:docPart w:val="6C1558BF0408455BB0FB71E72A88F31A"/>
          </w:placeholder>
          <w:comboBox>
            <w:listItem w:displayText="(выберите)" w:value="(выберите)"/>
            <w:listItem w:displayText="учебная" w:value="На 1 курсе"/>
            <w:listItem w:displayText="учебно-технологическая" w:value="После 2 курса (4 семестр)"/>
            <w:listItem w:displayText="производственная" w:value="После 3 курса (6 семестр)"/>
            <w:listItem w:displayText="технологическая" w:value="После 4 курса (8 семестр)"/>
            <w:listItem w:displayText="эксплуатационная" w:value="После 5 курса (10 семестр)"/>
            <w:listItem w:displayText="преддипломная" w:value="6 курс, а также магистры"/>
            <w:listItem w:displayText="педагогическая" w:value="Магистры 1 курса"/>
            <w:listItem w:displayText="научно-исследовательская" w:value="Магистры, после 1 курса"/>
          </w:comboBox>
        </w:sdtPr>
        <w:sdtEndPr/>
        <w:sdtContent>
          <w:r w:rsidR="003F797C">
            <w:t>учебная</w:t>
          </w:r>
        </w:sdtContent>
      </w:sdt>
      <w:r>
        <w:fldChar w:fldCharType="end"/>
      </w:r>
    </w:p>
    <w:p w:rsidR="00997A9F" w:rsidRDefault="00EC31C4" w:rsidP="007A6A30">
      <w:pPr>
        <w:pStyle w:val="22"/>
      </w:pPr>
      <w:r>
        <w:fldChar w:fldCharType="begin"/>
      </w:r>
      <w:r w:rsidR="00A01D13">
        <w:instrText xml:space="preserve"> REF Название_предприятия \h </w:instrText>
      </w:r>
      <w:r>
        <w:fldChar w:fldCharType="separate"/>
      </w:r>
      <w:r w:rsidR="003F797C">
        <w:t xml:space="preserve">Название предприятия: </w:t>
      </w:r>
      <w:sdt>
        <w:sdtPr>
          <w:alias w:val="Предприятие"/>
          <w:tag w:val="place"/>
          <w:id w:val="2708501"/>
          <w:placeholder>
            <w:docPart w:val="B405608B8D7D4A21AD22923708E9D15B"/>
          </w:placeholder>
          <w:text/>
        </w:sdtPr>
        <w:sdtEndPr/>
        <w:sdtContent>
          <w:r w:rsidR="003F797C">
            <w:t>НУК ИУ МГТУ им. Н. Э. Баумана</w:t>
          </w:r>
        </w:sdtContent>
      </w:sdt>
      <w:r>
        <w:fldChar w:fldCharType="end"/>
      </w:r>
    </w:p>
    <w:p w:rsidR="002A1068" w:rsidRDefault="002A1068" w:rsidP="007A6A30">
      <w:pPr>
        <w:pStyle w:val="22"/>
      </w:pPr>
      <w:r>
        <w:t>Сроки</w:t>
      </w:r>
      <w:r w:rsidR="00A01D13">
        <w:t xml:space="preserve"> практики</w:t>
      </w:r>
      <w:r>
        <w:t xml:space="preserve">: с </w:t>
      </w:r>
      <w:sdt>
        <w:sdtPr>
          <w:alias w:val="Дата начала"/>
          <w:tag w:val="start"/>
          <w:id w:val="1239832677"/>
          <w:placeholder>
            <w:docPart w:val="9222902BFEEE405D80DFD09EF4419F38"/>
          </w:placeholder>
          <w:date w:fullDate="2019-06-04T00:00:00Z">
            <w:dateFormat w:val="dd MMMM yyyy 'г.'"/>
            <w:lid w:val="ru-RU"/>
            <w:storeMappedDataAs w:val="dateTime"/>
            <w:calendar w:val="gregorian"/>
          </w:date>
        </w:sdtPr>
        <w:sdtEndPr/>
        <w:sdtContent>
          <w:r w:rsidR="00DC5131">
            <w:t>04 ию</w:t>
          </w:r>
          <w:r w:rsidR="00DA7B42">
            <w:t>н</w:t>
          </w:r>
          <w:r w:rsidR="00DC5131">
            <w:t>я 2019 г.</w:t>
          </w:r>
        </w:sdtContent>
      </w:sdt>
      <w:r>
        <w:t xml:space="preserve"> по </w:t>
      </w:r>
      <w:sdt>
        <w:sdtPr>
          <w:alias w:val="Дата окончания"/>
          <w:tag w:val="finish"/>
          <w:id w:val="947115762"/>
          <w:placeholder>
            <w:docPart w:val="CC6876430C5144B2BB75C3895B3B90B6"/>
          </w:placeholder>
          <w:date w:fullDate="2019-06-17T00:00:00Z">
            <w:dateFormat w:val="dd MMMM yyyy 'г.'"/>
            <w:lid w:val="ru-RU"/>
            <w:storeMappedDataAs w:val="dateTime"/>
            <w:calendar w:val="gregorian"/>
          </w:date>
        </w:sdtPr>
        <w:sdtEndPr/>
        <w:sdtContent>
          <w:r w:rsidR="00DC5131">
            <w:t>17 ию</w:t>
          </w:r>
          <w:r w:rsidR="00DA7B42">
            <w:t>н</w:t>
          </w:r>
          <w:r w:rsidR="00DC5131">
            <w:t>я 2019 г.</w:t>
          </w:r>
        </w:sdtContent>
      </w:sdt>
    </w:p>
    <w:p w:rsidR="00777A2F" w:rsidRDefault="00777A2F" w:rsidP="007A6A30">
      <w:pPr>
        <w:pStyle w:val="22"/>
      </w:pPr>
      <w:r>
        <w:t xml:space="preserve">Специальность: </w:t>
      </w:r>
      <w:sdt>
        <w:sdtPr>
          <w:alias w:val="Специальность"/>
          <w:tag w:val="spec"/>
          <w:id w:val="-777801630"/>
          <w:placeholder>
            <w:docPart w:val="1B08425BA7B24D178F68D81F146424AB"/>
          </w:placeholder>
          <w:comboBox>
            <w:listItem w:displayText="(выберите)" w:value="(выберите)"/>
            <w:listItem w:displayText="10.05.01 «Компьютерная безопасность»" w:value="10.05.01 «Компьютерная безопасность»"/>
            <w:listItem w:displayText="10.05.03 «Информационная безопасность автоматизированных систем»" w:value="10.05.03 «Информационная безопасность автоматизированных систем»"/>
            <w:listItem w:displayText="10.04.01 «Информационная безопасность»" w:value="10.04.01 «Информационная безопасность»"/>
          </w:comboBox>
        </w:sdtPr>
        <w:sdtEndPr/>
        <w:sdtContent>
          <w:r w:rsidR="00DC5131">
            <w:t>10.05.03 «Информационная безопасность автоматизированных систем»</w:t>
          </w:r>
        </w:sdtContent>
      </w:sdt>
    </w:p>
    <w:p w:rsidR="00F07A3B" w:rsidRDefault="00F07A3B" w:rsidP="00997A9F">
      <w:pPr>
        <w:jc w:val="center"/>
      </w:pPr>
    </w:p>
    <w:p w:rsidR="00F07A3B" w:rsidRDefault="00F07A3B" w:rsidP="00997A9F">
      <w:pPr>
        <w:jc w:val="center"/>
      </w:pPr>
      <w:r>
        <w:t>Индивидуальный вариант задания</w:t>
      </w: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2"/>
        <w:gridCol w:w="1152"/>
        <w:gridCol w:w="1152"/>
        <w:gridCol w:w="1152"/>
        <w:gridCol w:w="1152"/>
        <w:gridCol w:w="1152"/>
      </w:tblGrid>
      <w:tr w:rsidR="00A54470" w:rsidTr="00A54470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bookmarkStart w:id="5" w:name="_Hlk9957291"/>
            <w:r>
              <w:t>Задание 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>Задание 2.1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>Задание 2.2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>Задание 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>Задание 4.1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>Задание 4.2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Задание</w:t>
            </w:r>
          </w:p>
          <w:p w:rsidR="00A54470" w:rsidRDefault="00A54470" w:rsidP="002B4357">
            <w:pPr>
              <w:jc w:val="center"/>
            </w:pPr>
            <w:r>
              <w:t>4.3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Задание</w:t>
            </w:r>
          </w:p>
          <w:p w:rsidR="00A54470" w:rsidRDefault="00A54470" w:rsidP="002B4357">
            <w:pPr>
              <w:jc w:val="center"/>
            </w:pPr>
            <w:r>
              <w:t>5.1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Задание 5.2</w:t>
            </w:r>
          </w:p>
        </w:tc>
      </w:tr>
      <w:tr w:rsidR="00A54470" w:rsidTr="00A54470"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 xml:space="preserve">4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 xml:space="preserve"> 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 xml:space="preserve"> 4.1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70" w:rsidRDefault="00A54470" w:rsidP="002B4357">
            <w:pPr>
              <w:jc w:val="center"/>
            </w:pPr>
            <w:r>
              <w:t xml:space="preserve">4 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Default="00A54470" w:rsidP="002B4357">
            <w:pPr>
              <w:jc w:val="center"/>
            </w:pPr>
            <w:r>
              <w:t>4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70" w:rsidRPr="00A54470" w:rsidRDefault="002A778A" w:rsidP="002B4357">
            <w:pPr>
              <w:jc w:val="center"/>
            </w:pPr>
            <w:r>
              <w:t>4</w:t>
            </w:r>
          </w:p>
        </w:tc>
      </w:tr>
      <w:bookmarkEnd w:id="5"/>
    </w:tbl>
    <w:p w:rsidR="00F07A3B" w:rsidRDefault="00F07A3B" w:rsidP="00997A9F">
      <w:pPr>
        <w:jc w:val="center"/>
      </w:pPr>
    </w:p>
    <w:p w:rsidR="00F07A3B" w:rsidRDefault="00F07A3B" w:rsidP="00997A9F">
      <w:pPr>
        <w:jc w:val="center"/>
      </w:pPr>
    </w:p>
    <w:p w:rsidR="00F07A3B" w:rsidRDefault="00F07A3B" w:rsidP="00997A9F">
      <w:pPr>
        <w:jc w:val="center"/>
      </w:pPr>
    </w:p>
    <w:p w:rsidR="003F797C" w:rsidRDefault="00EC31C4" w:rsidP="00997A9F">
      <w:pPr>
        <w:jc w:val="center"/>
        <w:rPr>
          <w:rFonts w:asciiTheme="minorHAnsi" w:hAnsiTheme="minorHAnsi"/>
          <w:sz w:val="22"/>
        </w:rPr>
      </w:pPr>
      <w:r>
        <w:fldChar w:fldCharType="begin"/>
      </w:r>
      <w:r w:rsidR="001D59D5">
        <w:instrText xml:space="preserve"> REF Люди \h </w:instrText>
      </w:r>
      <w:r w:rsidR="00CE5949">
        <w:instrText xml:space="preserve"> \* MERGEFORMAT </w:instrText>
      </w:r>
      <w: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2"/>
        <w:gridCol w:w="3016"/>
      </w:tblGrid>
      <w:tr w:rsidR="003F797C" w:rsidRPr="00D045E9" w:rsidTr="003F797C">
        <w:trPr>
          <w:trHeight w:val="1021"/>
        </w:trPr>
        <w:tc>
          <w:tcPr>
            <w:tcW w:w="6912" w:type="dxa"/>
          </w:tcPr>
          <w:p w:rsidR="003F797C" w:rsidRPr="00D045E9" w:rsidRDefault="003F797C" w:rsidP="003F797C">
            <w:pPr>
              <w:pStyle w:val="22"/>
            </w:pPr>
            <w:r w:rsidRPr="00D045E9">
              <w:t>Студент:</w:t>
            </w:r>
            <w:r w:rsidRPr="00D045E9">
              <w:br/>
            </w:r>
            <w:sdt>
              <w:sdtPr>
                <w:alias w:val="ФИО студента"/>
                <w:tag w:val="student"/>
                <w:id w:val="2708505"/>
                <w:placeholder>
                  <w:docPart w:val="3384F231687047EBB7D336F302CB9840"/>
                </w:placeholder>
                <w:text/>
              </w:sdtPr>
              <w:sdtEndPr/>
              <w:sdtContent>
                <w:proofErr w:type="spellStart"/>
                <w:r>
                  <w:t>Месяцева</w:t>
                </w:r>
                <w:proofErr w:type="spellEnd"/>
                <w:r>
                  <w:t xml:space="preserve"> Наталья Вячеславовна</w:t>
                </w:r>
              </w:sdtContent>
            </w:sdt>
            <w:r w:rsidRPr="00D045E9">
              <w:t xml:space="preserve">, </w:t>
            </w:r>
            <w:r>
              <w:br/>
            </w:r>
            <w:r w:rsidRPr="00D045E9">
              <w:t xml:space="preserve">группа </w:t>
            </w:r>
            <w:sdt>
              <w:sdtPr>
                <w:alias w:val="Группа"/>
                <w:tag w:val="group"/>
                <w:id w:val="2708506"/>
                <w:placeholder>
                  <w:docPart w:val="C13D86119DE2461595C825D58DAB5621"/>
                </w:placeholder>
                <w:text/>
              </w:sdtPr>
              <w:sdtEndPr/>
              <w:sdtContent>
                <w:r>
                  <w:t xml:space="preserve">ИУ8Ц-41 </w:t>
                </w:r>
              </w:sdtContent>
            </w:sdt>
            <w:r w:rsidRPr="00D045E9">
              <w:t>(</w:t>
            </w:r>
            <w:sdt>
              <w:sdtPr>
                <w:alias w:val="Курс"/>
                <w:tag w:val="course"/>
                <w:id w:val="2708507"/>
                <w:placeholder>
                  <w:docPart w:val="35598F7FAC454E06BFE76691E7476095"/>
                </w:placeholder>
                <w:text/>
              </w:sdtPr>
              <w:sdtEndPr/>
              <w:sdtContent>
                <w:r>
                  <w:t>2</w:t>
                </w:r>
              </w:sdtContent>
            </w:sdt>
            <w:r w:rsidRPr="00D045E9">
              <w:t xml:space="preserve"> курс)</w:t>
            </w:r>
          </w:p>
        </w:tc>
        <w:tc>
          <w:tcPr>
            <w:tcW w:w="2942" w:type="dxa"/>
            <w:vAlign w:val="bottom"/>
          </w:tcPr>
          <w:p w:rsidR="003F797C" w:rsidRPr="00D045E9" w:rsidRDefault="003F797C" w:rsidP="00835404">
            <w:pPr>
              <w:tabs>
                <w:tab w:val="left" w:pos="6804"/>
              </w:tabs>
              <w:spacing w:line="276" w:lineRule="auto"/>
              <w:jc w:val="center"/>
            </w:pPr>
            <w:r w:rsidRPr="00D045E9">
              <w:t>____________________</w:t>
            </w:r>
          </w:p>
          <w:p w:rsidR="003F797C" w:rsidRPr="00D045E9" w:rsidRDefault="003F797C" w:rsidP="00835404">
            <w:pPr>
              <w:tabs>
                <w:tab w:val="left" w:pos="7371"/>
              </w:tabs>
              <w:spacing w:line="276" w:lineRule="auto"/>
              <w:jc w:val="center"/>
            </w:pPr>
            <w:r w:rsidRPr="00D045E9">
              <w:rPr>
                <w:sz w:val="20"/>
                <w:szCs w:val="20"/>
              </w:rPr>
              <w:t>(подпись, дата)</w:t>
            </w:r>
          </w:p>
        </w:tc>
      </w:tr>
      <w:tr w:rsidR="003F797C" w:rsidTr="003F797C">
        <w:trPr>
          <w:trHeight w:val="1021"/>
        </w:trPr>
        <w:tc>
          <w:tcPr>
            <w:tcW w:w="6912" w:type="dxa"/>
          </w:tcPr>
          <w:p w:rsidR="003F797C" w:rsidRPr="003F797C" w:rsidRDefault="003F797C" w:rsidP="003F797C">
            <w:pPr>
              <w:pStyle w:val="22"/>
              <w:rPr>
                <w:rStyle w:val="Placeholder"/>
              </w:rPr>
            </w:pPr>
            <w:r w:rsidRPr="00D045E9">
              <w:t>Руководитель практики:</w:t>
            </w:r>
            <w:r w:rsidRPr="00D045E9">
              <w:br/>
            </w:r>
            <w:sdt>
              <w:sdtPr>
                <w:alias w:val="Должность руководителя2"/>
                <w:tag w:val="ruk2job"/>
                <w:id w:val="2708508"/>
                <w:placeholder>
                  <w:docPart w:val="BF9215F771CD4AA4A658D5AAC347CEFF"/>
                </w:placeholder>
                <w:text/>
              </w:sdtPr>
              <w:sdtEndPr/>
              <w:sdtContent>
                <w:r>
                  <w:t>старший преподаватель кафедры ИУ8</w:t>
                </w:r>
              </w:sdtContent>
            </w:sdt>
            <w:r w:rsidRPr="003F797C">
              <w:rPr>
                <w:rStyle w:val="Placeholder"/>
              </w:rPr>
              <w:br/>
            </w:r>
            <w:sdt>
              <w:sdtPr>
                <w:alias w:val="ФИО руководителя2"/>
                <w:tag w:val="ruk2"/>
                <w:id w:val="2708509"/>
                <w:placeholder>
                  <w:docPart w:val="46E0C3822C9E4DFCA5542F68A26A26E2"/>
                </w:placeholder>
                <w:text/>
              </w:sdtPr>
              <w:sdtEndPr/>
              <w:sdtContent>
                <w:r>
                  <w:t>Глинская Елена Вячеславовна</w:t>
                </w:r>
              </w:sdtContent>
            </w:sdt>
          </w:p>
        </w:tc>
        <w:tc>
          <w:tcPr>
            <w:tcW w:w="2942" w:type="dxa"/>
            <w:vAlign w:val="bottom"/>
          </w:tcPr>
          <w:p w:rsidR="003F797C" w:rsidRPr="00D045E9" w:rsidRDefault="003F797C" w:rsidP="00835404">
            <w:pPr>
              <w:tabs>
                <w:tab w:val="left" w:pos="6804"/>
              </w:tabs>
              <w:spacing w:line="276" w:lineRule="auto"/>
              <w:jc w:val="center"/>
            </w:pPr>
            <w:r w:rsidRPr="00D045E9">
              <w:t>____________________</w:t>
            </w:r>
          </w:p>
          <w:p w:rsidR="003F797C" w:rsidRDefault="003F797C" w:rsidP="00835404">
            <w:pPr>
              <w:tabs>
                <w:tab w:val="left" w:pos="7371"/>
              </w:tabs>
              <w:spacing w:line="276" w:lineRule="auto"/>
              <w:jc w:val="center"/>
            </w:pPr>
            <w:r w:rsidRPr="00D045E9">
              <w:rPr>
                <w:sz w:val="20"/>
                <w:szCs w:val="20"/>
              </w:rPr>
              <w:t>(подпись, дата)</w:t>
            </w:r>
          </w:p>
        </w:tc>
      </w:tr>
    </w:tbl>
    <w:p w:rsidR="001D59D5" w:rsidRDefault="00EC31C4" w:rsidP="00997A9F">
      <w:pPr>
        <w:jc w:val="center"/>
      </w:pPr>
      <w:r>
        <w:fldChar w:fldCharType="end"/>
      </w:r>
    </w:p>
    <w:p w:rsidR="00997A9F" w:rsidRDefault="00997A9F" w:rsidP="00A01D13">
      <w:pPr>
        <w:sectPr w:rsidR="00997A9F" w:rsidSect="008C15E8">
          <w:headerReference w:type="default" r:id="rId10"/>
          <w:footerReference w:type="default" r:id="rId11"/>
          <w:headerReference w:type="first" r:id="rId12"/>
          <w:pgSz w:w="11906" w:h="16838" w:code="9"/>
          <w:pgMar w:top="851" w:right="567" w:bottom="1134" w:left="1701" w:header="567" w:footer="567" w:gutter="0"/>
          <w:cols w:space="708"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777058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7CDA" w:rsidRDefault="00587CDA" w:rsidP="00587CDA">
          <w:pPr>
            <w:pStyle w:val="af"/>
          </w:pPr>
          <w:r>
            <w:t>Оглавление</w:t>
          </w:r>
        </w:p>
        <w:p w:rsidR="00D469A8" w:rsidRDefault="00EC31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87CDA">
            <w:instrText xml:space="preserve"> TOC \o "1-3" \h \z \u </w:instrText>
          </w:r>
          <w:r>
            <w:fldChar w:fldCharType="separate"/>
          </w:r>
          <w:hyperlink w:anchor="_Toc10185954" w:history="1">
            <w:r w:rsidR="00D469A8" w:rsidRPr="00957F10">
              <w:rPr>
                <w:rStyle w:val="ad"/>
                <w:noProof/>
              </w:rPr>
              <w:t>Введение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_Toc10185954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4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55" w:history="1">
            <w:r w:rsidR="00D469A8" w:rsidRPr="00957F10">
              <w:rPr>
                <w:rStyle w:val="ad"/>
                <w:noProof/>
              </w:rPr>
              <w:t>Основная часть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_Toc10185955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5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56" w:history="1">
            <w:r w:rsidR="00D469A8" w:rsidRPr="00957F10">
              <w:rPr>
                <w:rStyle w:val="ad"/>
                <w:noProof/>
              </w:rPr>
              <w:t>Характеристика организации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_Toc10185956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5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57" w:history="1">
            <w:r w:rsidR="00D469A8" w:rsidRPr="00957F10">
              <w:rPr>
                <w:rStyle w:val="ad"/>
                <w:noProof/>
              </w:rPr>
              <w:t>Задание №1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_Toc10185957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6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58" w:history="1">
            <w:r w:rsidR="00D469A8" w:rsidRPr="00957F10">
              <w:rPr>
                <w:rStyle w:val="ad"/>
                <w:noProof/>
              </w:rPr>
              <w:t>Задание №2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_Toc10185958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12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59" w:history="1">
            <w:r w:rsidR="00D469A8" w:rsidRPr="00957F10">
              <w:rPr>
                <w:rStyle w:val="ad"/>
                <w:noProof/>
              </w:rPr>
              <w:t>Задание №3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_Toc10185959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16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60" w:history="1">
            <w:r w:rsidR="00D469A8" w:rsidRPr="00957F10">
              <w:rPr>
                <w:rStyle w:val="ad"/>
                <w:noProof/>
              </w:rPr>
              <w:t>Задание №4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_Toc10185960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23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61" w:history="1">
            <w:r w:rsidR="00D469A8" w:rsidRPr="00957F10">
              <w:rPr>
                <w:rStyle w:val="ad"/>
                <w:noProof/>
              </w:rPr>
              <w:t>Задание №5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_Toc10185961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31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62" w:history="1">
            <w:r w:rsidR="00D469A8" w:rsidRPr="00957F10">
              <w:rPr>
                <w:rStyle w:val="ad"/>
                <w:noProof/>
              </w:rPr>
              <w:t>Заключение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_Toc10185962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39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D469A8" w:rsidRDefault="00DA7B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85963" w:history="1">
            <w:r w:rsidR="00D469A8" w:rsidRPr="00957F10">
              <w:rPr>
                <w:rStyle w:val="ad"/>
                <w:noProof/>
              </w:rPr>
              <w:t>Список использованных источников</w:t>
            </w:r>
            <w:r w:rsidR="00D469A8">
              <w:rPr>
                <w:noProof/>
                <w:webHidden/>
              </w:rPr>
              <w:tab/>
            </w:r>
            <w:r w:rsidR="00D469A8">
              <w:rPr>
                <w:noProof/>
                <w:webHidden/>
              </w:rPr>
              <w:fldChar w:fldCharType="begin"/>
            </w:r>
            <w:r w:rsidR="00D469A8">
              <w:rPr>
                <w:noProof/>
                <w:webHidden/>
              </w:rPr>
              <w:instrText xml:space="preserve"> PAGEREF _Toc10185963 \h </w:instrText>
            </w:r>
            <w:r w:rsidR="00D469A8">
              <w:rPr>
                <w:noProof/>
                <w:webHidden/>
              </w:rPr>
            </w:r>
            <w:r w:rsidR="00D469A8">
              <w:rPr>
                <w:noProof/>
                <w:webHidden/>
              </w:rPr>
              <w:fldChar w:fldCharType="separate"/>
            </w:r>
            <w:r w:rsidR="003F797C">
              <w:rPr>
                <w:noProof/>
                <w:webHidden/>
              </w:rPr>
              <w:t>40</w:t>
            </w:r>
            <w:r w:rsidR="00D469A8">
              <w:rPr>
                <w:noProof/>
                <w:webHidden/>
              </w:rPr>
              <w:fldChar w:fldCharType="end"/>
            </w:r>
          </w:hyperlink>
        </w:p>
        <w:p w:rsidR="00587CDA" w:rsidRDefault="00EC31C4" w:rsidP="00587CDA">
          <w:r>
            <w:rPr>
              <w:b/>
              <w:bCs/>
            </w:rPr>
            <w:fldChar w:fldCharType="end"/>
          </w:r>
        </w:p>
      </w:sdtContent>
    </w:sdt>
    <w:p w:rsidR="00587CDA" w:rsidRDefault="00EC31C4" w:rsidP="00587CD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587CDA">
        <w:instrText xml:space="preserve"> TOC \o "1-3" \h \z \u </w:instrText>
      </w:r>
      <w:r>
        <w:fldChar w:fldCharType="separate"/>
      </w:r>
    </w:p>
    <w:p w:rsidR="00587CDA" w:rsidRDefault="00587CDA" w:rsidP="00587CDA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</w:p>
    <w:p w:rsidR="00997A9F" w:rsidRDefault="00EC31C4" w:rsidP="00587CDA">
      <w:r>
        <w:fldChar w:fldCharType="end"/>
      </w:r>
    </w:p>
    <w:p w:rsidR="00BB796A" w:rsidRDefault="00BB796A" w:rsidP="00BB796A">
      <w:pPr>
        <w:pStyle w:val="1"/>
      </w:pPr>
      <w:bookmarkStart w:id="6" w:name="_Toc476084003"/>
      <w:bookmarkStart w:id="7" w:name="_Toc10185954"/>
      <w:r>
        <w:lastRenderedPageBreak/>
        <w:t>Введение</w:t>
      </w:r>
      <w:bookmarkEnd w:id="6"/>
      <w:bookmarkEnd w:id="7"/>
    </w:p>
    <w:p w:rsidR="00F07A3B" w:rsidRDefault="00F07A3B" w:rsidP="00F07A3B"/>
    <w:p w:rsidR="00F07A3B" w:rsidRPr="007A6A30" w:rsidRDefault="00F07A3B" w:rsidP="00F07A3B">
      <w:pPr>
        <w:pStyle w:val="a7"/>
        <w:rPr>
          <w:sz w:val="24"/>
          <w:szCs w:val="24"/>
        </w:rPr>
      </w:pPr>
      <w:r w:rsidRPr="007A6A30">
        <w:rPr>
          <w:sz w:val="24"/>
          <w:szCs w:val="24"/>
        </w:rPr>
        <w:t>За время прохождения практики студенту надлежит согласно программе практики:</w:t>
      </w:r>
    </w:p>
    <w:p w:rsidR="00F07A3B" w:rsidRPr="00E472D2" w:rsidRDefault="00F07A3B" w:rsidP="00F07A3B">
      <w:pPr>
        <w:numPr>
          <w:ilvl w:val="0"/>
          <w:numId w:val="2"/>
        </w:numPr>
        <w:tabs>
          <w:tab w:val="left" w:pos="284"/>
        </w:tabs>
        <w:suppressAutoHyphens/>
        <w:spacing w:line="240" w:lineRule="auto"/>
        <w:ind w:left="0" w:firstLine="0"/>
        <w:jc w:val="both"/>
        <w:rPr>
          <w:rFonts w:cs="Times New Roman"/>
          <w:bCs/>
          <w:sz w:val="24"/>
          <w:szCs w:val="24"/>
        </w:rPr>
      </w:pPr>
      <w:r w:rsidRPr="007A6A30">
        <w:rPr>
          <w:rFonts w:cs="Times New Roman"/>
          <w:b/>
          <w:bCs/>
          <w:sz w:val="24"/>
          <w:szCs w:val="24"/>
        </w:rPr>
        <w:t>Изучить</w:t>
      </w:r>
      <w:r>
        <w:rPr>
          <w:rFonts w:cs="Times New Roman"/>
          <w:b/>
          <w:bCs/>
          <w:sz w:val="24"/>
          <w:szCs w:val="24"/>
        </w:rPr>
        <w:t>:</w:t>
      </w:r>
    </w:p>
    <w:p w:rsidR="00F07A3B" w:rsidRPr="00EA0C3F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  <w:t xml:space="preserve">- </w:t>
      </w:r>
      <w:r w:rsidRPr="0086634A">
        <w:rPr>
          <w:sz w:val="24"/>
          <w:szCs w:val="24"/>
        </w:rPr>
        <w:t>основны</w:t>
      </w:r>
      <w:r>
        <w:rPr>
          <w:sz w:val="24"/>
          <w:szCs w:val="24"/>
        </w:rPr>
        <w:t>е</w:t>
      </w:r>
      <w:r w:rsidRPr="0086634A">
        <w:rPr>
          <w:sz w:val="24"/>
          <w:szCs w:val="24"/>
        </w:rPr>
        <w:t xml:space="preserve"> операции над векторами и матрицами в </w:t>
      </w:r>
      <w:r w:rsidRPr="0086634A">
        <w:rPr>
          <w:sz w:val="24"/>
          <w:szCs w:val="24"/>
          <w:lang w:val="en-US"/>
        </w:rPr>
        <w:t>MATLAB</w:t>
      </w:r>
      <w:r>
        <w:rPr>
          <w:sz w:val="24"/>
          <w:szCs w:val="24"/>
        </w:rPr>
        <w:t>;</w:t>
      </w:r>
    </w:p>
    <w:p w:rsidR="00F07A3B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ab/>
        <w:t xml:space="preserve">- </w:t>
      </w:r>
      <w:r w:rsidRPr="00EA0C3F">
        <w:rPr>
          <w:rFonts w:cs="Times New Roman"/>
          <w:bCs/>
          <w:sz w:val="24"/>
          <w:szCs w:val="24"/>
        </w:rPr>
        <w:t>простейши</w:t>
      </w:r>
      <w:r>
        <w:rPr>
          <w:rFonts w:cs="Times New Roman"/>
          <w:bCs/>
          <w:sz w:val="24"/>
          <w:szCs w:val="24"/>
        </w:rPr>
        <w:t>е</w:t>
      </w:r>
      <w:r w:rsidRPr="00EA0C3F">
        <w:rPr>
          <w:rFonts w:cs="Times New Roman"/>
          <w:bCs/>
          <w:sz w:val="24"/>
          <w:szCs w:val="24"/>
        </w:rPr>
        <w:t xml:space="preserve"> графически</w:t>
      </w:r>
      <w:r>
        <w:rPr>
          <w:rFonts w:cs="Times New Roman"/>
          <w:bCs/>
          <w:sz w:val="24"/>
          <w:szCs w:val="24"/>
        </w:rPr>
        <w:t>е</w:t>
      </w:r>
      <w:r w:rsidRPr="00EA0C3F">
        <w:rPr>
          <w:rFonts w:cs="Times New Roman"/>
          <w:bCs/>
          <w:sz w:val="24"/>
          <w:szCs w:val="24"/>
        </w:rPr>
        <w:t xml:space="preserve"> средства </w:t>
      </w:r>
      <w:r w:rsidRPr="00EA0C3F">
        <w:rPr>
          <w:rFonts w:cs="Times New Roman"/>
          <w:bCs/>
          <w:sz w:val="24"/>
          <w:szCs w:val="24"/>
          <w:lang w:val="en-US"/>
        </w:rPr>
        <w:t>MATLAB</w:t>
      </w:r>
      <w:r>
        <w:rPr>
          <w:rFonts w:cs="Times New Roman"/>
          <w:bCs/>
          <w:sz w:val="24"/>
          <w:szCs w:val="24"/>
        </w:rPr>
        <w:t>;</w:t>
      </w:r>
    </w:p>
    <w:p w:rsidR="00F07A3B" w:rsidRPr="00EA0C3F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ab/>
        <w:t xml:space="preserve">- основные встроенные функции </w:t>
      </w:r>
      <w:r w:rsidRPr="00EA0C3F">
        <w:rPr>
          <w:rFonts w:eastAsia="Times New Roman" w:cs="Times New Roman"/>
          <w:sz w:val="24"/>
          <w:szCs w:val="24"/>
          <w:lang w:val="en-US" w:eastAsia="ru-RU"/>
        </w:rPr>
        <w:t>MATLAB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Pr="00EA0C3F" w:rsidRDefault="00F07A3B" w:rsidP="00F07A3B">
      <w:pPr>
        <w:tabs>
          <w:tab w:val="left" w:pos="284"/>
        </w:tabs>
        <w:suppressAutoHyphens/>
        <w:jc w:val="both"/>
        <w:rPr>
          <w:rFonts w:cs="Times New Roman"/>
          <w:bCs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 xml:space="preserve">- основы </w:t>
      </w:r>
      <w:r w:rsidRPr="00EA0C3F">
        <w:rPr>
          <w:rFonts w:eastAsia="Times New Roman" w:cs="Times New Roman"/>
          <w:sz w:val="24"/>
          <w:szCs w:val="24"/>
          <w:lang w:eastAsia="ru-RU"/>
        </w:rPr>
        <w:t>программировани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A0C3F">
        <w:rPr>
          <w:rFonts w:eastAsia="Times New Roman" w:cs="Times New Roman"/>
          <w:sz w:val="24"/>
          <w:szCs w:val="24"/>
          <w:lang w:val="en-US" w:eastAsia="ru-RU"/>
        </w:rPr>
        <w:t>MATLAB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F07A3B" w:rsidRPr="00EA0C3F" w:rsidRDefault="00F07A3B" w:rsidP="00F07A3B">
      <w:pPr>
        <w:numPr>
          <w:ilvl w:val="0"/>
          <w:numId w:val="2"/>
        </w:numPr>
        <w:tabs>
          <w:tab w:val="left" w:pos="284"/>
        </w:tabs>
        <w:suppressAutoHyphens/>
        <w:spacing w:line="240" w:lineRule="auto"/>
        <w:ind w:left="0" w:firstLine="0"/>
        <w:jc w:val="both"/>
      </w:pPr>
      <w:r w:rsidRPr="007A6A30">
        <w:rPr>
          <w:rFonts w:cs="Times New Roman"/>
          <w:b/>
          <w:bCs/>
          <w:sz w:val="24"/>
          <w:szCs w:val="24"/>
        </w:rPr>
        <w:t>Получить практические навыки</w:t>
      </w:r>
      <w:r>
        <w:rPr>
          <w:rFonts w:cs="Times New Roman"/>
          <w:b/>
          <w:bCs/>
          <w:sz w:val="24"/>
          <w:szCs w:val="24"/>
        </w:rPr>
        <w:t>:</w:t>
      </w:r>
    </w:p>
    <w:p w:rsidR="00F07A3B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- р</w:t>
      </w:r>
      <w:r w:rsidRPr="00EA0C3F">
        <w:rPr>
          <w:rFonts w:eastAsia="Times New Roman" w:cs="Times New Roman"/>
          <w:sz w:val="24"/>
          <w:szCs w:val="24"/>
          <w:lang w:eastAsia="ru-RU"/>
        </w:rPr>
        <w:t>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задач по вычислению суммы числового ряда и анализу погрешностей полученных результатов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- ч</w:t>
      </w:r>
      <w:r w:rsidRPr="00EA0C3F">
        <w:rPr>
          <w:rFonts w:eastAsia="Times New Roman" w:cs="Times New Roman"/>
          <w:sz w:val="24"/>
          <w:szCs w:val="24"/>
          <w:lang w:eastAsia="ru-RU"/>
        </w:rPr>
        <w:t>исленно</w:t>
      </w:r>
      <w:r>
        <w:rPr>
          <w:rFonts w:eastAsia="Times New Roman" w:cs="Times New Roman"/>
          <w:sz w:val="24"/>
          <w:szCs w:val="24"/>
          <w:lang w:eastAsia="ru-RU"/>
        </w:rPr>
        <w:t>го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решени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нелинейных уравнений в</w:t>
      </w:r>
      <w:r>
        <w:rPr>
          <w:rFonts w:eastAsia="Times New Roman" w:cs="Times New Roman"/>
          <w:sz w:val="24"/>
          <w:szCs w:val="24"/>
          <w:lang w:eastAsia="ru-RU"/>
        </w:rPr>
        <w:t>строенными средствами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A0C3F">
        <w:rPr>
          <w:rFonts w:eastAsia="Times New Roman" w:cs="Times New Roman"/>
          <w:sz w:val="24"/>
          <w:szCs w:val="24"/>
          <w:lang w:val="en-US" w:eastAsia="ru-RU"/>
        </w:rPr>
        <w:t>MATLAB</w:t>
      </w:r>
      <w:r>
        <w:rPr>
          <w:rFonts w:eastAsia="Times New Roman" w:cs="Times New Roman"/>
          <w:sz w:val="24"/>
          <w:szCs w:val="24"/>
          <w:lang w:eastAsia="ru-RU"/>
        </w:rPr>
        <w:t xml:space="preserve">, в том числе задач </w:t>
      </w:r>
      <w:r w:rsidRPr="00EA0C3F">
        <w:rPr>
          <w:rFonts w:eastAsia="Times New Roman" w:cs="Times New Roman"/>
          <w:sz w:val="24"/>
          <w:szCs w:val="24"/>
          <w:lang w:eastAsia="ru-RU"/>
        </w:rPr>
        <w:t>из предметной области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Pr="00EA0C3F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- р</w:t>
      </w:r>
      <w:r w:rsidRPr="00EA0C3F">
        <w:rPr>
          <w:rFonts w:eastAsia="Times New Roman" w:cs="Times New Roman"/>
          <w:sz w:val="24"/>
          <w:szCs w:val="24"/>
          <w:lang w:eastAsia="ru-RU"/>
        </w:rPr>
        <w:t>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систем линейных алгебраических уравнений с помощью матричных операторов </w:t>
      </w:r>
      <w:r w:rsidRPr="00EA0C3F">
        <w:rPr>
          <w:rFonts w:eastAsia="Times New Roman" w:cs="Times New Roman"/>
          <w:sz w:val="24"/>
          <w:szCs w:val="24"/>
          <w:lang w:val="en-US" w:eastAsia="ru-RU"/>
        </w:rPr>
        <w:t>MATLAB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Default="00F07A3B" w:rsidP="00F07A3B">
      <w:pPr>
        <w:tabs>
          <w:tab w:val="left" w:pos="284"/>
        </w:tabs>
        <w:suppressAutoHyphens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  <w:t>- р</w:t>
      </w:r>
      <w:r w:rsidRPr="00EA0C3F">
        <w:rPr>
          <w:rFonts w:eastAsia="Times New Roman" w:cs="Times New Roman"/>
          <w:sz w:val="24"/>
          <w:szCs w:val="24"/>
          <w:lang w:eastAsia="ru-RU"/>
        </w:rPr>
        <w:t>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систем линейных алгебраических уравнений методом итераций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Pr="00EA0C3F" w:rsidRDefault="00F07A3B" w:rsidP="00F07A3B">
      <w:pPr>
        <w:spacing w:line="240" w:lineRule="auto"/>
        <w:ind w:firstLine="36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ч</w:t>
      </w:r>
      <w:r w:rsidRPr="00EA0C3F">
        <w:rPr>
          <w:rFonts w:eastAsia="Times New Roman" w:cs="Times New Roman"/>
          <w:sz w:val="24"/>
          <w:szCs w:val="24"/>
          <w:lang w:eastAsia="ru-RU"/>
        </w:rPr>
        <w:t>исленно</w:t>
      </w:r>
      <w:r>
        <w:rPr>
          <w:rFonts w:eastAsia="Times New Roman" w:cs="Times New Roman"/>
          <w:sz w:val="24"/>
          <w:szCs w:val="24"/>
          <w:lang w:eastAsia="ru-RU"/>
        </w:rPr>
        <w:t>го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решени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задачи Коши для обыкновенного дифференциального уравнения 1-го порядка</w:t>
      </w:r>
      <w:r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EA0C3F">
        <w:rPr>
          <w:rFonts w:eastAsia="Times New Roman" w:cs="Times New Roman"/>
          <w:sz w:val="24"/>
          <w:szCs w:val="24"/>
          <w:lang w:eastAsia="ru-RU"/>
        </w:rPr>
        <w:t>для системы обыкновенных дифференциальных уравнений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F07A3B" w:rsidRPr="00EA0C3F" w:rsidRDefault="00F07A3B" w:rsidP="00F07A3B">
      <w:pPr>
        <w:spacing w:line="240" w:lineRule="auto"/>
        <w:ind w:firstLine="36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ч</w:t>
      </w:r>
      <w:r w:rsidRPr="00EA0C3F">
        <w:rPr>
          <w:rFonts w:eastAsia="Times New Roman" w:cs="Times New Roman"/>
          <w:sz w:val="24"/>
          <w:szCs w:val="24"/>
          <w:lang w:eastAsia="ru-RU"/>
        </w:rPr>
        <w:t>исленно</w:t>
      </w:r>
      <w:r>
        <w:rPr>
          <w:rFonts w:eastAsia="Times New Roman" w:cs="Times New Roman"/>
          <w:sz w:val="24"/>
          <w:szCs w:val="24"/>
          <w:lang w:eastAsia="ru-RU"/>
        </w:rPr>
        <w:t>го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решени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EA0C3F">
        <w:rPr>
          <w:rFonts w:eastAsia="Times New Roman" w:cs="Times New Roman"/>
          <w:sz w:val="24"/>
          <w:szCs w:val="24"/>
          <w:lang w:eastAsia="ru-RU"/>
        </w:rPr>
        <w:t xml:space="preserve"> задачи Коши из предметной области.</w:t>
      </w:r>
    </w:p>
    <w:p w:rsidR="00F07A3B" w:rsidRPr="00F07A3B" w:rsidRDefault="00F07A3B" w:rsidP="00F07A3B"/>
    <w:p w:rsidR="00601A85" w:rsidRDefault="00601A85" w:rsidP="00601A85">
      <w:pPr>
        <w:pStyle w:val="1"/>
      </w:pPr>
      <w:bookmarkStart w:id="8" w:name="_Toc475823708"/>
      <w:bookmarkStart w:id="9" w:name="_Toc476084004"/>
      <w:bookmarkStart w:id="10" w:name="_Toc10185955"/>
      <w:r>
        <w:lastRenderedPageBreak/>
        <w:t>Основная часть</w:t>
      </w:r>
      <w:bookmarkEnd w:id="8"/>
      <w:bookmarkEnd w:id="9"/>
      <w:bookmarkEnd w:id="10"/>
    </w:p>
    <w:p w:rsidR="00601A85" w:rsidRDefault="00601A85" w:rsidP="004D6D8D">
      <w:pPr>
        <w:pStyle w:val="2"/>
      </w:pPr>
      <w:bookmarkStart w:id="11" w:name="_Toc475823709"/>
      <w:bookmarkStart w:id="12" w:name="_Toc476084005"/>
      <w:bookmarkStart w:id="13" w:name="_Toc10185956"/>
      <w:r>
        <w:t>Характеристика организации</w:t>
      </w:r>
      <w:bookmarkEnd w:id="11"/>
      <w:bookmarkEnd w:id="12"/>
      <w:bookmarkEnd w:id="13"/>
    </w:p>
    <w:p w:rsidR="004D6D8D" w:rsidRPr="002C6DA2" w:rsidRDefault="004D6D8D" w:rsidP="004D6D8D">
      <w:pPr>
        <w:rPr>
          <w:szCs w:val="28"/>
        </w:rPr>
      </w:pPr>
      <w:r w:rsidRPr="002C6DA2">
        <w:rPr>
          <w:szCs w:val="28"/>
        </w:rPr>
        <w:t xml:space="preserve">НУК ИУ образован в 1988 году. В его состав входят следующие структурные подразделения: </w:t>
      </w:r>
    </w:p>
    <w:p w:rsidR="004D6D8D" w:rsidRPr="002C6DA2" w:rsidRDefault="004D6D8D" w:rsidP="004D6D8D">
      <w:pPr>
        <w:pStyle w:val="ae"/>
        <w:numPr>
          <w:ilvl w:val="0"/>
          <w:numId w:val="13"/>
        </w:numPr>
        <w:rPr>
          <w:szCs w:val="28"/>
        </w:rPr>
      </w:pPr>
      <w:r w:rsidRPr="002C6DA2">
        <w:rPr>
          <w:szCs w:val="28"/>
        </w:rPr>
        <w:t>Факультет ИУ «Информатика и системы управления»;</w:t>
      </w:r>
    </w:p>
    <w:p w:rsidR="004D6D8D" w:rsidRPr="002C6DA2" w:rsidRDefault="004D6D8D" w:rsidP="004D6D8D">
      <w:pPr>
        <w:pStyle w:val="ae"/>
        <w:numPr>
          <w:ilvl w:val="0"/>
          <w:numId w:val="13"/>
        </w:numPr>
        <w:rPr>
          <w:szCs w:val="28"/>
        </w:rPr>
      </w:pPr>
      <w:r w:rsidRPr="002C6DA2">
        <w:rPr>
          <w:szCs w:val="28"/>
        </w:rPr>
        <w:t>Научно-исследовательский институт – НИИ ИСУ;</w:t>
      </w:r>
    </w:p>
    <w:p w:rsidR="004D6D8D" w:rsidRPr="002C6DA2" w:rsidRDefault="004D6D8D" w:rsidP="004D6D8D">
      <w:pPr>
        <w:pStyle w:val="ae"/>
        <w:numPr>
          <w:ilvl w:val="0"/>
          <w:numId w:val="13"/>
        </w:numPr>
        <w:rPr>
          <w:szCs w:val="28"/>
        </w:rPr>
      </w:pPr>
      <w:r w:rsidRPr="002C6DA2">
        <w:rPr>
          <w:szCs w:val="28"/>
        </w:rPr>
        <w:t>Вычислительный центр;</w:t>
      </w:r>
    </w:p>
    <w:p w:rsidR="00601A85" w:rsidRPr="002C6DA2" w:rsidRDefault="004D6D8D" w:rsidP="00601A85">
      <w:pPr>
        <w:pStyle w:val="ae"/>
        <w:numPr>
          <w:ilvl w:val="0"/>
          <w:numId w:val="13"/>
        </w:numPr>
        <w:rPr>
          <w:szCs w:val="28"/>
        </w:rPr>
      </w:pPr>
      <w:r w:rsidRPr="002C6DA2">
        <w:rPr>
          <w:szCs w:val="28"/>
        </w:rPr>
        <w:t>Специальные научно-учебные центры.</w:t>
      </w:r>
    </w:p>
    <w:p w:rsidR="00871E9B" w:rsidRPr="002C6DA2" w:rsidRDefault="00871E9B" w:rsidP="00871E9B">
      <w:pPr>
        <w:spacing w:line="276" w:lineRule="auto"/>
        <w:ind w:firstLine="284"/>
        <w:jc w:val="both"/>
        <w:rPr>
          <w:szCs w:val="28"/>
        </w:rPr>
      </w:pPr>
      <w:r w:rsidRPr="002C6DA2">
        <w:rPr>
          <w:szCs w:val="28"/>
        </w:rPr>
        <w:t xml:space="preserve">Факультет «Информатика и системы управления» является одним из самых востребованных в наши дни, так как имеет широкий спектр направлений в научной и практической деятельности. Это ведущий факультет по подготовке кадров в области разработки программного обеспечения, электронной и микросистемной техники для предприятий ракетно-космической отрасли, государственных служб и частных компаний. В его состав входят 11 кафедр, </w:t>
      </w:r>
      <w:r w:rsidR="00820427">
        <w:rPr>
          <w:szCs w:val="28"/>
        </w:rPr>
        <w:t>в том числе кафедра ИУ8 (основана в 1997 г.)</w:t>
      </w:r>
      <w:r w:rsidRPr="002C6DA2">
        <w:rPr>
          <w:szCs w:val="28"/>
        </w:rPr>
        <w:t>.</w:t>
      </w:r>
    </w:p>
    <w:p w:rsidR="00871E9B" w:rsidRPr="002C6DA2" w:rsidRDefault="00871E9B" w:rsidP="00871E9B">
      <w:pPr>
        <w:spacing w:line="276" w:lineRule="auto"/>
        <w:ind w:firstLine="708"/>
        <w:jc w:val="both"/>
        <w:rPr>
          <w:szCs w:val="28"/>
        </w:rPr>
      </w:pPr>
      <w:r w:rsidRPr="002C6DA2">
        <w:rPr>
          <w:szCs w:val="28"/>
        </w:rPr>
        <w:t>Направление подготовки «Информационная безопасность автоматизированных систем», на которой я обучаюсь и прохожу практику, входит в состав кафедры ИУ8</w:t>
      </w:r>
      <w:r w:rsidR="00820427">
        <w:rPr>
          <w:szCs w:val="28"/>
        </w:rPr>
        <w:t xml:space="preserve"> </w:t>
      </w:r>
      <w:r w:rsidRPr="002C6DA2">
        <w:rPr>
          <w:szCs w:val="28"/>
        </w:rPr>
        <w:t>и занимается подготовкой специалистов, осуществляющих комплексное обеспечение информационной безопасности автоматизированных систем.</w:t>
      </w:r>
    </w:p>
    <w:p w:rsidR="00871E9B" w:rsidRPr="002C6DA2" w:rsidRDefault="00871E9B" w:rsidP="00871E9B">
      <w:pPr>
        <w:spacing w:line="276" w:lineRule="auto"/>
        <w:ind w:firstLine="708"/>
        <w:jc w:val="both"/>
        <w:rPr>
          <w:szCs w:val="28"/>
        </w:rPr>
      </w:pPr>
      <w:r w:rsidRPr="002C6DA2">
        <w:rPr>
          <w:szCs w:val="28"/>
        </w:rPr>
        <w:t>Безопасность автоматизированных систем – направление науки и техники, охватывающее совокупность программно-аппаратных, криптографических, технических и организационно-правовых методов и средств обеспечения безопасности информации в автоматизированных системах при ее обработке, хранении и передаче с использованием современных информационных технологий.</w:t>
      </w:r>
    </w:p>
    <w:p w:rsidR="00601A85" w:rsidRPr="002C6DA2" w:rsidRDefault="00601A85" w:rsidP="00601A85">
      <w:pPr>
        <w:rPr>
          <w:szCs w:val="28"/>
        </w:rPr>
      </w:pPr>
      <w:r w:rsidRPr="002C6DA2">
        <w:rPr>
          <w:szCs w:val="28"/>
        </w:rPr>
        <w:br w:type="page"/>
      </w:r>
    </w:p>
    <w:p w:rsidR="00BB796A" w:rsidRDefault="00EE3002" w:rsidP="00601A85">
      <w:pPr>
        <w:pStyle w:val="2"/>
      </w:pPr>
      <w:bookmarkStart w:id="14" w:name="_Toc476084006"/>
      <w:bookmarkStart w:id="15" w:name="_Toc10185957"/>
      <w:r>
        <w:lastRenderedPageBreak/>
        <w:t>Задание №1</w:t>
      </w:r>
      <w:bookmarkEnd w:id="14"/>
      <w:bookmarkEnd w:id="15"/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23F8">
        <w:rPr>
          <w:szCs w:val="28"/>
        </w:rPr>
        <w:t>“</w:t>
      </w:r>
      <w:r>
        <w:rPr>
          <w:szCs w:val="28"/>
        </w:rPr>
        <w:t xml:space="preserve">НАЧАЛО РАБОТЫ С </w:t>
      </w:r>
      <w:r>
        <w:rPr>
          <w:szCs w:val="28"/>
          <w:lang w:val="en-US"/>
        </w:rPr>
        <w:t>MATLAB</w:t>
      </w:r>
      <w:r w:rsidRPr="006423F8">
        <w:rPr>
          <w:szCs w:val="28"/>
        </w:rPr>
        <w:t>”</w:t>
      </w:r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5803">
        <w:rPr>
          <w:rFonts w:eastAsia="Times New Roman" w:cs="Times New Roman"/>
          <w:szCs w:val="28"/>
          <w:lang w:eastAsia="ru-RU"/>
        </w:rPr>
        <w:t>ЦЕЛЬ РАБОТЫ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55803" w:rsidRPr="00B55803" w:rsidRDefault="00B55803" w:rsidP="00B55803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Получение первых навыков работы с системой компьютерной математики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55803">
        <w:rPr>
          <w:rFonts w:eastAsia="Times New Roman" w:cs="Times New Roman"/>
          <w:sz w:val="24"/>
          <w:szCs w:val="24"/>
          <w:lang w:eastAsia="ru-RU"/>
        </w:rPr>
        <w:t>.</w:t>
      </w:r>
    </w:p>
    <w:p w:rsidR="00B55803" w:rsidRPr="00B55803" w:rsidRDefault="00B55803" w:rsidP="00B55803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Знакомство с основными операциями над векторами и матрицами в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55803">
        <w:rPr>
          <w:rFonts w:eastAsia="Times New Roman" w:cs="Times New Roman"/>
          <w:sz w:val="24"/>
          <w:szCs w:val="24"/>
          <w:lang w:eastAsia="ru-RU"/>
        </w:rPr>
        <w:t>.</w:t>
      </w:r>
    </w:p>
    <w:p w:rsidR="00B55803" w:rsidRPr="00B55803" w:rsidRDefault="00B55803" w:rsidP="00B55803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Знакомство с простейшими графическими средствами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55803">
        <w:rPr>
          <w:rFonts w:eastAsia="Times New Roman" w:cs="Times New Roman"/>
          <w:sz w:val="24"/>
          <w:szCs w:val="24"/>
          <w:lang w:eastAsia="ru-RU"/>
        </w:rPr>
        <w:t>.</w:t>
      </w:r>
    </w:p>
    <w:p w:rsidR="00B55803" w:rsidRPr="00B55803" w:rsidRDefault="00B55803" w:rsidP="00B55803">
      <w:pPr>
        <w:numPr>
          <w:ilvl w:val="0"/>
          <w:numId w:val="3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>Решение задачи по вычислению суммы числового ряда и анализу погрешностей полученных результатов.</w:t>
      </w: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ИНДИВИДУАЛЬНОЕ ЗАДАНИЕ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b/>
          <w:sz w:val="24"/>
          <w:szCs w:val="24"/>
          <w:lang w:eastAsia="ru-RU"/>
        </w:rPr>
        <w:t>Задача 1.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>Дан ряд</w:t>
      </w:r>
    </w:p>
    <w:p w:rsidR="00B55803" w:rsidRPr="00A54470" w:rsidRDefault="00DA7B42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48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5(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+6n+8)</m:t>
              </m:r>
            </m:den>
          </m:f>
        </m:oMath>
      </m:oMathPara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>Найти сумму ряда аналитически.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e>
          </m:nary>
        </m:oMath>
      </m:oMathPara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>Вычислить значения частичных сумм ряда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S(N)=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eastAsia="Times New Roman" w:cs="Times New Roman"/>
              <w:sz w:val="24"/>
              <w:szCs w:val="24"/>
              <w:lang w:eastAsia="ru-RU"/>
            </w:rPr>
            <w:br/>
          </m:r>
        </m:oMath>
      </m:oMathPara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и найти величину погрешности при значениях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N</w:t>
      </w:r>
      <w:r w:rsidRPr="00B55803">
        <w:rPr>
          <w:rFonts w:eastAsia="Times New Roman" w:cs="Times New Roman"/>
          <w:sz w:val="24"/>
          <w:szCs w:val="24"/>
          <w:lang w:eastAsia="ru-RU"/>
        </w:rPr>
        <w:t>={10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3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4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5</w:t>
      </w:r>
      <w:r w:rsidRPr="00B55803">
        <w:rPr>
          <w:rFonts w:eastAsia="Times New Roman" w:cs="Times New Roman"/>
          <w:sz w:val="24"/>
          <w:szCs w:val="24"/>
          <w:lang w:eastAsia="ru-RU"/>
        </w:rPr>
        <w:t>}. Определить количество верных цифр результатов.</w:t>
      </w: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B55803">
        <w:rPr>
          <w:rFonts w:eastAsia="Times New Roman" w:cs="Times New Roman"/>
          <w:szCs w:val="28"/>
          <w:lang w:eastAsia="ru-RU"/>
        </w:rPr>
        <w:br w:type="page"/>
      </w:r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СОДЕРЖАНИЕ</w:t>
      </w:r>
      <w:r w:rsidRPr="00B55803">
        <w:rPr>
          <w:rFonts w:eastAsia="Times New Roman" w:cs="Times New Roman"/>
          <w:szCs w:val="28"/>
          <w:lang w:eastAsia="ru-RU"/>
        </w:rPr>
        <w:t xml:space="preserve"> РАБОТЫ</w:t>
      </w:r>
    </w:p>
    <w:p w:rsidR="00871E9B" w:rsidRPr="00B55803" w:rsidRDefault="00871E9B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71E9B" w:rsidRPr="00871E9B" w:rsidRDefault="00871E9B" w:rsidP="00871E9B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871E9B">
        <w:rPr>
          <w:rFonts w:eastAsia="Times New Roman" w:cs="Times New Roman"/>
          <w:szCs w:val="28"/>
          <w:lang w:eastAsia="ru-RU"/>
        </w:rPr>
        <w:t>Найдем сумму ряда S аналитически с использованием средств M</w:t>
      </w:r>
      <w:r>
        <w:rPr>
          <w:rFonts w:eastAsia="Times New Roman" w:cs="Times New Roman"/>
          <w:szCs w:val="28"/>
          <w:lang w:val="en-US" w:eastAsia="ru-RU"/>
        </w:rPr>
        <w:t>ATLAB</w:t>
      </w:r>
      <w:r w:rsidR="00D85A79" w:rsidRPr="00D85A79">
        <w:rPr>
          <w:rFonts w:eastAsia="Times New Roman" w:cs="Times New Roman"/>
          <w:szCs w:val="28"/>
          <w:lang w:eastAsia="ru-RU"/>
        </w:rPr>
        <w:t>[1]</w:t>
      </w:r>
      <w:r w:rsidRPr="00871E9B">
        <w:rPr>
          <w:rFonts w:eastAsia="Times New Roman" w:cs="Times New Roman"/>
          <w:szCs w:val="28"/>
          <w:lang w:eastAsia="ru-RU"/>
        </w:rPr>
        <w:t>.</w:t>
      </w:r>
    </w:p>
    <w:p w:rsidR="00871E9B" w:rsidRPr="008411D8" w:rsidRDefault="00871E9B" w:rsidP="00871E9B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411D8">
        <w:rPr>
          <w:rFonts w:eastAsia="Times New Roman" w:cs="Times New Roman"/>
          <w:szCs w:val="28"/>
          <w:lang w:eastAsia="ru-RU"/>
        </w:rPr>
        <w:t xml:space="preserve">Вводим символьную переменную </w:t>
      </w:r>
      <w:r w:rsidRPr="008411D8">
        <w:rPr>
          <w:rFonts w:eastAsia="Times New Roman" w:cs="Times New Roman"/>
          <w:szCs w:val="28"/>
          <w:lang w:val="en-US" w:eastAsia="ru-RU"/>
        </w:rPr>
        <w:t>n</w:t>
      </w:r>
      <w:r w:rsidRPr="008411D8">
        <w:rPr>
          <w:rFonts w:eastAsia="Times New Roman" w:cs="Times New Roman"/>
          <w:szCs w:val="28"/>
          <w:lang w:eastAsia="ru-RU"/>
        </w:rPr>
        <w:t>:</w:t>
      </w: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063B26" w:rsidRPr="00871E9B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71E9B">
        <w:rPr>
          <w:rFonts w:eastAsia="Times New Roman" w:cs="Times New Roman"/>
          <w:szCs w:val="28"/>
          <w:lang w:eastAsia="ru-RU"/>
        </w:rPr>
        <w:t xml:space="preserve">&gt;&gt; </w:t>
      </w:r>
      <w:proofErr w:type="spellStart"/>
      <w:r w:rsidRPr="00063B26">
        <w:rPr>
          <w:rFonts w:eastAsia="Times New Roman" w:cs="Times New Roman"/>
          <w:szCs w:val="28"/>
          <w:lang w:val="en-US" w:eastAsia="ru-RU"/>
        </w:rPr>
        <w:t>syms</w:t>
      </w:r>
      <w:proofErr w:type="spellEnd"/>
      <w:r w:rsidRPr="00871E9B">
        <w:rPr>
          <w:rFonts w:eastAsia="Times New Roman" w:cs="Times New Roman"/>
          <w:szCs w:val="28"/>
          <w:lang w:eastAsia="ru-RU"/>
        </w:rPr>
        <w:t xml:space="preserve"> 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 xml:space="preserve">&gt;&gt; </w:t>
      </w:r>
      <w:proofErr w:type="spellStart"/>
      <w:r w:rsidRPr="00063B26">
        <w:rPr>
          <w:rFonts w:eastAsia="Times New Roman" w:cs="Times New Roman"/>
          <w:szCs w:val="28"/>
          <w:lang w:val="en-US" w:eastAsia="ru-RU"/>
        </w:rPr>
        <w:t>S_inf</w:t>
      </w:r>
      <w:proofErr w:type="spellEnd"/>
      <w:r w:rsidRPr="00063B26">
        <w:rPr>
          <w:rFonts w:eastAsia="Times New Roman" w:cs="Times New Roman"/>
          <w:szCs w:val="28"/>
          <w:lang w:val="en-US" w:eastAsia="ru-RU"/>
        </w:rPr>
        <w:t>=</w:t>
      </w:r>
      <w:proofErr w:type="spellStart"/>
      <w:r w:rsidRPr="00063B26">
        <w:rPr>
          <w:rFonts w:eastAsia="Times New Roman" w:cs="Times New Roman"/>
          <w:szCs w:val="28"/>
          <w:lang w:val="en-US" w:eastAsia="ru-RU"/>
        </w:rPr>
        <w:t>symsum</w:t>
      </w:r>
      <w:proofErr w:type="spellEnd"/>
      <w:r w:rsidRPr="00063B26">
        <w:rPr>
          <w:rFonts w:eastAsia="Times New Roman" w:cs="Times New Roman"/>
          <w:szCs w:val="28"/>
          <w:lang w:val="en-US" w:eastAsia="ru-RU"/>
        </w:rPr>
        <w:t>((48/(5*(n^2+6*n+8))),n,0,inf)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063B26">
        <w:rPr>
          <w:rFonts w:eastAsia="Times New Roman" w:cs="Times New Roman"/>
          <w:szCs w:val="28"/>
          <w:lang w:eastAsia="ru-RU"/>
        </w:rPr>
        <w:t>S_inf</w:t>
      </w:r>
      <w:proofErr w:type="spellEnd"/>
      <w:r w:rsidRPr="00063B26">
        <w:rPr>
          <w:rFonts w:eastAsia="Times New Roman" w:cs="Times New Roman"/>
          <w:szCs w:val="28"/>
          <w:lang w:eastAsia="ru-RU"/>
        </w:rPr>
        <w:t xml:space="preserve"> =</w:t>
      </w:r>
    </w:p>
    <w:p w:rsidR="00063B26" w:rsidRPr="00871E9B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71E9B">
        <w:rPr>
          <w:rFonts w:eastAsia="Times New Roman" w:cs="Times New Roman"/>
          <w:szCs w:val="28"/>
          <w:lang w:eastAsia="ru-RU"/>
        </w:rPr>
        <w:t>4</w:t>
      </w:r>
    </w:p>
    <w:p w:rsidR="00063B26" w:rsidRPr="00871E9B" w:rsidRDefault="00871E9B" w:rsidP="00871E9B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871E9B">
        <w:rPr>
          <w:color w:val="000000"/>
        </w:rPr>
        <w:t>Для решения задачи сумм нам необходимо знать значение частичных сумм S(N). Решим эту задачу в общем случае: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 xml:space="preserve">&gt;&gt; </w:t>
      </w:r>
      <w:proofErr w:type="spellStart"/>
      <w:r w:rsidRPr="00063B26">
        <w:rPr>
          <w:rFonts w:eastAsia="Times New Roman" w:cs="Times New Roman"/>
          <w:szCs w:val="28"/>
          <w:lang w:val="en-US" w:eastAsia="ru-RU"/>
        </w:rPr>
        <w:t>syms</w:t>
      </w:r>
      <w:proofErr w:type="spellEnd"/>
      <w:r w:rsidRPr="00063B26">
        <w:rPr>
          <w:rFonts w:eastAsia="Times New Roman" w:cs="Times New Roman"/>
          <w:szCs w:val="28"/>
          <w:lang w:val="en-US" w:eastAsia="ru-RU"/>
        </w:rPr>
        <w:t xml:space="preserve"> N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&gt;&gt;  S=</w:t>
      </w:r>
      <w:proofErr w:type="spellStart"/>
      <w:r w:rsidRPr="00063B26">
        <w:rPr>
          <w:rFonts w:eastAsia="Times New Roman" w:cs="Times New Roman"/>
          <w:szCs w:val="28"/>
          <w:lang w:val="en-US" w:eastAsia="ru-RU"/>
        </w:rPr>
        <w:t>symsum</w:t>
      </w:r>
      <w:proofErr w:type="spellEnd"/>
      <w:r w:rsidRPr="00063B26">
        <w:rPr>
          <w:rFonts w:eastAsia="Times New Roman" w:cs="Times New Roman"/>
          <w:szCs w:val="28"/>
          <w:lang w:val="en-US" w:eastAsia="ru-RU"/>
        </w:rPr>
        <w:t>((48/(5*(n^2+6*n+8))),n,0,N)</w:t>
      </w:r>
    </w:p>
    <w:p w:rsid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 xml:space="preserve"> </w:t>
      </w:r>
    </w:p>
    <w:p w:rsidR="00871E9B" w:rsidRPr="00871E9B" w:rsidRDefault="00871E9B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 в результате получим:</w:t>
      </w:r>
      <w:r>
        <w:rPr>
          <w:rFonts w:eastAsia="Times New Roman" w:cs="Times New Roman"/>
          <w:szCs w:val="28"/>
          <w:lang w:eastAsia="ru-RU"/>
        </w:rPr>
        <w:br/>
      </w:r>
    </w:p>
    <w:p w:rsidR="00063B26" w:rsidRPr="00871E9B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S</w:t>
      </w:r>
      <w:r w:rsidRPr="00871E9B">
        <w:rPr>
          <w:rFonts w:eastAsia="Times New Roman" w:cs="Times New Roman"/>
          <w:szCs w:val="28"/>
          <w:lang w:eastAsia="ru-RU"/>
        </w:rPr>
        <w:t xml:space="preserve"> =</w:t>
      </w:r>
    </w:p>
    <w:p w:rsidR="00871E9B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71E9B">
        <w:rPr>
          <w:rFonts w:eastAsia="Times New Roman" w:cs="Times New Roman"/>
          <w:szCs w:val="28"/>
          <w:lang w:eastAsia="ru-RU"/>
        </w:rPr>
        <w:t>4 - (24*(2*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871E9B">
        <w:rPr>
          <w:rFonts w:eastAsia="Times New Roman" w:cs="Times New Roman"/>
          <w:szCs w:val="28"/>
          <w:lang w:eastAsia="ru-RU"/>
        </w:rPr>
        <w:t xml:space="preserve"> + 7))/(5*(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871E9B">
        <w:rPr>
          <w:rFonts w:eastAsia="Times New Roman" w:cs="Times New Roman"/>
          <w:szCs w:val="28"/>
          <w:lang w:eastAsia="ru-RU"/>
        </w:rPr>
        <w:t xml:space="preserve"> + 3)*(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871E9B">
        <w:rPr>
          <w:rFonts w:eastAsia="Times New Roman" w:cs="Times New Roman"/>
          <w:szCs w:val="28"/>
          <w:lang w:eastAsia="ru-RU"/>
        </w:rPr>
        <w:t xml:space="preserve"> + 4))</w:t>
      </w:r>
      <w:r w:rsidR="00871E9B" w:rsidRPr="00871E9B">
        <w:rPr>
          <w:rFonts w:eastAsia="Times New Roman" w:cs="Times New Roman"/>
          <w:szCs w:val="28"/>
          <w:lang w:eastAsia="ru-RU"/>
        </w:rPr>
        <w:br/>
      </w:r>
      <w:r w:rsidR="00871E9B" w:rsidRPr="00871E9B">
        <w:rPr>
          <w:rFonts w:eastAsia="Times New Roman" w:cs="Times New Roman"/>
          <w:szCs w:val="28"/>
          <w:lang w:eastAsia="ru-RU"/>
        </w:rPr>
        <w:br/>
      </w:r>
      <w:r w:rsidR="00871E9B">
        <w:rPr>
          <w:rFonts w:eastAsia="Times New Roman" w:cs="Times New Roman"/>
          <w:szCs w:val="28"/>
          <w:lang w:eastAsia="ru-RU"/>
        </w:rPr>
        <w:t>Очевидно, что это означает:</w:t>
      </w:r>
    </w:p>
    <w:p w:rsidR="00063B26" w:rsidRPr="007670EE" w:rsidRDefault="00871E9B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S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=4-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2⋅N+7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5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N+3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N+4</m:t>
                  </m:r>
                </m:e>
              </m:d>
            </m:den>
          </m:f>
        </m:oMath>
      </m:oMathPara>
    </w:p>
    <w:p w:rsidR="007670EE" w:rsidRPr="00871E9B" w:rsidRDefault="007670EE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7670EE" w:rsidRDefault="007670EE" w:rsidP="007670E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Сформируем вектор</w:t>
      </w:r>
      <w:r w:rsidR="00063B26" w:rsidRPr="007670EE">
        <w:rPr>
          <w:rFonts w:eastAsia="Times New Roman" w:cs="Times New Roman"/>
          <w:szCs w:val="28"/>
          <w:lang w:eastAsia="ru-RU"/>
        </w:rPr>
        <w:t xml:space="preserve">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N</w:t>
      </w:r>
      <w:r w:rsidRPr="00B55803">
        <w:rPr>
          <w:rFonts w:eastAsia="Times New Roman" w:cs="Times New Roman"/>
          <w:sz w:val="24"/>
          <w:szCs w:val="24"/>
          <w:lang w:eastAsia="ru-RU"/>
        </w:rPr>
        <w:t>={10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3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4</w:t>
      </w:r>
      <w:r w:rsidRPr="00B55803">
        <w:rPr>
          <w:rFonts w:eastAsia="Times New Roman" w:cs="Times New Roman"/>
          <w:sz w:val="24"/>
          <w:szCs w:val="24"/>
          <w:lang w:eastAsia="ru-RU"/>
        </w:rPr>
        <w:t>, 10</w:t>
      </w:r>
      <w:r w:rsidRPr="00B55803">
        <w:rPr>
          <w:rFonts w:eastAsia="Times New Roman" w:cs="Times New Roman"/>
          <w:sz w:val="24"/>
          <w:szCs w:val="24"/>
          <w:vertAlign w:val="superscript"/>
          <w:lang w:eastAsia="ru-RU"/>
        </w:rPr>
        <w:t>5</w:t>
      </w:r>
      <w:r w:rsidRPr="00B55803">
        <w:rPr>
          <w:rFonts w:eastAsia="Times New Roman" w:cs="Times New Roman"/>
          <w:sz w:val="24"/>
          <w:szCs w:val="24"/>
          <w:lang w:eastAsia="ru-RU"/>
        </w:rPr>
        <w:t>}.</w:t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&gt;&gt; N=[10^2, 10^3, 10^4, 10^5]</w:t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7670EE">
        <w:rPr>
          <w:rFonts w:eastAsia="Times New Roman" w:cs="Times New Roman"/>
          <w:szCs w:val="28"/>
          <w:lang w:eastAsia="ru-RU"/>
        </w:rPr>
        <w:t xml:space="preserve"> =</w:t>
      </w:r>
    </w:p>
    <w:p w:rsidR="007670EE" w:rsidRDefault="00063B26" w:rsidP="00063B26">
      <w:pPr>
        <w:spacing w:line="240" w:lineRule="auto"/>
        <w:rPr>
          <w:color w:val="000000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         100        1000       10000      100000</w:t>
      </w:r>
      <w:r w:rsidR="007670EE">
        <w:rPr>
          <w:rFonts w:eastAsia="Times New Roman" w:cs="Times New Roman"/>
          <w:szCs w:val="28"/>
          <w:lang w:eastAsia="ru-RU"/>
        </w:rPr>
        <w:br/>
      </w:r>
      <w:r w:rsidR="007670EE" w:rsidRPr="007670EE">
        <w:rPr>
          <w:rFonts w:eastAsia="Times New Roman" w:cs="Times New Roman"/>
          <w:szCs w:val="28"/>
          <w:lang w:eastAsia="ru-RU"/>
        </w:rPr>
        <w:br/>
      </w:r>
      <w:r w:rsidR="007670EE">
        <w:rPr>
          <w:color w:val="000000"/>
        </w:rPr>
        <w:t>В результате применения вышеприведенной команды мы потеряли символьную переменную N, вместо которой теперь мы имеем вектор N из четырех элементов.</w:t>
      </w:r>
      <w:r w:rsidR="007670EE">
        <w:rPr>
          <w:color w:val="000000"/>
        </w:rPr>
        <w:br/>
      </w:r>
    </w:p>
    <w:p w:rsidR="00063B26" w:rsidRPr="007670EE" w:rsidRDefault="007670EE" w:rsidP="007670EE">
      <w:pPr>
        <w:pStyle w:val="ae"/>
        <w:numPr>
          <w:ilvl w:val="0"/>
          <w:numId w:val="14"/>
        </w:numPr>
        <w:spacing w:line="240" w:lineRule="auto"/>
        <w:rPr>
          <w:color w:val="000000"/>
        </w:rPr>
      </w:pPr>
      <w:r w:rsidRPr="007670EE">
        <w:rPr>
          <w:color w:val="000000"/>
        </w:rPr>
        <w:t xml:space="preserve">Вычислим значения частичных сумм </w:t>
      </w:r>
      <w:proofErr w:type="spellStart"/>
      <w:r w:rsidRPr="007670EE">
        <w:rPr>
          <w:color w:val="000000"/>
        </w:rPr>
        <w:t>S</w:t>
      </w:r>
      <w:r w:rsidRPr="007670EE">
        <w:rPr>
          <w:color w:val="000000"/>
          <w:sz w:val="17"/>
          <w:szCs w:val="17"/>
          <w:vertAlign w:val="subscript"/>
        </w:rPr>
        <w:t>i</w:t>
      </w:r>
      <w:proofErr w:type="spellEnd"/>
      <w:r w:rsidRPr="007670EE">
        <w:rPr>
          <w:color w:val="000000"/>
        </w:rPr>
        <w:t xml:space="preserve"> = S (</w:t>
      </w:r>
      <w:proofErr w:type="spellStart"/>
      <w:r w:rsidRPr="007670EE">
        <w:rPr>
          <w:color w:val="000000"/>
        </w:rPr>
        <w:t>N</w:t>
      </w:r>
      <w:r w:rsidRPr="007670EE">
        <w:rPr>
          <w:color w:val="000000"/>
          <w:sz w:val="17"/>
          <w:szCs w:val="17"/>
          <w:vertAlign w:val="subscript"/>
        </w:rPr>
        <w:t>i</w:t>
      </w:r>
      <w:proofErr w:type="spellEnd"/>
      <w:r w:rsidRPr="007670EE">
        <w:rPr>
          <w:color w:val="000000"/>
        </w:rPr>
        <w:t xml:space="preserve">) ряда при соответствующих значениях </w:t>
      </w:r>
      <w:proofErr w:type="spellStart"/>
      <w:r w:rsidRPr="007670EE">
        <w:rPr>
          <w:color w:val="000000"/>
        </w:rPr>
        <w:t>N</w:t>
      </w:r>
      <w:r w:rsidRPr="007670EE">
        <w:rPr>
          <w:color w:val="000000"/>
          <w:sz w:val="17"/>
          <w:szCs w:val="17"/>
          <w:vertAlign w:val="subscript"/>
        </w:rPr>
        <w:t>i</w:t>
      </w:r>
      <w:proofErr w:type="spellEnd"/>
      <w:r w:rsidRPr="007670EE">
        <w:rPr>
          <w:color w:val="000000"/>
        </w:rPr>
        <w:t>.</w:t>
      </w:r>
      <w:r w:rsidRPr="007670EE">
        <w:rPr>
          <w:color w:val="000000"/>
        </w:rPr>
        <w:br/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&gt;&gt; </w:t>
      </w:r>
      <w:r w:rsidRPr="00063B26">
        <w:rPr>
          <w:rFonts w:eastAsia="Times New Roman" w:cs="Times New Roman"/>
          <w:szCs w:val="28"/>
          <w:lang w:val="en-US" w:eastAsia="ru-RU"/>
        </w:rPr>
        <w:t>S</w:t>
      </w:r>
      <w:r w:rsidRPr="007670EE">
        <w:rPr>
          <w:rFonts w:eastAsia="Times New Roman" w:cs="Times New Roman"/>
          <w:szCs w:val="28"/>
          <w:lang w:eastAsia="ru-RU"/>
        </w:rPr>
        <w:t xml:space="preserve"> = 4 - (24.*(2.*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7670EE">
        <w:rPr>
          <w:rFonts w:eastAsia="Times New Roman" w:cs="Times New Roman"/>
          <w:szCs w:val="28"/>
          <w:lang w:eastAsia="ru-RU"/>
        </w:rPr>
        <w:t xml:space="preserve"> + 7))./(5.*(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7670EE">
        <w:rPr>
          <w:rFonts w:eastAsia="Times New Roman" w:cs="Times New Roman"/>
          <w:szCs w:val="28"/>
          <w:lang w:eastAsia="ru-RU"/>
        </w:rPr>
        <w:t>+3).*(</w:t>
      </w:r>
      <w:r w:rsidRPr="00063B26">
        <w:rPr>
          <w:rFonts w:eastAsia="Times New Roman" w:cs="Times New Roman"/>
          <w:szCs w:val="28"/>
          <w:lang w:val="en-US" w:eastAsia="ru-RU"/>
        </w:rPr>
        <w:t>N</w:t>
      </w:r>
      <w:r w:rsidRPr="007670EE">
        <w:rPr>
          <w:rFonts w:eastAsia="Times New Roman" w:cs="Times New Roman"/>
          <w:szCs w:val="28"/>
          <w:lang w:eastAsia="ru-RU"/>
        </w:rPr>
        <w:t>+4))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S =</w:t>
      </w:r>
    </w:p>
    <w:p w:rsidR="00063B26" w:rsidRPr="007670EE" w:rsidRDefault="00063B26" w:rsidP="007670E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>3.9072    3.9904    3.9990    3.9999</w:t>
      </w:r>
      <w:r w:rsidRPr="007670EE">
        <w:rPr>
          <w:rFonts w:eastAsia="Times New Roman" w:cs="Times New Roman"/>
          <w:szCs w:val="28"/>
          <w:lang w:eastAsia="ru-RU"/>
        </w:rPr>
        <w:br/>
      </w:r>
      <w:r w:rsidR="007670EE" w:rsidRPr="007670EE">
        <w:rPr>
          <w:rFonts w:eastAsia="Times New Roman" w:cs="Times New Roman"/>
          <w:szCs w:val="28"/>
          <w:lang w:eastAsia="ru-RU"/>
        </w:rPr>
        <w:br/>
        <w:t xml:space="preserve">5. </w:t>
      </w:r>
      <w:r w:rsidR="007670EE" w:rsidRPr="007670EE">
        <w:rPr>
          <w:color w:val="000000"/>
        </w:rPr>
        <w:t xml:space="preserve">Для каждой величины S ( </w:t>
      </w:r>
      <w:proofErr w:type="spellStart"/>
      <w:r w:rsidR="007670EE" w:rsidRPr="007670EE">
        <w:rPr>
          <w:color w:val="000000"/>
        </w:rPr>
        <w:t>N</w:t>
      </w:r>
      <w:r w:rsidR="007670EE" w:rsidRPr="007670EE">
        <w:rPr>
          <w:color w:val="000000"/>
          <w:sz w:val="17"/>
          <w:szCs w:val="17"/>
          <w:vertAlign w:val="subscript"/>
        </w:rPr>
        <w:t>i</w:t>
      </w:r>
      <w:proofErr w:type="spellEnd"/>
      <w:r w:rsidR="007670EE" w:rsidRPr="007670EE">
        <w:rPr>
          <w:color w:val="000000"/>
        </w:rPr>
        <w:t xml:space="preserve">) вычислим абсолютную погрешность </w:t>
      </w:r>
      <w:r w:rsidR="007670EE">
        <w:rPr>
          <w:noProof/>
          <w:lang w:eastAsia="ru-RU"/>
        </w:rPr>
        <w:drawing>
          <wp:inline distT="0" distB="0" distL="0" distR="0">
            <wp:extent cx="161290" cy="179070"/>
            <wp:effectExtent l="0" t="0" r="0" b="0"/>
            <wp:docPr id="10" name="Рисунок 10" descr="C:\Users\E3B7~1\AppData\Local\Temp\Rar$EXa16436.3615\matlab\Lab1\index5.files\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3B7~1\AppData\Local\Temp\Rar$EXa16436.3615\matlab\Lab1\index5.files\image008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0EE" w:rsidRPr="007670EE">
        <w:rPr>
          <w:color w:val="000000"/>
        </w:rPr>
        <w:t xml:space="preserve">. </w:t>
      </w:r>
      <w:r w:rsidRPr="007670EE">
        <w:rPr>
          <w:rFonts w:eastAsia="Times New Roman" w:cs="Times New Roman"/>
          <w:szCs w:val="28"/>
          <w:lang w:eastAsia="ru-RU"/>
        </w:rPr>
        <w:br/>
        <w:t xml:space="preserve">&gt;&gt; </w:t>
      </w:r>
      <w:r w:rsidRPr="007670EE">
        <w:rPr>
          <w:rFonts w:eastAsia="Times New Roman" w:cs="Times New Roman"/>
          <w:szCs w:val="28"/>
          <w:lang w:val="en-US" w:eastAsia="ru-RU"/>
        </w:rPr>
        <w:t>D</w:t>
      </w:r>
      <w:r w:rsidRPr="007670EE">
        <w:rPr>
          <w:rFonts w:eastAsia="Times New Roman" w:cs="Times New Roman"/>
          <w:szCs w:val="28"/>
          <w:lang w:eastAsia="ru-RU"/>
        </w:rPr>
        <w:t xml:space="preserve"> = </w:t>
      </w:r>
      <w:r w:rsidRPr="007670EE">
        <w:rPr>
          <w:rFonts w:eastAsia="Times New Roman" w:cs="Times New Roman"/>
          <w:szCs w:val="28"/>
          <w:lang w:val="en-US" w:eastAsia="ru-RU"/>
        </w:rPr>
        <w:t>abs</w:t>
      </w:r>
      <w:r w:rsidRPr="007670EE">
        <w:rPr>
          <w:rFonts w:eastAsia="Times New Roman" w:cs="Times New Roman"/>
          <w:szCs w:val="28"/>
          <w:lang w:eastAsia="ru-RU"/>
        </w:rPr>
        <w:t>(</w:t>
      </w:r>
      <w:r w:rsidRPr="007670EE">
        <w:rPr>
          <w:rFonts w:eastAsia="Times New Roman" w:cs="Times New Roman"/>
          <w:szCs w:val="28"/>
          <w:lang w:val="en-US" w:eastAsia="ru-RU"/>
        </w:rPr>
        <w:t>S</w:t>
      </w:r>
      <w:r w:rsidRPr="007670EE">
        <w:rPr>
          <w:rFonts w:eastAsia="Times New Roman" w:cs="Times New Roman"/>
          <w:szCs w:val="28"/>
          <w:lang w:eastAsia="ru-RU"/>
        </w:rPr>
        <w:t>-4)</w:t>
      </w:r>
    </w:p>
    <w:p w:rsidR="00063B26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7670EE" w:rsidRDefault="007670EE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7670EE" w:rsidRPr="007670EE" w:rsidRDefault="007670EE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D =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D96319">
        <w:rPr>
          <w:rFonts w:eastAsia="Times New Roman" w:cs="Times New Roman"/>
          <w:szCs w:val="28"/>
          <w:lang w:eastAsia="ru-RU"/>
        </w:rPr>
        <w:t xml:space="preserve">    </w:t>
      </w:r>
      <w:r w:rsidRPr="007670EE">
        <w:rPr>
          <w:rFonts w:eastAsia="Times New Roman" w:cs="Times New Roman"/>
          <w:szCs w:val="28"/>
          <w:lang w:eastAsia="ru-RU"/>
        </w:rPr>
        <w:t>0.0928    0.0096    0.0010    0.0001</w:t>
      </w:r>
      <w:r w:rsidR="007670EE">
        <w:rPr>
          <w:rFonts w:eastAsia="Times New Roman" w:cs="Times New Roman"/>
          <w:szCs w:val="28"/>
          <w:lang w:eastAsia="ru-RU"/>
        </w:rPr>
        <w:br/>
      </w:r>
      <w:r w:rsidR="007670EE">
        <w:rPr>
          <w:rFonts w:eastAsia="Times New Roman" w:cs="Times New Roman"/>
          <w:szCs w:val="28"/>
          <w:lang w:eastAsia="ru-RU"/>
        </w:rPr>
        <w:br/>
        <w:t xml:space="preserve">Это </w:t>
      </w:r>
      <w:r w:rsidR="007670EE">
        <w:rPr>
          <w:rStyle w:val="af0"/>
          <w:i/>
          <w:iCs/>
          <w:color w:val="000000"/>
        </w:rPr>
        <w:t>неправильный</w:t>
      </w:r>
      <w:r w:rsidR="007670EE">
        <w:rPr>
          <w:color w:val="000000"/>
        </w:rPr>
        <w:t xml:space="preserve"> результат, говорящий нам о том, что при N = 10</w:t>
      </w:r>
      <w:r w:rsidR="007670EE">
        <w:rPr>
          <w:color w:val="000000"/>
          <w:sz w:val="17"/>
          <w:szCs w:val="17"/>
          <w:vertAlign w:val="superscript"/>
        </w:rPr>
        <w:t>5</w:t>
      </w:r>
      <w:r w:rsidR="007670EE">
        <w:rPr>
          <w:color w:val="000000"/>
        </w:rPr>
        <w:t xml:space="preserve"> погрешность вычисления равна нулю. Задание формата сказывается только на форме вывода чисел. Вычисления же происходят в режиме двойной точности, а ввод чисел осуществляется в любом удобном виде. Т.е. для получения правильного результата введем следующие две строки.</w:t>
      </w:r>
      <w:r w:rsidRPr="007670EE">
        <w:rPr>
          <w:rFonts w:eastAsia="Times New Roman" w:cs="Times New Roman"/>
          <w:szCs w:val="28"/>
          <w:lang w:eastAsia="ru-RU"/>
        </w:rPr>
        <w:br/>
      </w:r>
      <w:r w:rsidRPr="007670EE">
        <w:rPr>
          <w:rFonts w:eastAsia="Times New Roman" w:cs="Times New Roman"/>
          <w:szCs w:val="28"/>
          <w:lang w:eastAsia="ru-RU"/>
        </w:rPr>
        <w:br/>
        <w:t xml:space="preserve">&gt;&gt; </w:t>
      </w:r>
      <w:r w:rsidRPr="00063B26">
        <w:rPr>
          <w:rFonts w:eastAsia="Times New Roman" w:cs="Times New Roman"/>
          <w:szCs w:val="28"/>
          <w:lang w:val="en-US" w:eastAsia="ru-RU"/>
        </w:rPr>
        <w:t>format</w:t>
      </w:r>
      <w:r w:rsidRPr="007670EE">
        <w:rPr>
          <w:rFonts w:eastAsia="Times New Roman" w:cs="Times New Roman"/>
          <w:szCs w:val="28"/>
          <w:lang w:eastAsia="ru-RU"/>
        </w:rPr>
        <w:t xml:space="preserve"> </w:t>
      </w:r>
      <w:r w:rsidRPr="00063B26">
        <w:rPr>
          <w:rFonts w:eastAsia="Times New Roman" w:cs="Times New Roman"/>
          <w:szCs w:val="28"/>
          <w:lang w:val="en-US" w:eastAsia="ru-RU"/>
        </w:rPr>
        <w:t>long</w:t>
      </w:r>
      <w:r w:rsidR="007670EE" w:rsidRPr="007670EE">
        <w:rPr>
          <w:rFonts w:eastAsia="Times New Roman" w:cs="Times New Roman"/>
          <w:szCs w:val="28"/>
          <w:lang w:eastAsia="ru-RU"/>
        </w:rPr>
        <w:t xml:space="preserve">  % </w:t>
      </w:r>
      <w:r w:rsidR="007670EE">
        <w:rPr>
          <w:rFonts w:eastAsia="Times New Roman" w:cs="Times New Roman"/>
          <w:szCs w:val="28"/>
          <w:lang w:eastAsia="ru-RU"/>
        </w:rPr>
        <w:t>длинное</w:t>
      </w:r>
      <w:r w:rsidR="007670EE" w:rsidRPr="007670EE">
        <w:rPr>
          <w:rFonts w:eastAsia="Times New Roman" w:cs="Times New Roman"/>
          <w:szCs w:val="28"/>
          <w:lang w:eastAsia="ru-RU"/>
        </w:rPr>
        <w:t xml:space="preserve"> </w:t>
      </w:r>
      <w:r w:rsidR="007670EE">
        <w:rPr>
          <w:rFonts w:eastAsia="Times New Roman" w:cs="Times New Roman"/>
          <w:szCs w:val="28"/>
          <w:lang w:eastAsia="ru-RU"/>
        </w:rPr>
        <w:t>представление в фиксированном формате (15 знаков)</w:t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&gt;&gt; </w:t>
      </w:r>
      <w:r w:rsidRPr="00063B26">
        <w:rPr>
          <w:rFonts w:eastAsia="Times New Roman" w:cs="Times New Roman"/>
          <w:szCs w:val="28"/>
          <w:lang w:val="en-US" w:eastAsia="ru-RU"/>
        </w:rPr>
        <w:t>D</w:t>
      </w:r>
    </w:p>
    <w:p w:rsidR="00063B26" w:rsidRPr="00D96319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D</w:t>
      </w:r>
      <w:r w:rsidRPr="00D96319">
        <w:rPr>
          <w:rFonts w:eastAsia="Times New Roman" w:cs="Times New Roman"/>
          <w:szCs w:val="28"/>
          <w:lang w:eastAsia="ru-RU"/>
        </w:rPr>
        <w:t xml:space="preserve"> =</w:t>
      </w:r>
    </w:p>
    <w:p w:rsid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   0.092755787901419   0.009566519564812   0.000959664119956   0.000095996640120</w:t>
      </w:r>
    </w:p>
    <w:p w:rsidR="007670EE" w:rsidRDefault="007670EE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7670EE" w:rsidRPr="007670EE" w:rsidRDefault="007670EE" w:rsidP="007670E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color w:val="000000"/>
        </w:rPr>
        <w:t xml:space="preserve">Для каждой величины S ( </w:t>
      </w:r>
      <w:proofErr w:type="spellStart"/>
      <w:r w:rsidRPr="007670EE">
        <w:rPr>
          <w:color w:val="000000"/>
        </w:rPr>
        <w:t>N</w:t>
      </w:r>
      <w:r w:rsidRPr="007670EE">
        <w:rPr>
          <w:color w:val="000000"/>
          <w:sz w:val="17"/>
          <w:szCs w:val="17"/>
          <w:vertAlign w:val="subscript"/>
        </w:rPr>
        <w:t>i</w:t>
      </w:r>
      <w:proofErr w:type="spellEnd"/>
      <w:r w:rsidRPr="007670EE">
        <w:rPr>
          <w:color w:val="000000"/>
        </w:rPr>
        <w:t xml:space="preserve">) вычислим относительную погрешность </w:t>
      </w:r>
      <w:r>
        <w:rPr>
          <w:noProof/>
          <w:lang w:eastAsia="ru-RU"/>
        </w:rPr>
        <w:drawing>
          <wp:inline distT="0" distB="0" distL="0" distR="0">
            <wp:extent cx="125730" cy="187960"/>
            <wp:effectExtent l="0" t="0" r="0" b="0"/>
            <wp:docPr id="11" name="Рисунок 11" descr="C:\Users\E3B7~1\AppData\Local\Temp\Rar$EXa16436.3615\matlab\Lab1\index5.files\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3B7~1\AppData\Local\Temp\Rar$EXa16436.3615\matlab\Lab1\index5.files\image007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0EE">
        <w:rPr>
          <w:color w:val="000000"/>
        </w:rPr>
        <w:t>и определим количество верных цифр.</w:t>
      </w:r>
      <w:r>
        <w:rPr>
          <w:color w:val="000000"/>
        </w:rPr>
        <w:br/>
      </w:r>
    </w:p>
    <w:p w:rsidR="007670EE" w:rsidRPr="00D96319" w:rsidRDefault="007670EE" w:rsidP="007670E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&gt;&gt; </w:t>
      </w:r>
      <w:r>
        <w:rPr>
          <w:rFonts w:eastAsia="Times New Roman" w:cs="Times New Roman"/>
          <w:szCs w:val="28"/>
          <w:lang w:val="en-US" w:eastAsia="ru-RU"/>
        </w:rPr>
        <w:t>format</w:t>
      </w:r>
      <w:r w:rsidRPr="007670E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short</w:t>
      </w:r>
      <w:r w:rsidRPr="007670E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</w:t>
      </w:r>
      <w:r w:rsidRPr="007670EE">
        <w:rPr>
          <w:rFonts w:eastAsia="Times New Roman" w:cs="Times New Roman"/>
          <w:szCs w:val="28"/>
          <w:lang w:eastAsia="ru-RU"/>
        </w:rPr>
        <w:t xml:space="preserve">  % </w:t>
      </w:r>
      <w:r>
        <w:rPr>
          <w:rFonts w:eastAsia="Times New Roman" w:cs="Times New Roman"/>
          <w:szCs w:val="28"/>
          <w:lang w:eastAsia="ru-RU"/>
        </w:rPr>
        <w:t>Для</w:t>
      </w:r>
      <w:r w:rsidRPr="007670E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отображения погрешности</w:t>
      </w:r>
    </w:p>
    <w:p w:rsidR="00063B26" w:rsidRPr="007670EE" w:rsidRDefault="00063B26" w:rsidP="007670E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t xml:space="preserve">&gt;&gt; </w:t>
      </w:r>
      <w:r w:rsidRPr="007670EE">
        <w:rPr>
          <w:rFonts w:eastAsia="Times New Roman" w:cs="Times New Roman"/>
          <w:szCs w:val="28"/>
          <w:lang w:val="en-US" w:eastAsia="ru-RU"/>
        </w:rPr>
        <w:t>d</w:t>
      </w:r>
      <w:r w:rsidRPr="007670EE">
        <w:rPr>
          <w:rFonts w:eastAsia="Times New Roman" w:cs="Times New Roman"/>
          <w:szCs w:val="28"/>
          <w:lang w:eastAsia="ru-RU"/>
        </w:rPr>
        <w:t xml:space="preserve"> = </w:t>
      </w:r>
      <w:r w:rsidRPr="007670EE">
        <w:rPr>
          <w:rFonts w:eastAsia="Times New Roman" w:cs="Times New Roman"/>
          <w:szCs w:val="28"/>
          <w:lang w:val="en-US" w:eastAsia="ru-RU"/>
        </w:rPr>
        <w:t>D</w:t>
      </w:r>
      <w:r w:rsidRPr="007670EE">
        <w:rPr>
          <w:rFonts w:eastAsia="Times New Roman" w:cs="Times New Roman"/>
          <w:szCs w:val="28"/>
          <w:lang w:eastAsia="ru-RU"/>
        </w:rPr>
        <w:t>./4</w:t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d =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7670EE" w:rsidRDefault="00307B6E" w:rsidP="007670E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07B6E">
        <w:rPr>
          <w:rFonts w:eastAsia="Times New Roman" w:cs="Times New Roman"/>
          <w:szCs w:val="28"/>
          <w:lang w:eastAsia="ru-RU"/>
        </w:rPr>
        <w:t>2.3189e-02   2.3916e-03   2.3992e-04   2.3999e-05</w:t>
      </w:r>
      <w:r>
        <w:rPr>
          <w:rFonts w:eastAsia="Times New Roman" w:cs="Times New Roman"/>
          <w:szCs w:val="28"/>
          <w:lang w:eastAsia="ru-RU"/>
        </w:rPr>
        <w:br/>
      </w:r>
    </w:p>
    <w:p w:rsidR="007670EE" w:rsidRPr="007670EE" w:rsidRDefault="007670EE" w:rsidP="007670EE">
      <w:pPr>
        <w:pStyle w:val="ae"/>
        <w:numPr>
          <w:ilvl w:val="0"/>
          <w:numId w:val="14"/>
        </w:numPr>
        <w:spacing w:line="240" w:lineRule="auto"/>
        <w:rPr>
          <w:color w:val="000000"/>
        </w:rPr>
      </w:pPr>
      <w:r w:rsidRPr="007670EE">
        <w:rPr>
          <w:color w:val="000000"/>
        </w:rPr>
        <w:t xml:space="preserve">Введем вспомогательный вектор </w:t>
      </w:r>
      <w:r w:rsidRPr="007670EE">
        <w:rPr>
          <w:rStyle w:val="af0"/>
          <w:color w:val="000000"/>
        </w:rPr>
        <w:t>a</w:t>
      </w:r>
      <w:r w:rsidRPr="007670EE">
        <w:rPr>
          <w:color w:val="000000"/>
        </w:rPr>
        <w:t>, который в нашем случае примет вид:</w:t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7670EE">
        <w:rPr>
          <w:rFonts w:eastAsia="Times New Roman" w:cs="Times New Roman"/>
          <w:szCs w:val="28"/>
          <w:lang w:eastAsia="ru-RU"/>
        </w:rPr>
        <w:br/>
        <w:t xml:space="preserve">&gt;&gt; </w:t>
      </w:r>
      <w:r w:rsidRPr="00063B26">
        <w:rPr>
          <w:rFonts w:eastAsia="Times New Roman" w:cs="Times New Roman"/>
          <w:szCs w:val="28"/>
          <w:lang w:val="en-US" w:eastAsia="ru-RU"/>
        </w:rPr>
        <w:t>a</w:t>
      </w:r>
      <w:r w:rsidRPr="007670EE">
        <w:rPr>
          <w:rFonts w:eastAsia="Times New Roman" w:cs="Times New Roman"/>
          <w:szCs w:val="28"/>
          <w:lang w:eastAsia="ru-RU"/>
        </w:rPr>
        <w:t xml:space="preserve"> = [3 3 3 3]</w:t>
      </w:r>
    </w:p>
    <w:p w:rsidR="00063B26" w:rsidRPr="007670E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D96319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a</w:t>
      </w:r>
      <w:r w:rsidRPr="00D96319">
        <w:rPr>
          <w:rFonts w:eastAsia="Times New Roman" w:cs="Times New Roman"/>
          <w:szCs w:val="28"/>
          <w:lang w:eastAsia="ru-RU"/>
        </w:rPr>
        <w:t xml:space="preserve"> =</w:t>
      </w:r>
    </w:p>
    <w:p w:rsidR="00063B26" w:rsidRPr="00D96319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307B6E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D96319">
        <w:rPr>
          <w:rFonts w:eastAsia="Times New Roman" w:cs="Times New Roman"/>
          <w:szCs w:val="28"/>
          <w:lang w:eastAsia="ru-RU"/>
        </w:rPr>
        <w:t xml:space="preserve">     3     3     3     3</w:t>
      </w:r>
      <w:r w:rsidR="007670EE" w:rsidRPr="00D96319">
        <w:rPr>
          <w:rFonts w:eastAsia="Times New Roman" w:cs="Times New Roman"/>
          <w:szCs w:val="28"/>
          <w:lang w:eastAsia="ru-RU"/>
        </w:rPr>
        <w:br/>
      </w:r>
      <w:r w:rsidR="007670EE" w:rsidRPr="00D96319">
        <w:rPr>
          <w:rFonts w:eastAsia="Times New Roman" w:cs="Times New Roman"/>
          <w:szCs w:val="28"/>
          <w:lang w:eastAsia="ru-RU"/>
        </w:rPr>
        <w:br/>
      </w:r>
      <w:r w:rsidR="007670EE">
        <w:rPr>
          <w:rFonts w:eastAsia="Times New Roman" w:cs="Times New Roman"/>
          <w:szCs w:val="28"/>
          <w:lang w:eastAsia="ru-RU"/>
        </w:rPr>
        <w:t>Вычислим количество верных цифр</w:t>
      </w:r>
      <w:r w:rsidR="00307B6E">
        <w:rPr>
          <w:rFonts w:eastAsia="Times New Roman" w:cs="Times New Roman"/>
          <w:szCs w:val="28"/>
          <w:lang w:eastAsia="ru-RU"/>
        </w:rPr>
        <w:t>:</w:t>
      </w:r>
    </w:p>
    <w:p w:rsidR="00063B26" w:rsidRPr="00D96319" w:rsidRDefault="00063B26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&gt;&gt; n = 1-log10(a.*d)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n =</w:t>
      </w:r>
      <w:r>
        <w:rPr>
          <w:rFonts w:eastAsia="Times New Roman" w:cs="Times New Roman"/>
          <w:szCs w:val="28"/>
          <w:lang w:val="en-US" w:eastAsia="ru-RU"/>
        </w:rPr>
        <w:br/>
      </w:r>
      <w:r w:rsidR="00307B6E" w:rsidRPr="00307B6E">
        <w:rPr>
          <w:rFonts w:eastAsia="Times New Roman" w:cs="Times New Roman"/>
          <w:szCs w:val="28"/>
          <w:lang w:val="en-US" w:eastAsia="ru-RU"/>
        </w:rPr>
        <w:t>2.1576e+00   3.1442e+00   4.1428e+00   5.1427e+00</w:t>
      </w:r>
    </w:p>
    <w:p w:rsid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307B6E" w:rsidRDefault="00307B6E" w:rsidP="00307B6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07B6E">
        <w:rPr>
          <w:rFonts w:eastAsia="Times New Roman" w:cs="Times New Roman"/>
          <w:szCs w:val="28"/>
          <w:lang w:eastAsia="ru-RU"/>
        </w:rPr>
        <w:t xml:space="preserve">Здесь log10 - функция </w:t>
      </w:r>
      <w:proofErr w:type="spellStart"/>
      <w:r w:rsidRPr="00307B6E">
        <w:rPr>
          <w:rFonts w:eastAsia="Times New Roman" w:cs="Times New Roman"/>
          <w:szCs w:val="28"/>
          <w:lang w:eastAsia="ru-RU"/>
        </w:rPr>
        <w:t>вычисения</w:t>
      </w:r>
      <w:proofErr w:type="spellEnd"/>
      <w:r w:rsidRPr="00307B6E">
        <w:rPr>
          <w:rFonts w:eastAsia="Times New Roman" w:cs="Times New Roman"/>
          <w:szCs w:val="28"/>
          <w:lang w:eastAsia="ru-RU"/>
        </w:rPr>
        <w:t xml:space="preserve"> десятичного логарифма, .* означает операцию поэлементного умножения двух векторов в отличие от скалярного произведения векторов *. </w:t>
      </w:r>
    </w:p>
    <w:p w:rsidR="00307B6E" w:rsidRDefault="00307B6E" w:rsidP="00307B6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07B6E" w:rsidRPr="00307B6E" w:rsidRDefault="00307B6E" w:rsidP="00307B6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07B6E" w:rsidRPr="00307B6E" w:rsidRDefault="00307B6E" w:rsidP="00307B6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07B6E">
        <w:rPr>
          <w:rFonts w:eastAsia="Times New Roman" w:cs="Times New Roman"/>
          <w:szCs w:val="28"/>
          <w:lang w:eastAsia="ru-RU"/>
        </w:rPr>
        <w:t>Округлим полученные значения до целых, меньших или равных n: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&gt;&gt; n = floor(n)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n =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 xml:space="preserve">     2     3     4     5</w:t>
      </w:r>
    </w:p>
    <w:p w:rsid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</w:p>
    <w:p w:rsidR="00307B6E" w:rsidRDefault="00307B6E" w:rsidP="00307B6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307B6E">
        <w:rPr>
          <w:rFonts w:eastAsia="Times New Roman" w:cs="Times New Roman"/>
          <w:szCs w:val="28"/>
          <w:lang w:eastAsia="ru-RU"/>
        </w:rPr>
        <w:t>Запишем численные значения найденных частичных сумм, округлив их до найденного ранее количества верных цифр. Для этого нам необходимы более точные значения частичных сумм:</w:t>
      </w:r>
      <w:r>
        <w:rPr>
          <w:rFonts w:eastAsia="Times New Roman" w:cs="Times New Roman"/>
          <w:szCs w:val="28"/>
          <w:lang w:eastAsia="ru-RU"/>
        </w:rPr>
        <w:br/>
      </w:r>
    </w:p>
    <w:p w:rsidR="00307B6E" w:rsidRPr="00307B6E" w:rsidRDefault="00307B6E" w:rsidP="00307B6E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&gt;&gt; format long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&gt;&gt; S</w:t>
      </w:r>
    </w:p>
    <w:p w:rsidR="00063B26" w:rsidRPr="00063B26" w:rsidRDefault="00063B26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063B26">
        <w:rPr>
          <w:rFonts w:eastAsia="Times New Roman" w:cs="Times New Roman"/>
          <w:szCs w:val="28"/>
          <w:lang w:val="en-US" w:eastAsia="ru-RU"/>
        </w:rPr>
        <w:t>S =</w:t>
      </w:r>
    </w:p>
    <w:p w:rsidR="00307B6E" w:rsidRDefault="00307B6E" w:rsidP="00063B26">
      <w:pPr>
        <w:spacing w:line="240" w:lineRule="auto"/>
        <w:rPr>
          <w:rFonts w:eastAsia="Times New Roman" w:cs="Times New Roman"/>
          <w:szCs w:val="28"/>
          <w:lang w:val="en-US" w:eastAsia="ru-RU"/>
        </w:rPr>
      </w:pPr>
      <w:r w:rsidRPr="00307B6E">
        <w:rPr>
          <w:rFonts w:eastAsia="Times New Roman" w:cs="Times New Roman"/>
          <w:szCs w:val="28"/>
          <w:lang w:val="en-US" w:eastAsia="ru-RU"/>
        </w:rPr>
        <w:t>3.907244212098581   3.990433480435188   3.999040335880044   3.999904003359880</w:t>
      </w:r>
    </w:p>
    <w:p w:rsidR="00307B6E" w:rsidRDefault="00307B6E" w:rsidP="00063B26">
      <w:pPr>
        <w:spacing w:line="240" w:lineRule="auto"/>
        <w:rPr>
          <w:rFonts w:eastAsia="Times New Roman" w:cs="Times New Roman"/>
          <w:szCs w:val="28"/>
          <w:lang w:eastAsia="ru-RU"/>
        </w:rPr>
      </w:pPr>
    </w:p>
    <w:tbl>
      <w:tblPr>
        <w:tblStyle w:val="ac"/>
        <w:tblpPr w:leftFromText="180" w:rightFromText="180" w:vertAnchor="text" w:horzAnchor="margin" w:tblpY="758"/>
        <w:tblW w:w="0" w:type="auto"/>
        <w:tblLook w:val="04A0" w:firstRow="1" w:lastRow="0" w:firstColumn="1" w:lastColumn="0" w:noHBand="0" w:noVBand="1"/>
      </w:tblPr>
      <w:tblGrid>
        <w:gridCol w:w="2399"/>
        <w:gridCol w:w="2404"/>
        <w:gridCol w:w="2410"/>
        <w:gridCol w:w="2415"/>
      </w:tblGrid>
      <w:tr w:rsidR="00307B6E" w:rsidTr="00307B6E">
        <w:tc>
          <w:tcPr>
            <w:tcW w:w="2463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S1</w:t>
            </w:r>
          </w:p>
        </w:tc>
        <w:tc>
          <w:tcPr>
            <w:tcW w:w="2463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S2</w:t>
            </w:r>
          </w:p>
        </w:tc>
        <w:tc>
          <w:tcPr>
            <w:tcW w:w="2464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S3</w:t>
            </w:r>
          </w:p>
        </w:tc>
        <w:tc>
          <w:tcPr>
            <w:tcW w:w="2464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S4</w:t>
            </w:r>
          </w:p>
        </w:tc>
      </w:tr>
      <w:tr w:rsidR="00307B6E" w:rsidTr="00307B6E">
        <w:tc>
          <w:tcPr>
            <w:tcW w:w="2463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4,0</w:t>
            </w:r>
          </w:p>
        </w:tc>
        <w:tc>
          <w:tcPr>
            <w:tcW w:w="2463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4,00</w:t>
            </w:r>
          </w:p>
        </w:tc>
        <w:tc>
          <w:tcPr>
            <w:tcW w:w="2464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4,000</w:t>
            </w:r>
          </w:p>
        </w:tc>
        <w:tc>
          <w:tcPr>
            <w:tcW w:w="2464" w:type="dxa"/>
          </w:tcPr>
          <w:p w:rsidR="00307B6E" w:rsidRPr="00307B6E" w:rsidRDefault="00307B6E" w:rsidP="00307B6E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4,0000</w:t>
            </w:r>
          </w:p>
        </w:tc>
      </w:tr>
    </w:tbl>
    <w:p w:rsidR="008608DE" w:rsidRDefault="00307B6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608DE">
        <w:rPr>
          <w:rFonts w:eastAsia="Times New Roman" w:cs="Times New Roman"/>
          <w:szCs w:val="28"/>
          <w:lang w:eastAsia="ru-RU"/>
        </w:rPr>
        <w:t xml:space="preserve">Округляя полученные ранее значения </w:t>
      </w:r>
      <w:r w:rsidRPr="008608DE">
        <w:rPr>
          <w:rFonts w:eastAsia="Times New Roman" w:cs="Times New Roman"/>
          <w:szCs w:val="28"/>
          <w:lang w:val="en-US" w:eastAsia="ru-RU"/>
        </w:rPr>
        <w:t>S</w:t>
      </w:r>
      <w:r w:rsidRPr="008608DE">
        <w:rPr>
          <w:rFonts w:eastAsia="Times New Roman" w:cs="Times New Roman"/>
          <w:szCs w:val="28"/>
          <w:lang w:eastAsia="ru-RU"/>
        </w:rPr>
        <w:t xml:space="preserve"> </w:t>
      </w:r>
      <w:r w:rsidRPr="008608DE">
        <w:rPr>
          <w:rFonts w:eastAsia="Times New Roman" w:cs="Times New Roman"/>
          <w:szCs w:val="28"/>
          <w:lang w:val="en-US" w:eastAsia="ru-RU"/>
        </w:rPr>
        <w:t>c</w:t>
      </w:r>
      <w:r w:rsidRPr="008608DE">
        <w:rPr>
          <w:rFonts w:eastAsia="Times New Roman" w:cs="Times New Roman"/>
          <w:szCs w:val="28"/>
          <w:lang w:eastAsia="ru-RU"/>
        </w:rPr>
        <w:t xml:space="preserve"> учётом количества верных чисел, получим:</w:t>
      </w:r>
      <w:r w:rsidRPr="008608DE">
        <w:rPr>
          <w:rFonts w:eastAsia="Times New Roman" w:cs="Times New Roman"/>
          <w:szCs w:val="28"/>
          <w:lang w:eastAsia="ru-RU"/>
        </w:rPr>
        <w:br/>
      </w:r>
      <w:r w:rsidRPr="008608DE">
        <w:rPr>
          <w:rFonts w:eastAsia="Times New Roman" w:cs="Times New Roman"/>
          <w:szCs w:val="28"/>
          <w:lang w:eastAsia="ru-RU"/>
        </w:rPr>
        <w:br/>
        <w:t xml:space="preserve">Анализируя полученные значения, видим, что они не выходят за рамки абсолютной погрешности </w:t>
      </w:r>
      <w:r w:rsidRPr="008608DE">
        <w:rPr>
          <w:rFonts w:eastAsia="Times New Roman" w:cs="Times New Roman"/>
          <w:szCs w:val="28"/>
          <w:lang w:val="en-US" w:eastAsia="ru-RU"/>
        </w:rPr>
        <w:t>D</w:t>
      </w:r>
      <w:r w:rsidRPr="008608DE">
        <w:rPr>
          <w:rFonts w:eastAsia="Times New Roman" w:cs="Times New Roman"/>
          <w:szCs w:val="28"/>
          <w:lang w:eastAsia="ru-RU"/>
        </w:rPr>
        <w:t>, найденной ранее, и это значит, что результаты частичных сумм получены верно и совпадают с суммой, найденной аналитически с бесконечным пределом суммирования.</w:t>
      </w:r>
    </w:p>
    <w:p w:rsidR="008608DE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8608DE" w:rsidRPr="008608DE" w:rsidRDefault="00307B6E" w:rsidP="008608D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8608DE">
        <w:rPr>
          <w:rFonts w:eastAsia="Times New Roman" w:cs="Times New Roman"/>
          <w:szCs w:val="28"/>
          <w:lang w:eastAsia="ru-RU"/>
        </w:rPr>
        <w:t>Для построени</w:t>
      </w:r>
      <w:r w:rsidR="00601EDC" w:rsidRPr="008608DE">
        <w:rPr>
          <w:rFonts w:eastAsia="Times New Roman" w:cs="Times New Roman"/>
          <w:szCs w:val="28"/>
          <w:lang w:eastAsia="ru-RU"/>
        </w:rPr>
        <w:t>я</w:t>
      </w:r>
      <w:r w:rsidRPr="008608DE">
        <w:rPr>
          <w:rFonts w:eastAsia="Times New Roman" w:cs="Times New Roman"/>
          <w:szCs w:val="28"/>
          <w:lang w:eastAsia="ru-RU"/>
        </w:rPr>
        <w:t xml:space="preserve"> </w:t>
      </w:r>
      <w:r w:rsidR="008608DE">
        <w:rPr>
          <w:color w:val="000000"/>
        </w:rPr>
        <w:t>графика зависимости относительной погрешности в процентах от N</w:t>
      </w:r>
      <w:r w:rsidRPr="008608DE">
        <w:rPr>
          <w:rFonts w:eastAsia="Times New Roman" w:cs="Times New Roman"/>
          <w:szCs w:val="28"/>
          <w:lang w:eastAsia="ru-RU"/>
        </w:rPr>
        <w:t xml:space="preserve"> </w:t>
      </w:r>
      <w:r w:rsidR="00601EDC" w:rsidRPr="008608DE">
        <w:rPr>
          <w:rFonts w:eastAsia="Times New Roman" w:cs="Times New Roman"/>
          <w:szCs w:val="28"/>
          <w:lang w:eastAsia="ru-RU"/>
        </w:rPr>
        <w:t>напишем следующее:</w:t>
      </w:r>
      <w:r w:rsidR="008608DE">
        <w:rPr>
          <w:rFonts w:eastAsia="Times New Roman" w:cs="Times New Roman"/>
          <w:szCs w:val="28"/>
          <w:lang w:eastAsia="ru-RU"/>
        </w:rPr>
        <w:br/>
      </w:r>
    </w:p>
    <w:p w:rsidR="00307B6E" w:rsidRPr="008608DE" w:rsidRDefault="00601EDC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8608DE">
        <w:rPr>
          <w:rFonts w:eastAsia="Times New Roman" w:cs="Times New Roman"/>
          <w:szCs w:val="28"/>
          <w:lang w:eastAsia="ru-RU"/>
        </w:rPr>
        <w:t>&gt;&gt;</w:t>
      </w:r>
      <w:proofErr w:type="spellStart"/>
      <w:r w:rsidRPr="008608DE">
        <w:rPr>
          <w:rFonts w:eastAsia="Times New Roman" w:cs="Times New Roman"/>
          <w:szCs w:val="28"/>
          <w:lang w:eastAsia="ru-RU"/>
        </w:rPr>
        <w:t>semilogx</w:t>
      </w:r>
      <w:proofErr w:type="spellEnd"/>
      <w:r w:rsidRPr="008608DE">
        <w:rPr>
          <w:rFonts w:eastAsia="Times New Roman" w:cs="Times New Roman"/>
          <w:szCs w:val="28"/>
          <w:lang w:eastAsia="ru-RU"/>
        </w:rPr>
        <w:t>(N, d*100)   % Строим логарифмический график</w:t>
      </w:r>
    </w:p>
    <w:p w:rsidR="00601EDC" w:rsidRPr="00601EDC" w:rsidRDefault="00601EDC" w:rsidP="00601ED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601EDC">
        <w:rPr>
          <w:rFonts w:eastAsia="Times New Roman" w:cs="Times New Roman"/>
          <w:szCs w:val="28"/>
          <w:lang w:eastAsia="ru-RU"/>
        </w:rPr>
        <w:t xml:space="preserve">&gt;&gt; </w:t>
      </w:r>
      <w:r w:rsidRPr="00601EDC">
        <w:rPr>
          <w:rFonts w:eastAsia="Times New Roman" w:cs="Times New Roman"/>
          <w:szCs w:val="28"/>
          <w:lang w:val="en-US" w:eastAsia="ru-RU"/>
        </w:rPr>
        <w:t>grid</w:t>
      </w:r>
      <w:r w:rsidRPr="00601EDC">
        <w:rPr>
          <w:rFonts w:eastAsia="Times New Roman" w:cs="Times New Roman"/>
          <w:szCs w:val="28"/>
          <w:lang w:eastAsia="ru-RU"/>
        </w:rPr>
        <w:t xml:space="preserve"> </w:t>
      </w:r>
      <w:r w:rsidRPr="00601EDC">
        <w:rPr>
          <w:rFonts w:eastAsia="Times New Roman" w:cs="Times New Roman"/>
          <w:szCs w:val="28"/>
          <w:lang w:val="en-US" w:eastAsia="ru-RU"/>
        </w:rPr>
        <w:t>on</w:t>
      </w:r>
      <w:r w:rsidRPr="00601EDC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                 </w:t>
      </w:r>
      <w:r w:rsidRPr="00601EDC">
        <w:rPr>
          <w:rFonts w:eastAsia="Times New Roman" w:cs="Times New Roman"/>
          <w:szCs w:val="28"/>
          <w:lang w:eastAsia="ru-RU"/>
        </w:rPr>
        <w:t xml:space="preserve">  % </w:t>
      </w:r>
      <w:r>
        <w:rPr>
          <w:rFonts w:eastAsia="Times New Roman" w:cs="Times New Roman"/>
          <w:szCs w:val="28"/>
          <w:lang w:eastAsia="ru-RU"/>
        </w:rPr>
        <w:t>Включаем сетку на графике</w:t>
      </w:r>
    </w:p>
    <w:p w:rsidR="00601EDC" w:rsidRPr="00601EDC" w:rsidRDefault="00601EDC" w:rsidP="00601ED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601EDC">
        <w:rPr>
          <w:rFonts w:eastAsia="Times New Roman" w:cs="Times New Roman"/>
          <w:szCs w:val="28"/>
          <w:lang w:eastAsia="ru-RU"/>
        </w:rPr>
        <w:t xml:space="preserve">&gt;&gt; </w:t>
      </w:r>
      <w:proofErr w:type="spellStart"/>
      <w:r w:rsidRPr="00601EDC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601EDC">
        <w:rPr>
          <w:rFonts w:eastAsia="Times New Roman" w:cs="Times New Roman"/>
          <w:szCs w:val="28"/>
          <w:lang w:eastAsia="ru-RU"/>
        </w:rPr>
        <w:t>('</w:t>
      </w:r>
      <w:r w:rsidRPr="00601EDC">
        <w:rPr>
          <w:rFonts w:eastAsia="Times New Roman" w:cs="Times New Roman"/>
          <w:szCs w:val="28"/>
          <w:lang w:val="en-US" w:eastAsia="ru-RU"/>
        </w:rPr>
        <w:t>N</w:t>
      </w:r>
      <w:r w:rsidRPr="00601EDC">
        <w:rPr>
          <w:rFonts w:eastAsia="Times New Roman" w:cs="Times New Roman"/>
          <w:szCs w:val="28"/>
          <w:lang w:eastAsia="ru-RU"/>
        </w:rPr>
        <w:t xml:space="preserve">')                 %  </w:t>
      </w:r>
      <w:r>
        <w:rPr>
          <w:rFonts w:eastAsia="Times New Roman" w:cs="Times New Roman"/>
          <w:szCs w:val="28"/>
          <w:lang w:eastAsia="ru-RU"/>
        </w:rPr>
        <w:t>Подписываем оси координат</w:t>
      </w:r>
    </w:p>
    <w:p w:rsidR="00601EDC" w:rsidRPr="00601EDC" w:rsidRDefault="00601EDC" w:rsidP="00601ED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601EDC">
        <w:rPr>
          <w:rFonts w:eastAsia="Times New Roman" w:cs="Times New Roman"/>
          <w:szCs w:val="28"/>
          <w:lang w:eastAsia="ru-RU"/>
        </w:rPr>
        <w:t xml:space="preserve">&gt;&gt; </w:t>
      </w:r>
      <w:proofErr w:type="spellStart"/>
      <w:r w:rsidRPr="00601EDC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601EDC">
        <w:rPr>
          <w:rFonts w:eastAsia="Times New Roman" w:cs="Times New Roman"/>
          <w:szCs w:val="28"/>
          <w:lang w:eastAsia="ru-RU"/>
        </w:rPr>
        <w:t>('</w:t>
      </w:r>
      <w:r w:rsidRPr="00601EDC">
        <w:rPr>
          <w:rFonts w:eastAsia="Times New Roman" w:cs="Times New Roman"/>
          <w:szCs w:val="28"/>
          <w:lang w:val="en-US" w:eastAsia="ru-RU"/>
        </w:rPr>
        <w:t>d</w:t>
      </w:r>
      <w:r w:rsidRPr="00601EDC">
        <w:rPr>
          <w:rFonts w:eastAsia="Times New Roman" w:cs="Times New Roman"/>
          <w:szCs w:val="28"/>
          <w:lang w:eastAsia="ru-RU"/>
        </w:rPr>
        <w:t>(%)')</w:t>
      </w:r>
      <w:r>
        <w:rPr>
          <w:rFonts w:eastAsia="Times New Roman" w:cs="Times New Roman"/>
          <w:szCs w:val="28"/>
          <w:lang w:eastAsia="ru-RU"/>
        </w:rPr>
        <w:br/>
        <w:t>%  Даём название графику</w:t>
      </w:r>
    </w:p>
    <w:p w:rsidR="00307B6E" w:rsidRPr="00B55803" w:rsidRDefault="00601EDC" w:rsidP="00601EDC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601EDC">
        <w:rPr>
          <w:rFonts w:eastAsia="Times New Roman" w:cs="Times New Roman"/>
          <w:szCs w:val="28"/>
          <w:lang w:eastAsia="ru-RU"/>
        </w:rPr>
        <w:t xml:space="preserve">&gt;&gt; </w:t>
      </w:r>
      <w:proofErr w:type="spellStart"/>
      <w:r w:rsidRPr="00601EDC">
        <w:rPr>
          <w:rFonts w:eastAsia="Times New Roman" w:cs="Times New Roman"/>
          <w:szCs w:val="28"/>
          <w:lang w:eastAsia="ru-RU"/>
        </w:rPr>
        <w:t>title</w:t>
      </w:r>
      <w:proofErr w:type="spellEnd"/>
      <w:r w:rsidRPr="00601EDC">
        <w:rPr>
          <w:rFonts w:eastAsia="Times New Roman" w:cs="Times New Roman"/>
          <w:szCs w:val="28"/>
          <w:lang w:eastAsia="ru-RU"/>
        </w:rPr>
        <w:t>('График зависимости относительной погрешности в процентах от N')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="00B55803" w:rsidRPr="00B55803">
        <w:rPr>
          <w:rFonts w:eastAsia="Times New Roman" w:cs="Times New Roman"/>
          <w:szCs w:val="28"/>
          <w:lang w:eastAsia="ru-RU"/>
        </w:rPr>
        <w:br w:type="page"/>
      </w: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5803" w:rsidRPr="00063B26" w:rsidRDefault="00B55803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Сумма ряда: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S=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</m:oMath>
      <w:r w:rsidR="00063B26" w:rsidRPr="00063B26">
        <w:rPr>
          <w:rFonts w:eastAsia="Times New Roman" w:cs="Times New Roman"/>
          <w:sz w:val="24"/>
          <w:szCs w:val="24"/>
          <w:lang w:eastAsia="ru-RU"/>
        </w:rPr>
        <w:t xml:space="preserve"> 4</w:t>
      </w:r>
    </w:p>
    <w:p w:rsidR="00F07A3B" w:rsidRPr="00B55803" w:rsidRDefault="00F07A3B" w:rsidP="00F07A3B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Таблица. Результаты расчета погрешностей</w:t>
      </w: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13"/>
        <w:tblW w:w="9379" w:type="dxa"/>
        <w:tblInd w:w="108" w:type="dxa"/>
        <w:tblLook w:val="04A0" w:firstRow="1" w:lastRow="0" w:firstColumn="1" w:lastColumn="0" w:noHBand="0" w:noVBand="1"/>
      </w:tblPr>
      <w:tblGrid>
        <w:gridCol w:w="419"/>
        <w:gridCol w:w="712"/>
        <w:gridCol w:w="1463"/>
        <w:gridCol w:w="1835"/>
        <w:gridCol w:w="2022"/>
        <w:gridCol w:w="1119"/>
        <w:gridCol w:w="1809"/>
      </w:tblGrid>
      <w:tr w:rsidR="00B55803" w:rsidRPr="00B55803" w:rsidTr="00B7622A">
        <w:tc>
          <w:tcPr>
            <w:tcW w:w="4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55803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712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55803">
              <w:rPr>
                <w:sz w:val="24"/>
                <w:szCs w:val="24"/>
              </w:rPr>
              <w:t>N</w:t>
            </w:r>
            <w:r w:rsidRPr="00B55803">
              <w:rPr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63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Частичная сумма, S(</w:t>
            </w:r>
            <w:proofErr w:type="spellStart"/>
            <w:r w:rsidRPr="00B55803">
              <w:rPr>
                <w:sz w:val="24"/>
                <w:szCs w:val="24"/>
              </w:rPr>
              <w:t>N</w:t>
            </w:r>
            <w:r w:rsidRPr="00B55803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B55803">
              <w:rPr>
                <w:sz w:val="24"/>
                <w:szCs w:val="24"/>
              </w:rPr>
              <w:t>)</w:t>
            </w:r>
          </w:p>
        </w:tc>
        <w:tc>
          <w:tcPr>
            <w:tcW w:w="1835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55803">
              <w:rPr>
                <w:sz w:val="24"/>
                <w:szCs w:val="24"/>
              </w:rPr>
              <w:t xml:space="preserve">Абсолютная погрешность, </w:t>
            </w:r>
            <w:r w:rsidRPr="00B5580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022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55803">
              <w:rPr>
                <w:sz w:val="24"/>
                <w:szCs w:val="24"/>
              </w:rPr>
              <w:t xml:space="preserve">Относительная погрешность, </w:t>
            </w:r>
            <w:r w:rsidRPr="00B5580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 xml:space="preserve">Кол-во верных цифр, </w:t>
            </w:r>
            <w:r w:rsidRPr="00B5580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0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Частичная сумма (округленное значение), S(</w:t>
            </w:r>
            <w:proofErr w:type="spellStart"/>
            <w:r w:rsidRPr="00B55803">
              <w:rPr>
                <w:sz w:val="24"/>
                <w:szCs w:val="24"/>
              </w:rPr>
              <w:t>N</w:t>
            </w:r>
            <w:r w:rsidRPr="00B55803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B55803">
              <w:rPr>
                <w:sz w:val="24"/>
                <w:szCs w:val="24"/>
              </w:rPr>
              <w:t>)</w:t>
            </w:r>
          </w:p>
        </w:tc>
      </w:tr>
      <w:tr w:rsidR="00B55803" w:rsidRPr="00B55803" w:rsidTr="00B7622A">
        <w:tc>
          <w:tcPr>
            <w:tcW w:w="4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B55803" w:rsidRPr="00063B26" w:rsidRDefault="00063B26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10^2</w:t>
            </w:r>
          </w:p>
        </w:tc>
        <w:tc>
          <w:tcPr>
            <w:tcW w:w="1463" w:type="dxa"/>
          </w:tcPr>
          <w:p w:rsidR="00B55803" w:rsidRPr="00B55803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3.9072</w:t>
            </w:r>
          </w:p>
        </w:tc>
        <w:tc>
          <w:tcPr>
            <w:tcW w:w="1835" w:type="dxa"/>
          </w:tcPr>
          <w:p w:rsidR="00B55803" w:rsidRPr="00063B26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0.0928</w:t>
            </w:r>
          </w:p>
        </w:tc>
        <w:tc>
          <w:tcPr>
            <w:tcW w:w="2022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11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</w:tr>
      <w:tr w:rsidR="00B55803" w:rsidRPr="00B55803" w:rsidTr="00B7622A">
        <w:tc>
          <w:tcPr>
            <w:tcW w:w="4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2</w:t>
            </w:r>
          </w:p>
        </w:tc>
        <w:tc>
          <w:tcPr>
            <w:tcW w:w="712" w:type="dxa"/>
          </w:tcPr>
          <w:p w:rsidR="00B55803" w:rsidRPr="00063B26" w:rsidRDefault="00063B26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10^3</w:t>
            </w:r>
          </w:p>
        </w:tc>
        <w:tc>
          <w:tcPr>
            <w:tcW w:w="1463" w:type="dxa"/>
          </w:tcPr>
          <w:p w:rsidR="00B55803" w:rsidRPr="00063B26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3.9904</w:t>
            </w:r>
          </w:p>
        </w:tc>
        <w:tc>
          <w:tcPr>
            <w:tcW w:w="1835" w:type="dxa"/>
          </w:tcPr>
          <w:p w:rsidR="00B55803" w:rsidRPr="00063B26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</w:t>
            </w:r>
            <w:r w:rsidR="00297EC7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2022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  <w:tc>
          <w:tcPr>
            <w:tcW w:w="111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</w:tc>
      </w:tr>
      <w:tr w:rsidR="00B55803" w:rsidRPr="00B55803" w:rsidTr="00B7622A">
        <w:tc>
          <w:tcPr>
            <w:tcW w:w="4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3</w:t>
            </w:r>
          </w:p>
        </w:tc>
        <w:tc>
          <w:tcPr>
            <w:tcW w:w="712" w:type="dxa"/>
          </w:tcPr>
          <w:p w:rsidR="00B55803" w:rsidRPr="00063B26" w:rsidRDefault="00063B26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10^4</w:t>
            </w:r>
          </w:p>
        </w:tc>
        <w:tc>
          <w:tcPr>
            <w:tcW w:w="1463" w:type="dxa"/>
          </w:tcPr>
          <w:p w:rsidR="00B55803" w:rsidRPr="00063B26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3.9990</w:t>
            </w:r>
          </w:p>
        </w:tc>
        <w:tc>
          <w:tcPr>
            <w:tcW w:w="1835" w:type="dxa"/>
          </w:tcPr>
          <w:p w:rsidR="00B55803" w:rsidRPr="00297EC7" w:rsidRDefault="00297EC7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0.0010</w:t>
            </w:r>
          </w:p>
        </w:tc>
        <w:tc>
          <w:tcPr>
            <w:tcW w:w="2022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0.0002</w:t>
            </w:r>
          </w:p>
        </w:tc>
        <w:tc>
          <w:tcPr>
            <w:tcW w:w="111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</w:t>
            </w:r>
          </w:p>
        </w:tc>
      </w:tr>
      <w:tr w:rsidR="00B55803" w:rsidRPr="00B55803" w:rsidTr="00B7622A">
        <w:tc>
          <w:tcPr>
            <w:tcW w:w="419" w:type="dxa"/>
          </w:tcPr>
          <w:p w:rsidR="00B55803" w:rsidRPr="00B55803" w:rsidRDefault="00B55803" w:rsidP="00B55803">
            <w:pPr>
              <w:spacing w:line="240" w:lineRule="auto"/>
              <w:rPr>
                <w:sz w:val="24"/>
                <w:szCs w:val="24"/>
              </w:rPr>
            </w:pPr>
            <w:r w:rsidRPr="00B55803">
              <w:rPr>
                <w:sz w:val="24"/>
                <w:szCs w:val="24"/>
              </w:rPr>
              <w:t>4</w:t>
            </w:r>
          </w:p>
        </w:tc>
        <w:tc>
          <w:tcPr>
            <w:tcW w:w="712" w:type="dxa"/>
          </w:tcPr>
          <w:p w:rsidR="00B55803" w:rsidRPr="00063B26" w:rsidRDefault="00063B26" w:rsidP="00B5580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10^5</w:t>
            </w:r>
          </w:p>
        </w:tc>
        <w:tc>
          <w:tcPr>
            <w:tcW w:w="1463" w:type="dxa"/>
          </w:tcPr>
          <w:p w:rsidR="00B55803" w:rsidRPr="00063B26" w:rsidRDefault="00063B26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3.9999</w:t>
            </w:r>
          </w:p>
        </w:tc>
        <w:tc>
          <w:tcPr>
            <w:tcW w:w="1835" w:type="dxa"/>
          </w:tcPr>
          <w:p w:rsidR="00B55803" w:rsidRPr="00297EC7" w:rsidRDefault="00297EC7" w:rsidP="00601ED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022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</w:t>
            </w:r>
          </w:p>
        </w:tc>
        <w:tc>
          <w:tcPr>
            <w:tcW w:w="111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B55803" w:rsidRPr="00B55803" w:rsidRDefault="00601EDC" w:rsidP="00601ED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4.0000</w:t>
            </w:r>
          </w:p>
        </w:tc>
      </w:tr>
    </w:tbl>
    <w:p w:rsidR="00B55803" w:rsidRPr="00B55803" w:rsidRDefault="00B55803" w:rsidP="00601ED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B55803" w:rsidRPr="00B55803" w:rsidRDefault="00601EDC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6120130" cy="459041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803" w:rsidRPr="00B55803">
        <w:rPr>
          <w:rFonts w:eastAsia="Times New Roman" w:cs="Times New Roman"/>
          <w:szCs w:val="28"/>
          <w:lang w:eastAsia="ru-RU"/>
        </w:rPr>
        <w:br w:type="page"/>
      </w:r>
    </w:p>
    <w:p w:rsidR="008608DE" w:rsidRDefault="008608DE" w:rsidP="008608D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16" w:name="_Toc476084007"/>
      <w:r>
        <w:rPr>
          <w:rFonts w:eastAsia="Times New Roman" w:cs="Times New Roman"/>
          <w:szCs w:val="28"/>
          <w:lang w:eastAsia="ru-RU"/>
        </w:rPr>
        <w:lastRenderedPageBreak/>
        <w:t>ДОПОЛНИТЕЛЬНОЕ ЗАДАНИЕ</w:t>
      </w:r>
    </w:p>
    <w:p w:rsidR="008608DE" w:rsidRDefault="008608DE" w:rsidP="008608DE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608DE" w:rsidRPr="00D85A79" w:rsidRDefault="008608DE" w:rsidP="00185FEF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5A79">
        <w:rPr>
          <w:rFonts w:eastAsia="Times New Roman" w:cs="Times New Roman"/>
          <w:szCs w:val="28"/>
          <w:lang w:eastAsia="ru-RU"/>
        </w:rPr>
        <w:t xml:space="preserve"> Определить количество верных цифр для частичных сумм, используя понятие абсолютной погрешности (т.е. определение количества верных цифр). Сравнить результаты.</w:t>
      </w:r>
      <w:r w:rsidR="00D85A79" w:rsidRPr="00D85A79">
        <w:rPr>
          <w:rFonts w:eastAsia="Times New Roman" w:cs="Times New Roman"/>
          <w:szCs w:val="28"/>
          <w:lang w:eastAsia="ru-RU"/>
        </w:rPr>
        <w:br/>
      </w:r>
      <w:r w:rsidR="00D85A79" w:rsidRPr="00D85A79">
        <w:rPr>
          <w:rFonts w:eastAsia="Times New Roman" w:cs="Times New Roman"/>
          <w:szCs w:val="28"/>
          <w:lang w:eastAsia="ru-RU"/>
        </w:rPr>
        <w:br/>
        <w:t>По</w:t>
      </w:r>
      <w:r w:rsidR="00D85A79">
        <w:rPr>
          <w:rFonts w:eastAsia="Times New Roman" w:cs="Times New Roman"/>
          <w:szCs w:val="28"/>
          <w:lang w:eastAsia="ru-RU"/>
        </w:rPr>
        <w:t xml:space="preserve"> определению</w:t>
      </w:r>
      <w:r w:rsidR="00E65015" w:rsidRPr="00D85A79">
        <w:rPr>
          <w:rFonts w:eastAsia="Times New Roman" w:cs="Times New Roman"/>
          <w:szCs w:val="28"/>
          <w:lang w:eastAsia="ru-RU"/>
        </w:rPr>
        <w:t xml:space="preserve"> n первых значащих цифр являются верными, если абсолютная погрешность этого числа не превышает половины разряда, выражаемого n – й значащей цифрой, считая слева направо.</w:t>
      </w:r>
    </w:p>
    <w:p w:rsidR="008608DE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8608DE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8608DE" w:rsidRPr="008608DE" w:rsidRDefault="008608DE" w:rsidP="008608DE">
      <w:pPr>
        <w:pStyle w:val="ae"/>
        <w:numPr>
          <w:ilvl w:val="0"/>
          <w:numId w:val="14"/>
        </w:num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8608DE">
        <w:rPr>
          <w:rFonts w:eastAsia="Times New Roman" w:cs="Times New Roman"/>
          <w:szCs w:val="28"/>
          <w:lang w:eastAsia="ru-RU"/>
        </w:rPr>
        <w:t>Провести анализ рабочей области. Какие характеристики переменных здесь приведены. Привести 1 - 2 примера в отчете. Как добавить или удалить данные столбцы - характеристики (описать в отчете)?</w:t>
      </w:r>
    </w:p>
    <w:p w:rsidR="008608DE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8608DE" w:rsidRPr="00C56A80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В рабочей области </w:t>
      </w:r>
      <w:r w:rsidR="00E65015">
        <w:rPr>
          <w:rFonts w:eastAsia="Times New Roman" w:cs="Times New Roman"/>
          <w:szCs w:val="28"/>
          <w:lang w:eastAsia="ru-RU"/>
        </w:rPr>
        <w:t>(</w:t>
      </w:r>
      <w:r w:rsidR="00E65015">
        <w:rPr>
          <w:rFonts w:eastAsia="Times New Roman" w:cs="Times New Roman"/>
          <w:szCs w:val="28"/>
          <w:lang w:val="en-US" w:eastAsia="ru-RU"/>
        </w:rPr>
        <w:t>WORKSPACE</w:t>
      </w:r>
      <w:r w:rsidR="00E65015" w:rsidRPr="00E65015">
        <w:rPr>
          <w:rFonts w:eastAsia="Times New Roman" w:cs="Times New Roman"/>
          <w:szCs w:val="28"/>
          <w:lang w:eastAsia="ru-RU"/>
        </w:rPr>
        <w:t xml:space="preserve">) </w:t>
      </w:r>
      <w:r w:rsidR="00E65015">
        <w:rPr>
          <w:rFonts w:eastAsia="Times New Roman" w:cs="Times New Roman"/>
          <w:szCs w:val="28"/>
          <w:lang w:eastAsia="ru-RU"/>
        </w:rPr>
        <w:t>содержатся</w:t>
      </w:r>
      <w:r>
        <w:rPr>
          <w:rFonts w:eastAsia="Times New Roman" w:cs="Times New Roman"/>
          <w:szCs w:val="28"/>
          <w:lang w:eastAsia="ru-RU"/>
        </w:rPr>
        <w:t xml:space="preserve"> имена</w:t>
      </w:r>
      <w:r w:rsidR="00E65015">
        <w:rPr>
          <w:rFonts w:eastAsia="Times New Roman" w:cs="Times New Roman"/>
          <w:szCs w:val="28"/>
          <w:lang w:eastAsia="ru-RU"/>
        </w:rPr>
        <w:t xml:space="preserve"> (</w:t>
      </w:r>
      <w:r w:rsidR="00E65015">
        <w:rPr>
          <w:rFonts w:eastAsia="Times New Roman" w:cs="Times New Roman"/>
          <w:szCs w:val="28"/>
          <w:lang w:val="en-US" w:eastAsia="ru-RU"/>
        </w:rPr>
        <w:t>NAME</w:t>
      </w:r>
      <w:r w:rsidR="00E65015" w:rsidRPr="00E65015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eastAsia="ru-RU"/>
        </w:rPr>
        <w:t xml:space="preserve"> значения переменных</w:t>
      </w:r>
      <w:r w:rsidR="00E65015" w:rsidRPr="00E65015">
        <w:rPr>
          <w:rFonts w:eastAsia="Times New Roman" w:cs="Times New Roman"/>
          <w:szCs w:val="28"/>
          <w:lang w:eastAsia="ru-RU"/>
        </w:rPr>
        <w:t xml:space="preserve"> (</w:t>
      </w:r>
      <w:r w:rsidR="00E65015">
        <w:rPr>
          <w:rFonts w:eastAsia="Times New Roman" w:cs="Times New Roman"/>
          <w:szCs w:val="28"/>
          <w:lang w:val="en-US" w:eastAsia="ru-RU"/>
        </w:rPr>
        <w:t>VALUE</w:t>
      </w:r>
      <w:r w:rsidR="00E65015" w:rsidRPr="00E65015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eastAsia="ru-RU"/>
        </w:rPr>
        <w:t xml:space="preserve"> размер переменных</w:t>
      </w:r>
      <w:r w:rsidR="00E65015" w:rsidRPr="00E65015">
        <w:rPr>
          <w:rFonts w:eastAsia="Times New Roman" w:cs="Times New Roman"/>
          <w:szCs w:val="28"/>
          <w:lang w:eastAsia="ru-RU"/>
        </w:rPr>
        <w:t xml:space="preserve"> (</w:t>
      </w:r>
      <w:r w:rsidR="00E65015">
        <w:rPr>
          <w:rFonts w:eastAsia="Times New Roman" w:cs="Times New Roman"/>
          <w:szCs w:val="28"/>
          <w:lang w:val="en-US" w:eastAsia="ru-RU"/>
        </w:rPr>
        <w:t>SIZE</w:t>
      </w:r>
      <w:r w:rsidR="00E65015" w:rsidRPr="00E65015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и класс, к которому они принадлежат</w:t>
      </w:r>
      <w:r w:rsidR="00E65015" w:rsidRPr="00E65015">
        <w:rPr>
          <w:rFonts w:eastAsia="Times New Roman" w:cs="Times New Roman"/>
          <w:szCs w:val="28"/>
          <w:lang w:eastAsia="ru-RU"/>
        </w:rPr>
        <w:t xml:space="preserve"> (</w:t>
      </w:r>
      <w:r w:rsidR="00E65015">
        <w:rPr>
          <w:rFonts w:eastAsia="Times New Roman" w:cs="Times New Roman"/>
          <w:szCs w:val="28"/>
          <w:lang w:val="en-US" w:eastAsia="ru-RU"/>
        </w:rPr>
        <w:t>CLASS</w:t>
      </w:r>
      <w:r w:rsidR="00E65015" w:rsidRPr="00E65015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. Для того, чтобы удалить или добавить столбцы, необходимо нажать правой кнопкой мыши </w:t>
      </w:r>
      <w:r w:rsidR="00C56A80">
        <w:rPr>
          <w:rFonts w:eastAsia="Times New Roman" w:cs="Times New Roman"/>
          <w:szCs w:val="28"/>
          <w:lang w:eastAsia="ru-RU"/>
        </w:rPr>
        <w:t xml:space="preserve">на белое поле с названиями  столбцов, после чего выпадет список характеристик (существующие в рабочей области отмечены галочкой, при удалении столбца нужно снять галочку, при добавлении – поставить). </w:t>
      </w:r>
      <w:r w:rsidR="00C56A80">
        <w:rPr>
          <w:rFonts w:eastAsia="Times New Roman" w:cs="Times New Roman"/>
          <w:szCs w:val="28"/>
          <w:lang w:eastAsia="ru-RU"/>
        </w:rPr>
        <w:br/>
      </w:r>
    </w:p>
    <w:p w:rsidR="008608DE" w:rsidRDefault="00C56A80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130" cy="11372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DE" w:rsidRPr="00E65015" w:rsidRDefault="006D1809" w:rsidP="008608DE">
      <w:pPr>
        <w:spacing w:line="240" w:lineRule="auto"/>
        <w:jc w:val="center"/>
        <w:rPr>
          <w:rFonts w:eastAsia="Times New Roman" w:cs="Times New Roman"/>
          <w:b/>
          <w:sz w:val="36"/>
          <w:szCs w:val="28"/>
          <w:lang w:eastAsia="ru-RU"/>
        </w:rPr>
      </w:pPr>
      <w:r>
        <w:rPr>
          <w:rFonts w:eastAsia="Times New Roman" w:cs="Times New Roman"/>
          <w:b/>
          <w:sz w:val="36"/>
          <w:szCs w:val="28"/>
          <w:lang w:eastAsia="ru-RU"/>
        </w:rPr>
        <w:t>Вывод</w:t>
      </w:r>
    </w:p>
    <w:p w:rsidR="008608DE" w:rsidRDefault="008608DE" w:rsidP="008608DE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8608DE" w:rsidRDefault="00E65015" w:rsidP="008608DE">
      <w:pPr>
        <w:spacing w:line="240" w:lineRule="auto"/>
        <w:rPr>
          <w:rFonts w:eastAsiaTheme="majorEastAsia" w:cstheme="majorBidi"/>
          <w:b/>
          <w:bCs/>
          <w:szCs w:val="26"/>
        </w:rPr>
      </w:pPr>
      <w:r>
        <w:rPr>
          <w:rFonts w:eastAsia="Times New Roman" w:cs="Times New Roman"/>
          <w:szCs w:val="28"/>
          <w:lang w:eastAsia="ru-RU"/>
        </w:rPr>
        <w:t xml:space="preserve">В данной лабораторной работе я получила первые навыки работы с </w:t>
      </w:r>
      <w:r>
        <w:rPr>
          <w:rFonts w:eastAsia="Times New Roman" w:cs="Times New Roman"/>
          <w:szCs w:val="28"/>
          <w:lang w:val="en-US" w:eastAsia="ru-RU"/>
        </w:rPr>
        <w:t>MATLAB</w:t>
      </w:r>
      <w:r>
        <w:rPr>
          <w:rFonts w:eastAsia="Times New Roman" w:cs="Times New Roman"/>
          <w:szCs w:val="28"/>
          <w:lang w:eastAsia="ru-RU"/>
        </w:rPr>
        <w:t xml:space="preserve">: ознакомилась с основными операциями над векторами и матрицами, а так с простейшими графическими средствами. Разобравшись с интерфейсом и основами работы </w:t>
      </w:r>
      <w:r>
        <w:rPr>
          <w:rFonts w:eastAsia="Times New Roman" w:cs="Times New Roman"/>
          <w:szCs w:val="28"/>
          <w:lang w:val="en-US" w:eastAsia="ru-RU"/>
        </w:rPr>
        <w:t>MATLAB</w:t>
      </w:r>
      <w:r>
        <w:rPr>
          <w:rFonts w:eastAsia="Times New Roman" w:cs="Times New Roman"/>
          <w:szCs w:val="28"/>
          <w:lang w:eastAsia="ru-RU"/>
        </w:rPr>
        <w:t>, было получено решение задачи п</w:t>
      </w:r>
      <w:r w:rsidRPr="00E65015">
        <w:rPr>
          <w:rFonts w:eastAsia="Times New Roman" w:cs="Times New Roman"/>
          <w:szCs w:val="28"/>
          <w:lang w:eastAsia="ru-RU"/>
        </w:rPr>
        <w:t>о вычислению суммы числового ряда и анализу погрешностей полученных результатов.</w:t>
      </w:r>
      <w:r w:rsidR="008608DE">
        <w:br w:type="page"/>
      </w:r>
    </w:p>
    <w:p w:rsidR="00EE3002" w:rsidRDefault="00EE3002" w:rsidP="00601A85">
      <w:pPr>
        <w:pStyle w:val="2"/>
      </w:pPr>
      <w:bookmarkStart w:id="17" w:name="_Toc10185958"/>
      <w:r>
        <w:lastRenderedPageBreak/>
        <w:t>Задание №2</w:t>
      </w:r>
      <w:bookmarkEnd w:id="16"/>
      <w:bookmarkEnd w:id="17"/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5803">
        <w:rPr>
          <w:rFonts w:eastAsia="Times New Roman" w:cs="Times New Roman"/>
          <w:szCs w:val="28"/>
          <w:lang w:eastAsia="ru-RU"/>
        </w:rPr>
        <w:t xml:space="preserve">“РЕШЕНИЕ УРАВНЕНИЙ В </w:t>
      </w:r>
      <w:r w:rsidRPr="00B55803">
        <w:rPr>
          <w:rFonts w:eastAsia="Times New Roman" w:cs="Times New Roman"/>
          <w:szCs w:val="28"/>
          <w:lang w:val="en-US" w:eastAsia="ru-RU"/>
        </w:rPr>
        <w:t>MATLAB</w:t>
      </w:r>
      <w:r w:rsidRPr="00B55803">
        <w:rPr>
          <w:rFonts w:eastAsia="Times New Roman" w:cs="Times New Roman"/>
          <w:szCs w:val="28"/>
          <w:lang w:eastAsia="ru-RU"/>
        </w:rPr>
        <w:t>”</w:t>
      </w:r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5803">
        <w:rPr>
          <w:rFonts w:eastAsia="Times New Roman" w:cs="Times New Roman"/>
          <w:szCs w:val="28"/>
          <w:lang w:eastAsia="ru-RU"/>
        </w:rPr>
        <w:t>ЦЕЛЬ РАБОТЫ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Введение в программирование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55803">
        <w:rPr>
          <w:rFonts w:eastAsia="Times New Roman" w:cs="Times New Roman"/>
          <w:sz w:val="24"/>
          <w:szCs w:val="24"/>
          <w:lang w:eastAsia="ru-RU"/>
        </w:rPr>
        <w:t>.</w:t>
      </w:r>
    </w:p>
    <w:p w:rsidR="00B55803" w:rsidRPr="00B55803" w:rsidRDefault="00B55803" w:rsidP="00B55803">
      <w:pPr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 xml:space="preserve">Численное решение нелинейных уравнений в </w:t>
      </w:r>
      <w:r w:rsidRPr="00B55803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="00341876" w:rsidRPr="00341876">
        <w:rPr>
          <w:rFonts w:eastAsia="Times New Roman" w:cs="Times New Roman"/>
          <w:sz w:val="24"/>
          <w:szCs w:val="24"/>
          <w:lang w:eastAsia="ru-RU"/>
        </w:rPr>
        <w:t>[2]</w:t>
      </w:r>
      <w:r w:rsidRPr="00B55803">
        <w:rPr>
          <w:rFonts w:eastAsia="Times New Roman" w:cs="Times New Roman"/>
          <w:sz w:val="24"/>
          <w:szCs w:val="24"/>
          <w:lang w:eastAsia="ru-RU"/>
        </w:rPr>
        <w:t>.</w:t>
      </w:r>
    </w:p>
    <w:p w:rsidR="00B55803" w:rsidRPr="00B55803" w:rsidRDefault="00B55803" w:rsidP="00B55803">
      <w:pPr>
        <w:numPr>
          <w:ilvl w:val="0"/>
          <w:numId w:val="4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55803">
        <w:rPr>
          <w:rFonts w:eastAsia="Times New Roman" w:cs="Times New Roman"/>
          <w:sz w:val="24"/>
          <w:szCs w:val="24"/>
          <w:lang w:eastAsia="ru-RU"/>
        </w:rPr>
        <w:t>Решение нелинейного уравнения из предметной области.</w:t>
      </w: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ИНДИВИДУАЛЬНОЕ ЗАДАНИЕ</w:t>
      </w:r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BE636C" w:rsidRDefault="00B55803" w:rsidP="00B55803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55803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2.</w:t>
      </w:r>
      <w:r w:rsidRPr="00B55803">
        <w:rPr>
          <w:rFonts w:eastAsia="Times New Roman" w:cs="Times New Roman"/>
          <w:b/>
          <w:sz w:val="24"/>
          <w:szCs w:val="24"/>
          <w:lang w:eastAsia="ru-RU"/>
        </w:rPr>
        <w:t>1.</w:t>
      </w:r>
    </w:p>
    <w:p w:rsidR="00BE636C" w:rsidRPr="00BE636C" w:rsidRDefault="00BE636C" w:rsidP="00B55803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</w:p>
    <w:p w:rsidR="00BE636C" w:rsidRDefault="00BE636C" w:rsidP="00BE636C">
      <w:pPr>
        <w:spacing w:after="200" w:line="276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E636C">
        <w:rPr>
          <w:rFonts w:eastAsia="Times New Roman" w:cs="Times New Roman"/>
          <w:color w:val="000000"/>
          <w:sz w:val="24"/>
          <w:szCs w:val="24"/>
          <w:lang w:eastAsia="ru-RU"/>
        </w:rPr>
        <w:t>Построить график с целью нахождения отрезка локализации, на котором находится только один корень, и найти</w:t>
      </w:r>
      <w:r w:rsidRPr="00BE636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данный </w:t>
      </w:r>
      <w:r w:rsidRPr="00BE636C">
        <w:rPr>
          <w:rFonts w:eastAsia="Times New Roman" w:cs="Times New Roman"/>
          <w:color w:val="000000"/>
          <w:sz w:val="24"/>
          <w:szCs w:val="24"/>
          <w:lang w:eastAsia="ru-RU"/>
        </w:rPr>
        <w:t>корень нелинейного уравнения</w:t>
      </w:r>
      <w:r w:rsidR="00341876">
        <w:rPr>
          <w:rFonts w:eastAsia="Times New Roman" w:cs="Times New Roman"/>
          <w:color w:val="000000"/>
          <w:sz w:val="24"/>
          <w:szCs w:val="24"/>
          <w:lang w:eastAsia="ru-RU"/>
        </w:rPr>
        <w:t>х</w:t>
      </w:r>
      <w:r w:rsidR="00A40038" w:rsidRPr="00A40038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793E07" w:rsidRPr="0015426B" w:rsidRDefault="00DA7B42" w:rsidP="00793E07">
      <w:pPr>
        <w:spacing w:after="200" w:line="276" w:lineRule="auto"/>
        <w:ind w:left="708"/>
        <w:contextualSpacing/>
        <w:rPr>
          <w:rFonts w:eastAsia="Calibri" w:cs="Times New Roman"/>
          <w:i/>
          <w:color w:val="0000FF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ⅇ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-1=0</m:t>
          </m:r>
        </m:oMath>
      </m:oMathPara>
    </w:p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55803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2.</w:t>
      </w:r>
      <w:r w:rsidRPr="00B55803">
        <w:rPr>
          <w:rFonts w:eastAsia="Times New Roman" w:cs="Times New Roman"/>
          <w:b/>
          <w:sz w:val="24"/>
          <w:szCs w:val="24"/>
          <w:lang w:eastAsia="ru-RU"/>
        </w:rPr>
        <w:t>2.</w:t>
      </w:r>
    </w:p>
    <w:p w:rsidR="00B55803" w:rsidRPr="00BE636C" w:rsidRDefault="00B55803" w:rsidP="00B55803">
      <w:pPr>
        <w:spacing w:line="240" w:lineRule="auto"/>
        <w:jc w:val="both"/>
        <w:rPr>
          <w:rFonts w:eastAsia="Calibri" w:cs="Times New Roman"/>
          <w:sz w:val="24"/>
          <w:szCs w:val="24"/>
        </w:rPr>
      </w:pPr>
    </w:p>
    <w:p w:rsidR="00BE636C" w:rsidRPr="00BE636C" w:rsidRDefault="00BE636C" w:rsidP="00BE636C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E636C">
        <w:rPr>
          <w:rFonts w:eastAsia="Times New Roman" w:cs="Times New Roman"/>
          <w:sz w:val="24"/>
          <w:szCs w:val="24"/>
          <w:lang w:eastAsia="ru-RU"/>
        </w:rPr>
        <w:t>Электрическая емкость двух коаксиальных плоских дисков (см. рисунок) при L/R&lt;1 рассчитывается по формуле:</w:t>
      </w:r>
    </w:p>
    <w:p w:rsidR="00BE636C" w:rsidRPr="00BE636C" w:rsidRDefault="00BE636C" w:rsidP="00BE636C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C=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16πR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br/>
          </m:r>
        </m:oMath>
      </m:oMathPara>
    </w:p>
    <w:p w:rsidR="00BE636C" w:rsidRPr="00BE636C" w:rsidRDefault="00BE636C" w:rsidP="00BE636C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E636C">
        <w:rPr>
          <w:rFonts w:eastAsia="Times New Roman" w:cs="Times New Roman"/>
          <w:sz w:val="24"/>
          <w:szCs w:val="24"/>
          <w:lang w:eastAsia="ru-RU"/>
        </w:rPr>
        <w:t xml:space="preserve">где ε1 − относительная диэлектрическая проницаемость среды,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=8,85⋅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-12</m:t>
            </m:r>
          </m:sup>
        </m:sSup>
      </m:oMath>
      <w:r w:rsidRPr="00BE636C">
        <w:rPr>
          <w:rFonts w:eastAsia="Times New Roman" w:cs="Times New Roman"/>
          <w:sz w:val="24"/>
          <w:szCs w:val="24"/>
          <w:lang w:eastAsia="ru-RU"/>
        </w:rPr>
        <w:t xml:space="preserve">  Ф/м, R − радиус дисков, L − расстояние между дисками, π =3,14...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E636C">
        <w:rPr>
          <w:rFonts w:eastAsia="Times New Roman" w:cs="Times New Roman"/>
          <w:sz w:val="24"/>
          <w:szCs w:val="24"/>
          <w:lang w:eastAsia="ru-RU"/>
        </w:rPr>
        <w:t>.</w:t>
      </w:r>
    </w:p>
    <w:p w:rsidR="00BE636C" w:rsidRPr="00BE636C" w:rsidRDefault="00BE636C" w:rsidP="00BE636C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E636C">
        <w:rPr>
          <w:rFonts w:eastAsia="Times New Roman" w:cs="Times New Roman"/>
          <w:sz w:val="24"/>
          <w:szCs w:val="24"/>
          <w:lang w:eastAsia="ru-RU"/>
        </w:rPr>
        <w:t xml:space="preserve">Найдите радиус R, удовлетворяющий требуемому значению емкости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C</m:t>
        </m:r>
      </m:oMath>
      <w:r w:rsidRPr="00BE636C">
        <w:rPr>
          <w:rFonts w:eastAsia="Times New Roman" w:cs="Times New Roman"/>
          <w:sz w:val="24"/>
          <w:szCs w:val="24"/>
          <w:lang w:eastAsia="ru-RU"/>
        </w:rPr>
        <w:t xml:space="preserve"> при заданных в таблице параметрах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BE636C">
        <w:rPr>
          <w:rFonts w:eastAsia="Times New Roman" w:cs="Times New Roman"/>
          <w:sz w:val="24"/>
          <w:szCs w:val="24"/>
          <w:lang w:eastAsia="ru-RU"/>
        </w:rPr>
        <w:t xml:space="preserve"> и L.</w:t>
      </w:r>
    </w:p>
    <w:p w:rsidR="00B55803" w:rsidRPr="00B55803" w:rsidRDefault="00BE636C" w:rsidP="00B55803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2647950</wp:posOffset>
            </wp:positionH>
            <wp:positionV relativeFrom="paragraph">
              <wp:posOffset>271780</wp:posOffset>
            </wp:positionV>
            <wp:extent cx="34575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40" y="21411"/>
                <wp:lineTo x="215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14"/>
        <w:gridCol w:w="1514"/>
      </w:tblGrid>
      <w:tr w:rsidR="00BE636C" w:rsidTr="00BE636C">
        <w:trPr>
          <w:trHeight w:val="423"/>
        </w:trPr>
        <w:tc>
          <w:tcPr>
            <w:tcW w:w="1514" w:type="dxa"/>
            <w:vMerge w:val="restart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BE636C" w:rsidTr="00BE636C">
        <w:trPr>
          <w:trHeight w:val="345"/>
        </w:trPr>
        <w:tc>
          <w:tcPr>
            <w:tcW w:w="1514" w:type="dxa"/>
            <w:vMerge/>
          </w:tcPr>
          <w:p w:rsidR="00BE636C" w:rsidRPr="00BE636C" w:rsidRDefault="00BE636C" w:rsidP="00BE636C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4-1</w:t>
            </w:r>
          </w:p>
        </w:tc>
      </w:tr>
      <w:tr w:rsidR="00BE636C" w:rsidTr="00BE636C">
        <w:trPr>
          <w:trHeight w:val="153"/>
        </w:trPr>
        <w:tc>
          <w:tcPr>
            <w:tcW w:w="1514" w:type="dxa"/>
          </w:tcPr>
          <w:p w:rsidR="00BE636C" w:rsidRPr="00BE636C" w:rsidRDefault="00DA7B42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E636C" w:rsidTr="00BE636C">
        <w:trPr>
          <w:trHeight w:val="261"/>
        </w:trPr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L</m:t>
              </m:r>
            </m:oMath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E636C" w:rsidTr="00BE636C">
        <w:trPr>
          <w:trHeight w:val="70"/>
        </w:trPr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oMath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, пФ</w:t>
            </w:r>
          </w:p>
        </w:tc>
        <w:tc>
          <w:tcPr>
            <w:tcW w:w="1514" w:type="dxa"/>
          </w:tcPr>
          <w:p w:rsidR="00BE636C" w:rsidRPr="00BE636C" w:rsidRDefault="00BE636C" w:rsidP="00BE636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36C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:rsidR="00B55803" w:rsidRPr="00B55803" w:rsidRDefault="00B55803" w:rsidP="00B55803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B55803">
        <w:rPr>
          <w:rFonts w:eastAsia="Times New Roman" w:cs="Times New Roman"/>
          <w:szCs w:val="28"/>
          <w:lang w:eastAsia="ru-RU"/>
        </w:rPr>
        <w:br w:type="page"/>
      </w: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СОДЕРЖАНИЕ</w:t>
      </w:r>
      <w:r w:rsidRPr="00B55803">
        <w:rPr>
          <w:rFonts w:eastAsia="Times New Roman" w:cs="Times New Roman"/>
          <w:szCs w:val="28"/>
          <w:lang w:eastAsia="ru-RU"/>
        </w:rPr>
        <w:t xml:space="preserve"> РАБОТЫ</w:t>
      </w: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55803" w:rsidRPr="00A40038" w:rsidRDefault="00B55803" w:rsidP="00A40038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55803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2.</w:t>
      </w:r>
      <w:r w:rsidRPr="00B55803">
        <w:rPr>
          <w:rFonts w:eastAsia="Times New Roman" w:cs="Times New Roman"/>
          <w:b/>
          <w:sz w:val="24"/>
          <w:szCs w:val="24"/>
          <w:lang w:eastAsia="ru-RU"/>
        </w:rPr>
        <w:t>1</w:t>
      </w:r>
    </w:p>
    <w:p w:rsidR="00B55803" w:rsidRPr="002B4357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  <w:r w:rsidRPr="00B55803">
        <w:rPr>
          <w:rFonts w:eastAsia="Calibri" w:cs="Times New Roman"/>
          <w:sz w:val="24"/>
          <w:szCs w:val="24"/>
        </w:rPr>
        <w:t>Файл</w:t>
      </w:r>
      <w:r w:rsidRPr="002B4357">
        <w:rPr>
          <w:rFonts w:eastAsia="Calibri" w:cs="Times New Roman"/>
          <w:sz w:val="24"/>
          <w:szCs w:val="24"/>
          <w:lang w:val="en-US"/>
        </w:rPr>
        <w:t xml:space="preserve"> </w:t>
      </w:r>
      <w:r w:rsidRPr="00B55803">
        <w:rPr>
          <w:rFonts w:eastAsia="Calibri" w:cs="Times New Roman"/>
          <w:b/>
          <w:sz w:val="24"/>
          <w:szCs w:val="24"/>
          <w:lang w:val="en-US"/>
        </w:rPr>
        <w:t>f</w:t>
      </w:r>
      <w:r w:rsidR="00587CDA">
        <w:rPr>
          <w:rFonts w:eastAsia="Calibri" w:cs="Times New Roman"/>
          <w:b/>
          <w:sz w:val="24"/>
          <w:szCs w:val="24"/>
          <w:lang w:val="en-US"/>
        </w:rPr>
        <w:t>unction_</w:t>
      </w:r>
      <w:r w:rsidR="00A40038">
        <w:rPr>
          <w:rFonts w:eastAsia="Calibri" w:cs="Times New Roman"/>
          <w:b/>
          <w:sz w:val="24"/>
          <w:szCs w:val="24"/>
          <w:lang w:val="en-US"/>
        </w:rPr>
        <w:t>1</w:t>
      </w:r>
      <w:r w:rsidRPr="002B4357">
        <w:rPr>
          <w:rFonts w:eastAsia="Calibri" w:cs="Times New Roman"/>
          <w:b/>
          <w:sz w:val="24"/>
          <w:szCs w:val="24"/>
          <w:lang w:val="en-US"/>
        </w:rPr>
        <w:t>.</w:t>
      </w:r>
      <w:r w:rsidRPr="00B55803">
        <w:rPr>
          <w:rFonts w:eastAsia="Calibri" w:cs="Times New Roman"/>
          <w:b/>
          <w:sz w:val="24"/>
          <w:szCs w:val="24"/>
          <w:lang w:val="en-US"/>
        </w:rPr>
        <w:t>m</w:t>
      </w:r>
      <w:r w:rsidRPr="002B4357">
        <w:rPr>
          <w:rFonts w:eastAsia="Calibri" w:cs="Times New Roman"/>
          <w:sz w:val="24"/>
          <w:szCs w:val="24"/>
          <w:lang w:val="en-US"/>
        </w:rPr>
        <w:t xml:space="preserve"> (</w:t>
      </w:r>
      <w:r w:rsidRPr="00B55803">
        <w:rPr>
          <w:rFonts w:eastAsia="Calibri" w:cs="Times New Roman"/>
          <w:sz w:val="24"/>
          <w:szCs w:val="24"/>
        </w:rPr>
        <w:t>Функция</w:t>
      </w:r>
      <w:r w:rsidRPr="002B4357">
        <w:rPr>
          <w:rFonts w:eastAsia="Calibri" w:cs="Times New Roman"/>
          <w:sz w:val="24"/>
          <w:szCs w:val="24"/>
          <w:lang w:val="en-US"/>
        </w:rPr>
        <w:t>)</w:t>
      </w:r>
    </w:p>
    <w:p w:rsidR="00C91974" w:rsidRPr="00731CAD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1CAD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 = function_1(x)</w:t>
      </w:r>
    </w:p>
    <w:p w:rsidR="00C91974" w:rsidRPr="00731CAD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res = exp(x)-(1./x)-1;</w:t>
      </w:r>
    </w:p>
    <w:p w:rsidR="00C91974" w:rsidRPr="00731CAD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1CAD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B55803" w:rsidRPr="002B4357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</w:p>
    <w:p w:rsidR="00B55803" w:rsidRPr="002B4357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  <w:r w:rsidRPr="00B55803">
        <w:rPr>
          <w:rFonts w:eastAsia="Calibri" w:cs="Times New Roman"/>
          <w:sz w:val="24"/>
          <w:szCs w:val="24"/>
        </w:rPr>
        <w:t>Файл</w:t>
      </w:r>
      <w:r w:rsidRPr="002B4357">
        <w:rPr>
          <w:rFonts w:eastAsia="Calibri" w:cs="Times New Roman"/>
          <w:sz w:val="24"/>
          <w:szCs w:val="24"/>
          <w:lang w:val="en-US"/>
        </w:rPr>
        <w:t xml:space="preserve"> </w:t>
      </w:r>
      <w:r w:rsidR="00A40038">
        <w:rPr>
          <w:rFonts w:eastAsia="Calibri" w:cs="Times New Roman"/>
          <w:b/>
          <w:sz w:val="24"/>
          <w:szCs w:val="24"/>
          <w:lang w:val="en-US"/>
        </w:rPr>
        <w:t>task_</w:t>
      </w:r>
      <w:r w:rsidR="00723570">
        <w:rPr>
          <w:rFonts w:eastAsia="Calibri" w:cs="Times New Roman"/>
          <w:b/>
          <w:sz w:val="24"/>
          <w:szCs w:val="24"/>
          <w:lang w:val="en-US"/>
        </w:rPr>
        <w:t>2</w:t>
      </w:r>
      <w:r w:rsidRPr="002B4357">
        <w:rPr>
          <w:rFonts w:eastAsia="Calibri" w:cs="Times New Roman"/>
          <w:b/>
          <w:sz w:val="24"/>
          <w:szCs w:val="24"/>
          <w:lang w:val="en-US"/>
        </w:rPr>
        <w:t>.</w:t>
      </w:r>
      <w:r w:rsidRPr="00B55803">
        <w:rPr>
          <w:rFonts w:eastAsia="Calibri" w:cs="Times New Roman"/>
          <w:b/>
          <w:sz w:val="24"/>
          <w:szCs w:val="24"/>
          <w:lang w:val="en-US"/>
        </w:rPr>
        <w:t>m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-2:0.001:-1; 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>% Определяем интересующий интервал переменной x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function_1(x);      </w:t>
      </w:r>
      <w:r>
        <w:rPr>
          <w:rFonts w:ascii="Courier New" w:hAnsi="Courier New" w:cs="Courier New"/>
          <w:color w:val="228B22"/>
          <w:sz w:val="26"/>
          <w:szCs w:val="26"/>
        </w:rPr>
        <w:t>% Присваиваем результат выполнения функции f(x)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y);     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 Строим график функции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сетку на графике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'График 1'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Даём название графику</w:t>
      </w:r>
    </w:p>
    <w:p w:rsidR="00C91974" w:rsidRPr="00731CAD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731CAD"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91974" w:rsidRPr="00731CAD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731CAD">
        <w:rPr>
          <w:rFonts w:ascii="Courier New" w:hAnsi="Courier New" w:cs="Courier New"/>
          <w:color w:val="A020F0"/>
          <w:sz w:val="26"/>
          <w:szCs w:val="26"/>
          <w:lang w:val="en-US"/>
        </w:rPr>
        <w:t>'f(x)'</w:t>
      </w:r>
      <w:r w:rsidRPr="00731CAD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91974" w:rsidRDefault="007E56A3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87CDA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         </w:t>
      </w:r>
      <w:r w:rsidR="00C91974">
        <w:rPr>
          <w:rFonts w:ascii="Courier New" w:hAnsi="Courier New" w:cs="Courier New"/>
          <w:color w:val="228B22"/>
          <w:sz w:val="26"/>
          <w:szCs w:val="26"/>
        </w:rPr>
        <w:t>% Убеждаемся в существовании корня по графику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fzero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'f(x)'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[-2; -1]);    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Вычисляем корень</w:t>
      </w:r>
    </w:p>
    <w:p w:rsidR="00C91974" w:rsidRDefault="00C91974" w:rsidP="00C919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(x); </w:t>
      </w:r>
      <w:r w:rsidR="007E56A3" w:rsidRPr="007E56A3"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r>
        <w:rPr>
          <w:rFonts w:ascii="Courier New" w:hAnsi="Courier New" w:cs="Courier New"/>
          <w:color w:val="228B22"/>
          <w:sz w:val="26"/>
          <w:szCs w:val="26"/>
        </w:rPr>
        <w:t>% Вывод значения переменной в окно</w:t>
      </w:r>
    </w:p>
    <w:p w:rsidR="00B55803" w:rsidRPr="00B55803" w:rsidRDefault="00B55803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B55803" w:rsidRPr="00A40038" w:rsidRDefault="00A40038" w:rsidP="00A40038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Calibri" w:cs="Times New Roman"/>
          <w:i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258445</wp:posOffset>
            </wp:positionV>
            <wp:extent cx="6120130" cy="4590415"/>
            <wp:effectExtent l="0" t="0" r="0" b="0"/>
            <wp:wrapThrough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к лаба2 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803" w:rsidRPr="00B55803">
        <w:rPr>
          <w:rFonts w:eastAsia="Times New Roman" w:cs="Times New Roman"/>
          <w:sz w:val="24"/>
          <w:szCs w:val="24"/>
          <w:lang w:eastAsia="ru-RU"/>
        </w:rPr>
        <w:t>Результат:</w:t>
      </w:r>
      <w:r w:rsidR="00C91974" w:rsidRPr="00C91974">
        <w:rPr>
          <w:rFonts w:eastAsia="Calibri" w:cs="Times New Roman"/>
          <w:i/>
          <w:noProof/>
          <w:color w:val="0000FF"/>
          <w:sz w:val="24"/>
          <w:szCs w:val="24"/>
        </w:rPr>
        <w:t xml:space="preserve"> </w:t>
      </w:r>
    </w:p>
    <w:p w:rsidR="00B55803" w:rsidRPr="00D96319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x</w:t>
      </w:r>
      <w:r w:rsidRPr="00D96319">
        <w:rPr>
          <w:rFonts w:eastAsia="Times New Roman" w:cs="Times New Roman"/>
          <w:szCs w:val="28"/>
          <w:lang w:eastAsia="ru-RU"/>
        </w:rPr>
        <w:t xml:space="preserve"> = -1.35</w:t>
      </w:r>
    </w:p>
    <w:p w:rsidR="00B55803" w:rsidRPr="00B55803" w:rsidRDefault="00B55803" w:rsidP="00B55803">
      <w:pPr>
        <w:spacing w:line="240" w:lineRule="auto"/>
        <w:rPr>
          <w:rFonts w:eastAsia="Calibri" w:hAnsi="Courier" w:cs="Times New Roman"/>
          <w:sz w:val="24"/>
          <w:szCs w:val="24"/>
        </w:rPr>
      </w:pPr>
    </w:p>
    <w:p w:rsidR="00B55803" w:rsidRPr="00B55803" w:rsidRDefault="00B55803" w:rsidP="00B558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55803">
        <w:rPr>
          <w:rFonts w:eastAsia="Times New Roman" w:cs="Times New Roman"/>
          <w:b/>
          <w:sz w:val="24"/>
          <w:szCs w:val="24"/>
          <w:lang w:eastAsia="ru-RU"/>
        </w:rPr>
        <w:t>Задача 2</w:t>
      </w:r>
      <w:r>
        <w:rPr>
          <w:rFonts w:eastAsia="Times New Roman" w:cs="Times New Roman"/>
          <w:b/>
          <w:sz w:val="24"/>
          <w:szCs w:val="24"/>
          <w:lang w:eastAsia="ru-RU"/>
        </w:rPr>
        <w:t>.2</w:t>
      </w:r>
    </w:p>
    <w:p w:rsidR="00B55803" w:rsidRDefault="00B55803" w:rsidP="00994CEF">
      <w:pPr>
        <w:spacing w:after="200" w:line="276" w:lineRule="auto"/>
        <w:contextualSpacing/>
        <w:rPr>
          <w:rFonts w:eastAsia="Calibri" w:cs="Times New Roman"/>
          <w:sz w:val="24"/>
          <w:szCs w:val="24"/>
        </w:rPr>
      </w:pPr>
    </w:p>
    <w:p w:rsidR="00994CEF" w:rsidRPr="00723570" w:rsidRDefault="00994CEF" w:rsidP="00994CEF">
      <w:pPr>
        <w:spacing w:after="200" w:line="276" w:lineRule="auto"/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Необходимо найти радиус, при котором достигается требуемое значение ёмкости. Преобразуем формулу таким образом, чтобы использовать стандартную функцию </w:t>
      </w:r>
      <w:proofErr w:type="spellStart"/>
      <w:r>
        <w:rPr>
          <w:rFonts w:eastAsia="Calibri" w:cs="Times New Roman"/>
          <w:sz w:val="24"/>
          <w:szCs w:val="24"/>
          <w:lang w:val="en-US"/>
        </w:rPr>
        <w:t>fzero</w:t>
      </w:r>
      <w:proofErr w:type="spellEnd"/>
      <w:r w:rsidRPr="00994CEF">
        <w:rPr>
          <w:rFonts w:eastAsia="Calibri" w:cs="Times New Roman"/>
          <w:sz w:val="24"/>
          <w:szCs w:val="24"/>
        </w:rPr>
        <w:t xml:space="preserve">(). </w:t>
      </w:r>
      <w:r>
        <w:rPr>
          <w:rFonts w:eastAsia="Calibri" w:cs="Times New Roman"/>
          <w:sz w:val="24"/>
          <w:szCs w:val="24"/>
        </w:rPr>
        <w:t xml:space="preserve">Для этого перенесём </w:t>
      </w:r>
      <w:r>
        <w:rPr>
          <w:rFonts w:eastAsia="Calibri" w:cs="Times New Roman"/>
          <w:sz w:val="24"/>
          <w:szCs w:val="24"/>
          <w:lang w:val="en-US"/>
        </w:rPr>
        <w:t>C</w:t>
      </w:r>
      <w:r w:rsidRPr="00994CEF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правую часть уравнения и получим:</w:t>
      </w:r>
      <w:r>
        <w:rPr>
          <w:rFonts w:eastAsia="Calibri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16πR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- С = 0</m:t>
          </m:r>
          <m:r>
            <m:rPr>
              <m:sty m:val="p"/>
            </m:rPr>
            <w:rPr>
              <w:rFonts w:eastAsia="Calibri" w:cs="Times New Roman"/>
              <w:sz w:val="24"/>
              <w:szCs w:val="24"/>
            </w:rPr>
            <w:br/>
          </m:r>
        </m:oMath>
      </m:oMathPara>
      <w:r>
        <w:rPr>
          <w:rFonts w:eastAsia="Calibri" w:cs="Times New Roman"/>
          <w:sz w:val="24"/>
          <w:szCs w:val="24"/>
        </w:rPr>
        <w:t>Будем работать с этим уравнением и искать его корень. Кроме того, переведём все переменные в СИ, чтобы получить ответ для радиуса в метрах.</w:t>
      </w:r>
      <w:r>
        <w:rPr>
          <w:rFonts w:eastAsia="Calibri" w:cs="Times New Roman"/>
          <w:sz w:val="24"/>
          <w:szCs w:val="24"/>
        </w:rPr>
        <w:br/>
      </w:r>
    </w:p>
    <w:p w:rsidR="00B55803" w:rsidRPr="00994CEF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  <w:r w:rsidRPr="00B55803">
        <w:rPr>
          <w:rFonts w:eastAsia="Calibri" w:cs="Times New Roman"/>
          <w:sz w:val="24"/>
          <w:szCs w:val="24"/>
        </w:rPr>
        <w:t>Файл</w:t>
      </w:r>
      <w:r w:rsidRPr="00994CEF">
        <w:rPr>
          <w:rFonts w:eastAsia="Calibri" w:cs="Times New Roman"/>
          <w:sz w:val="24"/>
          <w:szCs w:val="24"/>
          <w:lang w:val="en-US"/>
        </w:rPr>
        <w:t xml:space="preserve"> </w:t>
      </w:r>
      <w:r w:rsidRPr="00B55803">
        <w:rPr>
          <w:rFonts w:eastAsia="Calibri" w:cs="Times New Roman"/>
          <w:b/>
          <w:sz w:val="24"/>
          <w:szCs w:val="24"/>
          <w:lang w:val="en-US"/>
        </w:rPr>
        <w:t>f</w:t>
      </w:r>
      <w:r w:rsidR="00994CEF">
        <w:rPr>
          <w:rFonts w:eastAsia="Calibri" w:cs="Times New Roman"/>
          <w:b/>
          <w:sz w:val="24"/>
          <w:szCs w:val="24"/>
          <w:lang w:val="en-US"/>
        </w:rPr>
        <w:t>unction_2</w:t>
      </w:r>
      <w:r w:rsidRPr="00994CEF">
        <w:rPr>
          <w:rFonts w:eastAsia="Calibri" w:cs="Times New Roman"/>
          <w:b/>
          <w:sz w:val="24"/>
          <w:szCs w:val="24"/>
          <w:lang w:val="en-US"/>
        </w:rPr>
        <w:t>.</w:t>
      </w:r>
      <w:r w:rsidRPr="00B55803">
        <w:rPr>
          <w:rFonts w:eastAsia="Calibri" w:cs="Times New Roman"/>
          <w:b/>
          <w:sz w:val="24"/>
          <w:szCs w:val="24"/>
          <w:lang w:val="en-US"/>
        </w:rPr>
        <w:t>m</w:t>
      </w:r>
      <w:r w:rsidRPr="00994CEF">
        <w:rPr>
          <w:rFonts w:eastAsia="Calibri" w:cs="Times New Roman"/>
          <w:sz w:val="24"/>
          <w:szCs w:val="24"/>
          <w:lang w:val="en-US"/>
        </w:rPr>
        <w:t xml:space="preserve"> (</w:t>
      </w:r>
      <w:r w:rsidRPr="00B55803">
        <w:rPr>
          <w:rFonts w:eastAsia="Calibri" w:cs="Times New Roman"/>
          <w:sz w:val="24"/>
          <w:szCs w:val="24"/>
        </w:rPr>
        <w:t>Функция</w:t>
      </w:r>
      <w:r w:rsidRPr="00994CEF">
        <w:rPr>
          <w:rFonts w:eastAsia="Calibri" w:cs="Times New Roman"/>
          <w:sz w:val="24"/>
          <w:szCs w:val="24"/>
          <w:lang w:val="en-US"/>
        </w:rPr>
        <w:t>)</w:t>
      </w:r>
    </w:p>
    <w:p w:rsidR="00994CEF" w:rsidRP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4CEF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 = function_2(x)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8.85*(10^-12);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E=1;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L=10^-3;    </w:t>
      </w:r>
      <w:r>
        <w:rPr>
          <w:rFonts w:ascii="Courier New" w:hAnsi="Courier New" w:cs="Courier New"/>
          <w:color w:val="228B22"/>
          <w:sz w:val="26"/>
          <w:szCs w:val="26"/>
        </w:rPr>
        <w:t>% Переведено в СИ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C=10^-10;     </w:t>
      </w:r>
      <w:r>
        <w:rPr>
          <w:rFonts w:ascii="Courier New" w:hAnsi="Courier New" w:cs="Courier New"/>
          <w:color w:val="228B22"/>
          <w:sz w:val="26"/>
          <w:szCs w:val="26"/>
        </w:rPr>
        <w:t>% Переведено в СИ</w:t>
      </w:r>
    </w:p>
    <w:p w:rsidR="00994CEF" w:rsidRPr="00D96319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res</w:t>
      </w:r>
      <w:r w:rsidRPr="00D96319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e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.*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E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.*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.*((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pi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.*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./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L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)+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log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(16.*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pi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.*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./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L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)-1)-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C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55803" w:rsidRPr="00B55803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</w:p>
    <w:p w:rsidR="00B55803" w:rsidRPr="00B55803" w:rsidRDefault="00B55803" w:rsidP="00B55803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B55803">
        <w:rPr>
          <w:rFonts w:eastAsia="Calibri" w:cs="Times New Roman"/>
          <w:sz w:val="24"/>
          <w:szCs w:val="24"/>
        </w:rPr>
        <w:t xml:space="preserve">Файл </w:t>
      </w:r>
      <w:r w:rsidR="00994CEF">
        <w:rPr>
          <w:rFonts w:eastAsia="Calibri" w:cs="Times New Roman"/>
          <w:b/>
          <w:sz w:val="24"/>
          <w:szCs w:val="24"/>
          <w:lang w:val="en-US"/>
        </w:rPr>
        <w:t>task</w:t>
      </w:r>
      <w:r w:rsidR="00994CEF" w:rsidRPr="00D96319">
        <w:rPr>
          <w:rFonts w:eastAsia="Calibri" w:cs="Times New Roman"/>
          <w:b/>
          <w:sz w:val="24"/>
          <w:szCs w:val="24"/>
        </w:rPr>
        <w:t>_2</w:t>
      </w:r>
      <w:r w:rsidRPr="00B55803">
        <w:rPr>
          <w:rFonts w:eastAsia="Calibri" w:cs="Times New Roman"/>
          <w:b/>
          <w:sz w:val="24"/>
          <w:szCs w:val="24"/>
        </w:rPr>
        <w:t>.</w:t>
      </w:r>
      <w:r w:rsidRPr="00B55803">
        <w:rPr>
          <w:rFonts w:eastAsia="Calibri" w:cs="Times New Roman"/>
          <w:b/>
          <w:sz w:val="24"/>
          <w:szCs w:val="24"/>
          <w:lang w:val="en-US"/>
        </w:rPr>
        <w:t>m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0.01:0.001:30;  </w:t>
      </w:r>
      <w:r>
        <w:rPr>
          <w:rFonts w:ascii="Courier New" w:hAnsi="Courier New" w:cs="Courier New"/>
          <w:color w:val="228B22"/>
          <w:sz w:val="26"/>
          <w:szCs w:val="26"/>
        </w:rPr>
        <w:t>% Определяем интересующий интервал переменной x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y=function_2(x);    </w:t>
      </w:r>
      <w:r>
        <w:rPr>
          <w:rFonts w:ascii="Courier New" w:hAnsi="Courier New" w:cs="Courier New"/>
          <w:color w:val="228B22"/>
          <w:sz w:val="26"/>
          <w:szCs w:val="26"/>
        </w:rPr>
        <w:t>% Присваиваем результат выполнения функции f(x)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 </w:t>
      </w:r>
      <w:r>
        <w:rPr>
          <w:rFonts w:ascii="Courier New" w:hAnsi="Courier New" w:cs="Courier New"/>
          <w:color w:val="228B22"/>
          <w:sz w:val="26"/>
          <w:szCs w:val="26"/>
        </w:rPr>
        <w:t>% Строим график функции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сетку на графике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'График 2'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</w:t>
      </w:r>
      <w:r>
        <w:rPr>
          <w:rFonts w:ascii="Courier New" w:hAnsi="Courier New" w:cs="Courier New"/>
          <w:color w:val="228B22"/>
          <w:sz w:val="26"/>
          <w:szCs w:val="26"/>
        </w:rPr>
        <w:t>% Даём название графику</w:t>
      </w:r>
    </w:p>
    <w:p w:rsidR="00994CEF" w:rsidRP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94CEF"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994CEF" w:rsidRP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94CEF">
        <w:rPr>
          <w:rFonts w:ascii="Courier New" w:hAnsi="Courier New" w:cs="Courier New"/>
          <w:color w:val="A020F0"/>
          <w:sz w:val="26"/>
          <w:szCs w:val="26"/>
          <w:lang w:val="en-US"/>
        </w:rPr>
        <w:t>'f(x)'</w:t>
      </w:r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994CEF" w:rsidRP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</w:t>
      </w:r>
      <w:proofErr w:type="spellStart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fzero</w:t>
      </w:r>
      <w:proofErr w:type="spellEnd"/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994CEF">
        <w:rPr>
          <w:rFonts w:ascii="Courier New" w:hAnsi="Courier New" w:cs="Courier New"/>
          <w:color w:val="A020F0"/>
          <w:sz w:val="26"/>
          <w:szCs w:val="26"/>
          <w:lang w:val="en-US"/>
        </w:rPr>
        <w:t>'function_2(x)'</w:t>
      </w:r>
      <w:r w:rsidRPr="00994C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[0.01, 30]);     </w:t>
      </w:r>
      <w:r w:rsidRPr="00994CEF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Вычисляем</w:t>
      </w:r>
      <w:r w:rsidRPr="00994CEF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корень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(x);   </w:t>
      </w:r>
      <w:r>
        <w:rPr>
          <w:rFonts w:ascii="Courier New" w:hAnsi="Courier New" w:cs="Courier New"/>
          <w:color w:val="228B22"/>
          <w:sz w:val="26"/>
          <w:szCs w:val="26"/>
        </w:rPr>
        <w:t>% Вывод значения переменной в окно</w:t>
      </w:r>
    </w:p>
    <w:p w:rsidR="00994CEF" w:rsidRDefault="00994CEF" w:rsidP="00994C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55803" w:rsidRDefault="00B55803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994CEF" w:rsidRPr="00B55803" w:rsidRDefault="00994CEF" w:rsidP="00B55803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C17B6C" w:rsidRDefault="00985EE5" w:rsidP="00985EE5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b/>
          <w:sz w:val="36"/>
          <w:szCs w:val="36"/>
          <w:lang w:eastAsia="ru-RU"/>
        </w:rPr>
      </w:pPr>
      <w:r w:rsidRPr="00985EE5">
        <w:rPr>
          <w:rFonts w:eastAsia="Times New Roman"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-5715</wp:posOffset>
            </wp:positionV>
            <wp:extent cx="6120130" cy="4590415"/>
            <wp:effectExtent l="0" t="0" r="0" b="0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ккк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803" w:rsidRPr="00985EE5">
        <w:rPr>
          <w:rFonts w:eastAsia="Times New Roman" w:cs="Times New Roman"/>
          <w:szCs w:val="28"/>
          <w:lang w:eastAsia="ru-RU"/>
        </w:rPr>
        <w:t>Результат:</w:t>
      </w:r>
      <w:r>
        <w:rPr>
          <w:rFonts w:eastAsia="Times New Roman" w:cs="Times New Roman"/>
          <w:sz w:val="24"/>
          <w:szCs w:val="24"/>
          <w:lang w:eastAsia="ru-RU"/>
        </w:rPr>
        <w:t xml:space="preserve">  </w:t>
      </w:r>
      <w:r>
        <w:rPr>
          <w:rFonts w:eastAsia="Times New Roman" w:cs="Times New Roman"/>
          <w:szCs w:val="28"/>
          <w:lang w:val="en-US" w:eastAsia="ru-RU"/>
        </w:rPr>
        <w:t>R</w:t>
      </w:r>
      <w:r w:rsidRPr="00723570">
        <w:rPr>
          <w:rFonts w:eastAsia="Times New Roman" w:cs="Times New Roman"/>
          <w:szCs w:val="28"/>
          <w:lang w:eastAsia="ru-RU"/>
        </w:rPr>
        <w:t xml:space="preserve"> = 0.0589 </w:t>
      </w:r>
      <w:r>
        <w:rPr>
          <w:rFonts w:eastAsia="Times New Roman" w:cs="Times New Roman"/>
          <w:szCs w:val="28"/>
          <w:lang w:eastAsia="ru-RU"/>
        </w:rPr>
        <w:t>м</w:t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  <w:t xml:space="preserve">                                                   </w:t>
      </w:r>
      <w:r w:rsidRPr="00985EE5">
        <w:rPr>
          <w:rFonts w:eastAsia="Times New Roman" w:cs="Times New Roman"/>
          <w:b/>
          <w:sz w:val="36"/>
          <w:szCs w:val="36"/>
          <w:lang w:eastAsia="ru-RU"/>
        </w:rPr>
        <w:t xml:space="preserve">     Вывод</w:t>
      </w:r>
    </w:p>
    <w:p w:rsidR="00B55803" w:rsidRPr="00985EE5" w:rsidRDefault="00C17B6C" w:rsidP="00985EE5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данной лабораторной работе я ознакомилась с введением в программирование в </w:t>
      </w:r>
      <w:r>
        <w:rPr>
          <w:rFonts w:eastAsia="Times New Roman" w:cs="Times New Roman"/>
          <w:szCs w:val="28"/>
          <w:lang w:val="en-US" w:eastAsia="ru-RU"/>
        </w:rPr>
        <w:t>MATLAB</w:t>
      </w:r>
      <w:r>
        <w:rPr>
          <w:rFonts w:eastAsia="Times New Roman" w:cs="Times New Roman"/>
          <w:szCs w:val="28"/>
          <w:lang w:eastAsia="ru-RU"/>
        </w:rPr>
        <w:t xml:space="preserve">: узнала, что программы сохраняются в виде текстовых </w:t>
      </w:r>
      <w:r>
        <w:rPr>
          <w:rFonts w:eastAsia="Times New Roman" w:cs="Times New Roman"/>
          <w:szCs w:val="28"/>
          <w:lang w:val="en-US" w:eastAsia="ru-RU"/>
        </w:rPr>
        <w:t>m</w:t>
      </w:r>
      <w:r w:rsidRPr="00C17B6C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файлов и что программа </w:t>
      </w:r>
      <w:r>
        <w:rPr>
          <w:color w:val="000000"/>
        </w:rPr>
        <w:t>может менять структуру алгоритмов вычислений в зависимости от входных данных и данных, создаваемых в ходе вычислений. С помощью программных средств был построен график с целью нахождения отрезка локализации, на котором находится только один корень, и найден</w:t>
      </w:r>
      <w:r>
        <w:rPr>
          <w:rStyle w:val="af0"/>
          <w:color w:val="000000"/>
        </w:rPr>
        <w:t xml:space="preserve"> </w:t>
      </w:r>
      <w:r>
        <w:rPr>
          <w:color w:val="000000"/>
        </w:rPr>
        <w:t>корень нелинейного уравнения, а также решена предметная задача.</w:t>
      </w:r>
      <w:r w:rsidRPr="00B55803">
        <w:rPr>
          <w:rFonts w:eastAsia="Times New Roman" w:cs="Times New Roman"/>
          <w:szCs w:val="28"/>
          <w:lang w:eastAsia="ru-RU"/>
        </w:rPr>
        <w:t xml:space="preserve"> </w:t>
      </w:r>
      <w:r w:rsidR="00B55803" w:rsidRPr="00B55803">
        <w:rPr>
          <w:rFonts w:eastAsia="Times New Roman" w:cs="Times New Roman"/>
          <w:szCs w:val="28"/>
          <w:lang w:eastAsia="ru-RU"/>
        </w:rPr>
        <w:br w:type="page"/>
      </w:r>
    </w:p>
    <w:p w:rsidR="00EE3002" w:rsidRDefault="00EE3002" w:rsidP="00601A85">
      <w:pPr>
        <w:pStyle w:val="2"/>
      </w:pPr>
      <w:bookmarkStart w:id="18" w:name="_Toc476084008"/>
      <w:bookmarkStart w:id="19" w:name="_Toc10185959"/>
      <w:r>
        <w:lastRenderedPageBreak/>
        <w:t>Задание №3</w:t>
      </w:r>
      <w:bookmarkEnd w:id="18"/>
      <w:bookmarkEnd w:id="19"/>
    </w:p>
    <w:p w:rsidR="00EE3002" w:rsidRDefault="00B7622A" w:rsidP="00B7622A">
      <w:pPr>
        <w:jc w:val="center"/>
      </w:pPr>
      <w:r w:rsidRPr="00B7622A">
        <w:rPr>
          <w:rFonts w:eastAsia="Times New Roman" w:cs="Times New Roman"/>
          <w:szCs w:val="28"/>
          <w:lang w:eastAsia="ru-RU"/>
        </w:rPr>
        <w:t>“РЕШЕНИЕ СИСТЕМ ЛИНЕЙНЫХ УРАВНЕНИЙ”</w:t>
      </w:r>
    </w:p>
    <w:p w:rsidR="00B7622A" w:rsidRDefault="00B7622A" w:rsidP="00B7622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622A">
        <w:rPr>
          <w:rFonts w:eastAsia="Times New Roman" w:cs="Times New Roman"/>
          <w:szCs w:val="28"/>
          <w:lang w:eastAsia="ru-RU"/>
        </w:rPr>
        <w:t>ЦЕЛЬ РАБОТЫ</w:t>
      </w: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B7622A" w:rsidRPr="00B7622A" w:rsidRDefault="00B7622A" w:rsidP="00B7622A">
      <w:pPr>
        <w:numPr>
          <w:ilvl w:val="0"/>
          <w:numId w:val="9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Дальнейшее введение в программирование в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numPr>
          <w:ilvl w:val="0"/>
          <w:numId w:val="9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Решение систем линейных алгебраических уравнений с помощью матричных операторов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numPr>
          <w:ilvl w:val="0"/>
          <w:numId w:val="9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Решение систем линейных алгебраических уравнений методом итераций.</w:t>
      </w: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ПОСТАНОВКА ЗАДАЧИ</w:t>
      </w: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sz w:val="24"/>
          <w:szCs w:val="24"/>
          <w:lang w:eastAsia="ru-RU"/>
        </w:rPr>
        <w:t>Задача 3.1.</w:t>
      </w:r>
    </w:p>
    <w:p w:rsidR="00B7622A" w:rsidRDefault="00B7622A" w:rsidP="00B7622A">
      <w:p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>Решить систему линейных алгебраических уравнений (СЛАУ)</w:t>
      </w:r>
      <w:r>
        <w:rPr>
          <w:rFonts w:eastAsia="Calibri" w:cs="Times New Roman"/>
          <w:sz w:val="24"/>
          <w:szCs w:val="24"/>
        </w:rPr>
        <w:t>, заданную матрицами</w:t>
      </w: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color w:val="FF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40</m:t>
                  </m:r>
                </m:e>
              </m:mr>
            </m:m>
          </m:e>
        </m:d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27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e>
            </m:eqArr>
          </m:e>
        </m:d>
      </m:oMath>
    </w:p>
    <w:p w:rsidR="00B7622A" w:rsidRPr="00B7622A" w:rsidRDefault="00B7622A" w:rsidP="00B7622A">
      <w:p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 xml:space="preserve">матричными средствами </w:t>
      </w:r>
      <w:r w:rsidRPr="00B7622A">
        <w:rPr>
          <w:rFonts w:eastAsia="Calibri" w:cs="Times New Roman"/>
          <w:sz w:val="24"/>
          <w:szCs w:val="24"/>
          <w:lang w:val="en-US"/>
        </w:rPr>
        <w:t>MATLAB</w:t>
      </w:r>
      <w:r w:rsidRPr="00B7622A">
        <w:rPr>
          <w:rFonts w:eastAsia="Calibri" w:cs="Times New Roman"/>
          <w:sz w:val="24"/>
          <w:szCs w:val="24"/>
        </w:rPr>
        <w:t>.</w:t>
      </w:r>
    </w:p>
    <w:p w:rsidR="00B7622A" w:rsidRPr="00B7622A" w:rsidRDefault="00B7622A" w:rsidP="00B7622A">
      <w:pPr>
        <w:spacing w:after="200" w:line="276" w:lineRule="auto"/>
        <w:ind w:left="500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>Дополнение:</w:t>
      </w:r>
    </w:p>
    <w:p w:rsidR="00B7622A" w:rsidRPr="00B7622A" w:rsidRDefault="00B7622A" w:rsidP="00B7622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>Предварительно убедиться, что система уравнений невырожденная.</w:t>
      </w:r>
    </w:p>
    <w:p w:rsidR="00B7622A" w:rsidRPr="00B7622A" w:rsidRDefault="00B7622A" w:rsidP="00B7622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>Выполнить проверку решения.</w:t>
      </w:r>
    </w:p>
    <w:p w:rsidR="00B7622A" w:rsidRPr="00B7622A" w:rsidRDefault="00B7622A" w:rsidP="00B7622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>Решить задачу, используя 4 различных способа.</w:t>
      </w:r>
    </w:p>
    <w:p w:rsidR="00B7622A" w:rsidRDefault="00B7622A" w:rsidP="00B7622A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sz w:val="24"/>
          <w:szCs w:val="24"/>
          <w:lang w:eastAsia="ru-RU"/>
        </w:rPr>
        <w:t>Задача 3.</w:t>
      </w:r>
      <w:r>
        <w:rPr>
          <w:rFonts w:eastAsia="Times New Roman" w:cs="Times New Roman"/>
          <w:b/>
          <w:sz w:val="24"/>
          <w:szCs w:val="24"/>
          <w:lang w:eastAsia="ru-RU"/>
        </w:rPr>
        <w:t>2</w:t>
      </w:r>
      <w:r w:rsidRPr="00B7622A">
        <w:rPr>
          <w:rFonts w:eastAsia="Times New Roman" w:cs="Times New Roman"/>
          <w:b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</w:rPr>
        <w:t xml:space="preserve">Решить </w:t>
      </w:r>
      <w:r>
        <w:rPr>
          <w:rFonts w:eastAsia="Calibri" w:cs="Times New Roman"/>
          <w:sz w:val="24"/>
          <w:szCs w:val="24"/>
        </w:rPr>
        <w:t xml:space="preserve">исходную </w:t>
      </w:r>
      <w:r w:rsidRPr="00B7622A">
        <w:rPr>
          <w:rFonts w:eastAsia="Calibri" w:cs="Times New Roman"/>
          <w:sz w:val="24"/>
          <w:szCs w:val="24"/>
        </w:rPr>
        <w:t>систему линейных алгебраических уравнений методом простых итераций (двумя способами).</w:t>
      </w:r>
    </w:p>
    <w:p w:rsidR="00B7622A" w:rsidRPr="00B7622A" w:rsidRDefault="00B7622A" w:rsidP="00B7622A">
      <w:pPr>
        <w:spacing w:after="200" w:line="276" w:lineRule="auto"/>
        <w:ind w:left="500"/>
        <w:contextualSpacing/>
        <w:jc w:val="both"/>
        <w:rPr>
          <w:rFonts w:ascii="Calibri" w:eastAsia="Calibri" w:hAnsi="Calibri" w:cs="Times New Roman"/>
          <w:szCs w:val="28"/>
        </w:rPr>
      </w:pPr>
      <w:r w:rsidRPr="00B7622A">
        <w:rPr>
          <w:rFonts w:ascii="Calibri" w:eastAsia="Calibri" w:hAnsi="Calibri" w:cs="Times New Roman"/>
          <w:szCs w:val="28"/>
        </w:rPr>
        <w:br w:type="page"/>
      </w:r>
    </w:p>
    <w:p w:rsidR="00DF7905" w:rsidRPr="00B55803" w:rsidRDefault="00DF7905" w:rsidP="00DF790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СОДЕРЖАНИЕ</w:t>
      </w:r>
      <w:r w:rsidRPr="00B55803">
        <w:rPr>
          <w:rFonts w:eastAsia="Times New Roman" w:cs="Times New Roman"/>
          <w:szCs w:val="28"/>
          <w:lang w:eastAsia="ru-RU"/>
        </w:rPr>
        <w:t xml:space="preserve"> РАБОТЫ</w:t>
      </w: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="00DF7905">
        <w:rPr>
          <w:rFonts w:eastAsia="Times New Roman" w:cs="Times New Roman"/>
          <w:b/>
          <w:sz w:val="24"/>
          <w:szCs w:val="24"/>
          <w:lang w:eastAsia="ru-RU"/>
        </w:rPr>
        <w:t>3.</w:t>
      </w:r>
      <w:r w:rsidRPr="00B7622A">
        <w:rPr>
          <w:rFonts w:eastAsia="Times New Roman" w:cs="Times New Roman"/>
          <w:b/>
          <w:sz w:val="24"/>
          <w:szCs w:val="24"/>
          <w:lang w:eastAsia="ru-RU"/>
        </w:rPr>
        <w:t>1</w:t>
      </w: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Матричные средства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MATLAB</w:t>
      </w: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Решим систему уравнений различными методами.</w:t>
      </w: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numPr>
          <w:ilvl w:val="0"/>
          <w:numId w:val="8"/>
        </w:numPr>
        <w:spacing w:line="276" w:lineRule="auto"/>
        <w:ind w:left="357" w:hanging="357"/>
        <w:contextualSpacing/>
        <w:jc w:val="both"/>
        <w:rPr>
          <w:rFonts w:eastAsia="Calibri" w:cs="Times New Roman"/>
          <w:sz w:val="24"/>
          <w:szCs w:val="24"/>
          <w:u w:val="single"/>
        </w:rPr>
      </w:pPr>
      <w:r w:rsidRPr="00B7622A">
        <w:rPr>
          <w:rFonts w:eastAsia="Calibri" w:cs="Times New Roman"/>
          <w:sz w:val="24"/>
          <w:szCs w:val="24"/>
          <w:u w:val="single"/>
        </w:rPr>
        <w:t>Использование обратной матрицы (два способа)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СЛАУ в матричной форме записывается в виде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AX</w:t>
      </w:r>
      <w:r w:rsidRPr="00B7622A">
        <w:rPr>
          <w:rFonts w:eastAsia="Times New Roman" w:cs="Times New Roman"/>
          <w:sz w:val="24"/>
          <w:szCs w:val="24"/>
          <w:lang w:eastAsia="ru-RU"/>
        </w:rPr>
        <w:t>=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B</w:t>
      </w:r>
      <w:r w:rsidRPr="00B7622A">
        <w:rPr>
          <w:rFonts w:eastAsia="Times New Roman" w:cs="Times New Roman"/>
          <w:sz w:val="24"/>
          <w:szCs w:val="24"/>
          <w:lang w:eastAsia="ru-RU"/>
        </w:rPr>
        <w:t xml:space="preserve">, где X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.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Отсюда следует, что если матрица невырожденная (определитель отличен от нуля), то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X</w:t>
      </w:r>
      <w:r w:rsidRPr="00B7622A">
        <w:rPr>
          <w:rFonts w:eastAsia="Times New Roman" w:cs="Times New Roman"/>
          <w:sz w:val="24"/>
          <w:szCs w:val="24"/>
          <w:lang w:eastAsia="ru-RU"/>
        </w:rPr>
        <w:t>=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A</w:t>
      </w:r>
      <w:r w:rsidRPr="00B7622A">
        <w:rPr>
          <w:rFonts w:eastAsia="Times New Roman" w:cs="Times New Roman"/>
          <w:sz w:val="24"/>
          <w:szCs w:val="24"/>
          <w:vertAlign w:val="superscript"/>
          <w:lang w:eastAsia="ru-RU"/>
        </w:rPr>
        <w:t>-1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B</w:t>
      </w:r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Получить обратную матрицу в </w:t>
      </w:r>
      <w:r w:rsidRPr="00B7622A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B7622A">
        <w:rPr>
          <w:rFonts w:eastAsia="Times New Roman" w:cs="Times New Roman"/>
          <w:sz w:val="24"/>
          <w:szCs w:val="24"/>
          <w:lang w:eastAsia="ru-RU"/>
        </w:rPr>
        <w:t xml:space="preserve"> можно двумя способами, которые описаны в файле программы </w:t>
      </w:r>
      <w:r w:rsidR="0077664E" w:rsidRPr="0077664E">
        <w:rPr>
          <w:rFonts w:eastAsia="Times New Roman" w:cs="Times New Roman"/>
          <w:b/>
          <w:sz w:val="24"/>
          <w:szCs w:val="24"/>
          <w:lang w:val="en-US" w:eastAsia="ru-RU"/>
        </w:rPr>
        <w:t>task</w:t>
      </w:r>
      <w:r w:rsidR="0077664E" w:rsidRPr="0077664E">
        <w:rPr>
          <w:rFonts w:eastAsia="Times New Roman" w:cs="Times New Roman"/>
          <w:b/>
          <w:sz w:val="24"/>
          <w:szCs w:val="24"/>
          <w:lang w:eastAsia="ru-RU"/>
        </w:rPr>
        <w:t>_3</w:t>
      </w:r>
      <w:r w:rsidRPr="0077664E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77664E">
        <w:rPr>
          <w:rFonts w:eastAsia="Times New Roman" w:cs="Times New Roman"/>
          <w:b/>
          <w:sz w:val="24"/>
          <w:szCs w:val="24"/>
          <w:lang w:val="en-US" w:eastAsia="ru-RU"/>
        </w:rPr>
        <w:t>m</w:t>
      </w:r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line="240" w:lineRule="auto"/>
        <w:ind w:left="36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numPr>
          <w:ilvl w:val="0"/>
          <w:numId w:val="8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  <w:u w:val="single"/>
        </w:rPr>
      </w:pPr>
      <w:r w:rsidRPr="00B7622A">
        <w:rPr>
          <w:rFonts w:eastAsia="Calibri" w:cs="Times New Roman"/>
          <w:sz w:val="24"/>
          <w:szCs w:val="24"/>
          <w:u w:val="single"/>
        </w:rPr>
        <w:t>Методом Гаусса</w:t>
      </w:r>
      <w:r w:rsidRPr="00B7622A">
        <w:rPr>
          <w:rFonts w:eastAsia="Calibri" w:cs="Times New Roman"/>
          <w:sz w:val="24"/>
          <w:szCs w:val="24"/>
          <w:u w:val="single"/>
          <w:lang w:val="en-US"/>
        </w:rPr>
        <w:t xml:space="preserve"> </w:t>
      </w:r>
      <w:r w:rsidRPr="00B7622A">
        <w:rPr>
          <w:rFonts w:eastAsia="Calibri" w:cs="Times New Roman"/>
          <w:sz w:val="24"/>
          <w:szCs w:val="24"/>
          <w:u w:val="single"/>
        </w:rPr>
        <w:t>(два способа)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Алгоритм метода Гаусса основан на приведении матрицы А к треугольному виду и последовательном вычислении неизвестных. Данный метод применим только для невырожденных матриц.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В MATLAB для решения системы уравнения методом исключения Гаусса существуют специальные операторы, которые описаны в файле программы 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Task</w:t>
      </w:r>
      <w:r w:rsidRPr="00B7622A">
        <w:rPr>
          <w:rFonts w:eastAsia="Times New Roman" w:cs="Times New Roman"/>
          <w:b/>
          <w:sz w:val="24"/>
          <w:szCs w:val="24"/>
          <w:lang w:eastAsia="ru-RU"/>
        </w:rPr>
        <w:t>1.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723570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Файл</w:t>
      </w:r>
      <w:r w:rsidRPr="0072357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="0077664E">
        <w:rPr>
          <w:rFonts w:eastAsia="Times New Roman" w:cs="Times New Roman"/>
          <w:b/>
          <w:sz w:val="24"/>
          <w:szCs w:val="24"/>
          <w:lang w:val="en-US" w:eastAsia="ru-RU"/>
        </w:rPr>
        <w:t>task_3</w:t>
      </w:r>
      <w:r w:rsidRPr="00723570">
        <w:rPr>
          <w:rFonts w:eastAsia="Times New Roman" w:cs="Times New Roman"/>
          <w:b/>
          <w:sz w:val="24"/>
          <w:szCs w:val="24"/>
          <w:lang w:val="en-US" w:eastAsia="ru-RU"/>
        </w:rPr>
        <w:t>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77664E" w:rsidRPr="00723570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format </w:t>
      </w:r>
      <w:r w:rsidRPr="00723570">
        <w:rPr>
          <w:rFonts w:ascii="Courier New" w:hAnsi="Courier New" w:cs="Courier New"/>
          <w:color w:val="A020F0"/>
          <w:sz w:val="26"/>
          <w:szCs w:val="26"/>
          <w:lang w:val="en-US"/>
        </w:rPr>
        <w:t>short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[5 -2 32 0; 4 25 0 -3; 20 0 2 -7; 0 0 -9 40];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[27; 34; -28; 5];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Проверка системы на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невырожденность</w:t>
      </w:r>
      <w:proofErr w:type="spellEnd"/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(d == 0) 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'Матрица вырожденная, обратная матрица не существует'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664E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X1 = (A^-1)*B;   </w:t>
      </w:r>
      <w:r w:rsidRPr="0077664E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1 </w:t>
      </w:r>
      <w:r>
        <w:rPr>
          <w:rFonts w:ascii="Courier New" w:hAnsi="Courier New" w:cs="Courier New"/>
          <w:color w:val="228B22"/>
          <w:sz w:val="26"/>
          <w:szCs w:val="26"/>
        </w:rPr>
        <w:t>способ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X2 = inv(A)*B; </w:t>
      </w:r>
      <w:r w:rsidRPr="0077664E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2 </w:t>
      </w:r>
      <w:r>
        <w:rPr>
          <w:rFonts w:ascii="Courier New" w:hAnsi="Courier New" w:cs="Courier New"/>
          <w:color w:val="228B22"/>
          <w:sz w:val="26"/>
          <w:szCs w:val="26"/>
        </w:rPr>
        <w:t>способ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X3 = A \ B;     </w:t>
      </w:r>
      <w:r>
        <w:rPr>
          <w:rFonts w:ascii="Courier New" w:hAnsi="Courier New" w:cs="Courier New"/>
          <w:color w:val="228B22"/>
          <w:sz w:val="26"/>
          <w:szCs w:val="26"/>
        </w:rPr>
        <w:t>% 3 способ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X4 = ((B') / A')'; </w:t>
      </w:r>
      <w:r>
        <w:rPr>
          <w:rFonts w:ascii="Courier New" w:hAnsi="Courier New" w:cs="Courier New"/>
          <w:color w:val="228B22"/>
          <w:sz w:val="26"/>
          <w:szCs w:val="26"/>
        </w:rPr>
        <w:t>% 4 способ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Проверка решений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Check_1 = A * X1;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>Check_2 = A * X2;</w:t>
      </w:r>
    </w:p>
    <w:p w:rsidR="0077664E" w:rsidRP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Check_3 = A * X3;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77664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>Check_4 = A * X4;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7664E" w:rsidRDefault="0077664E" w:rsidP="0077664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7622A" w:rsidRP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B762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выполнения программы:</w:t>
      </w:r>
    </w:p>
    <w:p w:rsidR="00B7622A" w:rsidRP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7622A" w:rsidRPr="00723570" w:rsidRDefault="00B7622A" w:rsidP="0077664E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b/>
          <w:color w:val="000000"/>
          <w:szCs w:val="28"/>
          <w:lang w:eastAsia="ru-RU"/>
        </w:rPr>
      </w:pPr>
      <w:r w:rsidRPr="0077664E">
        <w:rPr>
          <w:rFonts w:eastAsia="Times New Roman" w:cs="Times New Roman"/>
          <w:b/>
          <w:color w:val="000000"/>
          <w:szCs w:val="28"/>
          <w:lang w:val="en-US" w:eastAsia="ru-RU"/>
        </w:rPr>
        <w:t>X</w:t>
      </w:r>
      <w:r w:rsidRPr="0077664E">
        <w:rPr>
          <w:rFonts w:eastAsia="Times New Roman" w:cs="Times New Roman"/>
          <w:b/>
          <w:color w:val="000000"/>
          <w:szCs w:val="28"/>
          <w:lang w:eastAsia="ru-RU"/>
        </w:rPr>
        <w:t>1 =</w:t>
      </w:r>
      <w:r w:rsidR="0077664E" w:rsidRPr="00723570">
        <w:rPr>
          <w:rFonts w:eastAsia="Times New Roman" w:cs="Times New Roman"/>
          <w:b/>
          <w:color w:val="000000"/>
          <w:szCs w:val="28"/>
          <w:lang w:eastAsia="ru-RU"/>
        </w:rPr>
        <w:t xml:space="preserve"> -1.3809     1.6273     1.1612      0.3863</w:t>
      </w:r>
    </w:p>
    <w:p w:rsidR="00B7622A" w:rsidRPr="00723570" w:rsidRDefault="00B7622A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b/>
          <w:color w:val="000000"/>
          <w:szCs w:val="28"/>
          <w:lang w:eastAsia="ru-RU"/>
        </w:rPr>
      </w:pPr>
      <w:r w:rsidRPr="0077664E">
        <w:rPr>
          <w:rFonts w:eastAsia="Times New Roman" w:cs="Times New Roman"/>
          <w:b/>
          <w:color w:val="000000"/>
          <w:szCs w:val="28"/>
          <w:lang w:val="en-US" w:eastAsia="ru-RU"/>
        </w:rPr>
        <w:t>X</w:t>
      </w:r>
      <w:r w:rsidRPr="0077664E">
        <w:rPr>
          <w:rFonts w:eastAsia="Times New Roman" w:cs="Times New Roman"/>
          <w:b/>
          <w:color w:val="000000"/>
          <w:szCs w:val="28"/>
          <w:lang w:eastAsia="ru-RU"/>
        </w:rPr>
        <w:t>2 =</w:t>
      </w:r>
      <w:r w:rsidR="0077664E" w:rsidRPr="00723570">
        <w:rPr>
          <w:rFonts w:eastAsia="Times New Roman" w:cs="Times New Roman"/>
          <w:b/>
          <w:color w:val="000000"/>
          <w:szCs w:val="28"/>
          <w:lang w:eastAsia="ru-RU"/>
        </w:rPr>
        <w:t xml:space="preserve"> -1.3809     1.6273     1.1612      0.3863</w:t>
      </w:r>
    </w:p>
    <w:p w:rsidR="00B7622A" w:rsidRPr="00723570" w:rsidRDefault="00B7622A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b/>
          <w:color w:val="000000"/>
          <w:szCs w:val="28"/>
          <w:lang w:eastAsia="ru-RU"/>
        </w:rPr>
      </w:pPr>
      <w:r w:rsidRPr="0077664E">
        <w:rPr>
          <w:rFonts w:eastAsia="Times New Roman" w:cs="Times New Roman"/>
          <w:b/>
          <w:color w:val="000000"/>
          <w:szCs w:val="28"/>
          <w:lang w:val="en-US" w:eastAsia="ru-RU"/>
        </w:rPr>
        <w:t>X</w:t>
      </w:r>
      <w:r w:rsidRPr="0077664E">
        <w:rPr>
          <w:rFonts w:eastAsia="Times New Roman" w:cs="Times New Roman"/>
          <w:b/>
          <w:color w:val="000000"/>
          <w:szCs w:val="28"/>
          <w:lang w:eastAsia="ru-RU"/>
        </w:rPr>
        <w:t>3 =</w:t>
      </w:r>
      <w:r w:rsidR="0077664E" w:rsidRPr="00723570">
        <w:rPr>
          <w:rFonts w:eastAsia="Times New Roman" w:cs="Times New Roman"/>
          <w:b/>
          <w:color w:val="000000"/>
          <w:szCs w:val="28"/>
          <w:lang w:eastAsia="ru-RU"/>
        </w:rPr>
        <w:t xml:space="preserve"> -1.3809     1.6273     1.1612      0.3863</w:t>
      </w:r>
    </w:p>
    <w:p w:rsidR="00B7622A" w:rsidRPr="00723570" w:rsidRDefault="00B7622A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77664E">
        <w:rPr>
          <w:rFonts w:eastAsia="Times New Roman" w:cs="Times New Roman"/>
          <w:b/>
          <w:color w:val="000000"/>
          <w:szCs w:val="28"/>
          <w:lang w:val="en-US" w:eastAsia="ru-RU"/>
        </w:rPr>
        <w:t>X</w:t>
      </w:r>
      <w:r w:rsidRPr="0077664E">
        <w:rPr>
          <w:rFonts w:eastAsia="Times New Roman" w:cs="Times New Roman"/>
          <w:b/>
          <w:color w:val="000000"/>
          <w:szCs w:val="28"/>
          <w:lang w:eastAsia="ru-RU"/>
        </w:rPr>
        <w:t>4 =</w:t>
      </w:r>
      <w:r w:rsidR="0077664E" w:rsidRPr="00723570">
        <w:rPr>
          <w:rFonts w:eastAsia="Times New Roman" w:cs="Times New Roman"/>
          <w:b/>
          <w:color w:val="000000"/>
          <w:szCs w:val="28"/>
          <w:lang w:eastAsia="ru-RU"/>
        </w:rPr>
        <w:t xml:space="preserve"> -1.3809     1.6273     1.1612      0.3863</w:t>
      </w:r>
      <w:r w:rsidR="0077664E" w:rsidRPr="00723570">
        <w:rPr>
          <w:rFonts w:eastAsia="Times New Roman" w:cs="Times New Roman"/>
          <w:color w:val="000000"/>
          <w:sz w:val="36"/>
          <w:szCs w:val="36"/>
          <w:lang w:eastAsia="ru-RU"/>
        </w:rPr>
        <w:br/>
      </w:r>
    </w:p>
    <w:p w:rsidR="0077664E" w:rsidRPr="008E593E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81A3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Проверка решений. Критерий успешности – матрица совпадает с исходной матрицей</w:t>
      </w:r>
      <w:r w:rsidRPr="008E593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GB" w:eastAsia="ru-RU"/>
        </w:rPr>
        <w:t>B</w:t>
      </w:r>
      <w:r w:rsidRPr="008E593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77664E" w:rsidRPr="005A4CD5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Style w:val="af0"/>
        </w:rPr>
      </w:pP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Style w:val="af0"/>
          <w:lang w:val="en-US"/>
        </w:rPr>
      </w:pPr>
      <w:r w:rsidRPr="00985EE5">
        <w:rPr>
          <w:rStyle w:val="af0"/>
          <w:lang w:val="en-US" w:eastAsia="ru-RU"/>
        </w:rPr>
        <w:t>Check_1 = 2</w:t>
      </w:r>
      <w:r>
        <w:rPr>
          <w:rStyle w:val="af0"/>
          <w:lang w:val="en-US" w:eastAsia="ru-RU"/>
        </w:rPr>
        <w:t>7</w:t>
      </w:r>
      <w:r w:rsidRPr="00985EE5">
        <w:rPr>
          <w:rStyle w:val="af0"/>
          <w:lang w:val="en-US" w:eastAsia="ru-RU"/>
        </w:rPr>
        <w:t xml:space="preserve">.0000  </w:t>
      </w:r>
      <w:r>
        <w:rPr>
          <w:rStyle w:val="af0"/>
          <w:lang w:val="en-US" w:eastAsia="ru-RU"/>
        </w:rPr>
        <w:t>34</w:t>
      </w:r>
      <w:r w:rsidRPr="00985EE5">
        <w:rPr>
          <w:rStyle w:val="af0"/>
          <w:lang w:val="en-US" w:eastAsia="ru-RU"/>
        </w:rPr>
        <w:t>.0000   -</w:t>
      </w:r>
      <w:r>
        <w:rPr>
          <w:rStyle w:val="af0"/>
          <w:lang w:val="en-US" w:eastAsia="ru-RU"/>
        </w:rPr>
        <w:t>28</w:t>
      </w:r>
      <w:r w:rsidRPr="00985EE5">
        <w:rPr>
          <w:rStyle w:val="af0"/>
          <w:lang w:val="en-US" w:eastAsia="ru-RU"/>
        </w:rPr>
        <w:t xml:space="preserve">.0000    </w:t>
      </w:r>
      <w:r>
        <w:rPr>
          <w:rStyle w:val="af0"/>
          <w:lang w:val="en-US" w:eastAsia="ru-RU"/>
        </w:rPr>
        <w:t>5</w:t>
      </w:r>
      <w:r w:rsidRPr="00985EE5">
        <w:rPr>
          <w:rStyle w:val="af0"/>
          <w:lang w:val="en-US" w:eastAsia="ru-RU"/>
        </w:rPr>
        <w:t>.0000</w:t>
      </w: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jc w:val="both"/>
        <w:rPr>
          <w:rStyle w:val="af0"/>
          <w:lang w:val="en-US"/>
        </w:rPr>
      </w:pP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Style w:val="af0"/>
          <w:lang w:val="en-US"/>
        </w:rPr>
      </w:pPr>
      <w:r w:rsidRPr="005A4CD5">
        <w:rPr>
          <w:rStyle w:val="af0"/>
          <w:lang w:val="en-GB" w:eastAsia="ru-RU"/>
        </w:rPr>
        <w:t>Check</w:t>
      </w:r>
      <w:r w:rsidRPr="00985EE5">
        <w:rPr>
          <w:rStyle w:val="af0"/>
          <w:lang w:val="en-US" w:eastAsia="ru-RU"/>
        </w:rPr>
        <w:t>_</w:t>
      </w:r>
      <w:r w:rsidRPr="00985EE5">
        <w:rPr>
          <w:rStyle w:val="af0"/>
          <w:lang w:val="en-US"/>
        </w:rPr>
        <w:t>2</w:t>
      </w:r>
      <w:r w:rsidRPr="00985EE5">
        <w:rPr>
          <w:rStyle w:val="af0"/>
          <w:lang w:val="en-US" w:eastAsia="ru-RU"/>
        </w:rPr>
        <w:t xml:space="preserve"> = 2</w:t>
      </w:r>
      <w:r>
        <w:rPr>
          <w:rStyle w:val="af0"/>
          <w:lang w:val="en-US" w:eastAsia="ru-RU"/>
        </w:rPr>
        <w:t>7</w:t>
      </w:r>
      <w:r w:rsidRPr="00985EE5">
        <w:rPr>
          <w:rStyle w:val="af0"/>
          <w:lang w:val="en-US" w:eastAsia="ru-RU"/>
        </w:rPr>
        <w:t xml:space="preserve">.0000  </w:t>
      </w:r>
      <w:r>
        <w:rPr>
          <w:rStyle w:val="af0"/>
          <w:lang w:val="en-US" w:eastAsia="ru-RU"/>
        </w:rPr>
        <w:t>34</w:t>
      </w:r>
      <w:r w:rsidRPr="00985EE5">
        <w:rPr>
          <w:rStyle w:val="af0"/>
          <w:lang w:val="en-US" w:eastAsia="ru-RU"/>
        </w:rPr>
        <w:t>.0000   -</w:t>
      </w:r>
      <w:r>
        <w:rPr>
          <w:rStyle w:val="af0"/>
          <w:lang w:val="en-US" w:eastAsia="ru-RU"/>
        </w:rPr>
        <w:t>28</w:t>
      </w:r>
      <w:r w:rsidRPr="00985EE5">
        <w:rPr>
          <w:rStyle w:val="af0"/>
          <w:lang w:val="en-US" w:eastAsia="ru-RU"/>
        </w:rPr>
        <w:t xml:space="preserve">.0000    </w:t>
      </w:r>
      <w:r>
        <w:rPr>
          <w:rStyle w:val="af0"/>
          <w:lang w:val="en-US" w:eastAsia="ru-RU"/>
        </w:rPr>
        <w:t>5</w:t>
      </w:r>
      <w:r w:rsidRPr="00985EE5">
        <w:rPr>
          <w:rStyle w:val="af0"/>
          <w:lang w:val="en-US" w:eastAsia="ru-RU"/>
        </w:rPr>
        <w:t>.0000</w:t>
      </w: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jc w:val="both"/>
        <w:rPr>
          <w:rStyle w:val="af0"/>
          <w:lang w:val="en-US"/>
        </w:rPr>
      </w:pP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Style w:val="af0"/>
          <w:lang w:val="en-US"/>
        </w:rPr>
      </w:pPr>
      <w:r w:rsidRPr="005A4CD5">
        <w:rPr>
          <w:rStyle w:val="af0"/>
          <w:lang w:val="en-GB" w:eastAsia="ru-RU"/>
        </w:rPr>
        <w:t>Check</w:t>
      </w:r>
      <w:r w:rsidRPr="00985EE5">
        <w:rPr>
          <w:rStyle w:val="af0"/>
          <w:lang w:val="en-US" w:eastAsia="ru-RU"/>
        </w:rPr>
        <w:t>_</w:t>
      </w:r>
      <w:r w:rsidRPr="00985EE5">
        <w:rPr>
          <w:rStyle w:val="af0"/>
          <w:lang w:val="en-US"/>
        </w:rPr>
        <w:t>3</w:t>
      </w:r>
      <w:r w:rsidRPr="00985EE5">
        <w:rPr>
          <w:rStyle w:val="af0"/>
          <w:lang w:val="en-US" w:eastAsia="ru-RU"/>
        </w:rPr>
        <w:t xml:space="preserve"> = 2</w:t>
      </w:r>
      <w:r>
        <w:rPr>
          <w:rStyle w:val="af0"/>
          <w:lang w:val="en-US" w:eastAsia="ru-RU"/>
        </w:rPr>
        <w:t>7</w:t>
      </w:r>
      <w:r w:rsidRPr="00985EE5">
        <w:rPr>
          <w:rStyle w:val="af0"/>
          <w:lang w:val="en-US" w:eastAsia="ru-RU"/>
        </w:rPr>
        <w:t xml:space="preserve">.0000  </w:t>
      </w:r>
      <w:r>
        <w:rPr>
          <w:rStyle w:val="af0"/>
          <w:lang w:val="en-US" w:eastAsia="ru-RU"/>
        </w:rPr>
        <w:t>34</w:t>
      </w:r>
      <w:r w:rsidRPr="00985EE5">
        <w:rPr>
          <w:rStyle w:val="af0"/>
          <w:lang w:val="en-US" w:eastAsia="ru-RU"/>
        </w:rPr>
        <w:t>.0000   -</w:t>
      </w:r>
      <w:r>
        <w:rPr>
          <w:rStyle w:val="af0"/>
          <w:lang w:val="en-US" w:eastAsia="ru-RU"/>
        </w:rPr>
        <w:t>28</w:t>
      </w:r>
      <w:r w:rsidRPr="00985EE5">
        <w:rPr>
          <w:rStyle w:val="af0"/>
          <w:lang w:val="en-US" w:eastAsia="ru-RU"/>
        </w:rPr>
        <w:t xml:space="preserve">.0000    </w:t>
      </w:r>
      <w:r>
        <w:rPr>
          <w:rStyle w:val="af0"/>
          <w:lang w:val="en-US" w:eastAsia="ru-RU"/>
        </w:rPr>
        <w:t>5</w:t>
      </w:r>
      <w:r w:rsidRPr="00985EE5">
        <w:rPr>
          <w:rStyle w:val="af0"/>
          <w:lang w:val="en-US" w:eastAsia="ru-RU"/>
        </w:rPr>
        <w:t>.0000</w:t>
      </w: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jc w:val="both"/>
        <w:rPr>
          <w:rStyle w:val="af0"/>
          <w:lang w:val="en-US"/>
        </w:rPr>
      </w:pPr>
    </w:p>
    <w:p w:rsidR="0077664E" w:rsidRPr="00985EE5" w:rsidRDefault="0077664E" w:rsidP="0077664E">
      <w:pPr>
        <w:widowControl w:val="0"/>
        <w:autoSpaceDE w:val="0"/>
        <w:autoSpaceDN w:val="0"/>
        <w:adjustRightInd w:val="0"/>
        <w:spacing w:line="240" w:lineRule="auto"/>
        <w:rPr>
          <w:rStyle w:val="af0"/>
          <w:lang w:val="en-US"/>
        </w:rPr>
      </w:pPr>
      <w:r w:rsidRPr="005A4CD5">
        <w:rPr>
          <w:rStyle w:val="af0"/>
          <w:lang w:val="en-GB" w:eastAsia="ru-RU"/>
        </w:rPr>
        <w:t>Check</w:t>
      </w:r>
      <w:r w:rsidRPr="00985EE5">
        <w:rPr>
          <w:rStyle w:val="af0"/>
          <w:lang w:val="en-US" w:eastAsia="ru-RU"/>
        </w:rPr>
        <w:t>_</w:t>
      </w:r>
      <w:r w:rsidRPr="00985EE5">
        <w:rPr>
          <w:rStyle w:val="af0"/>
          <w:lang w:val="en-US"/>
        </w:rPr>
        <w:t>4</w:t>
      </w:r>
      <w:r w:rsidRPr="00985EE5">
        <w:rPr>
          <w:rStyle w:val="af0"/>
          <w:lang w:val="en-US" w:eastAsia="ru-RU"/>
        </w:rPr>
        <w:t xml:space="preserve"> = 2</w:t>
      </w:r>
      <w:r>
        <w:rPr>
          <w:rStyle w:val="af0"/>
          <w:lang w:val="en-US" w:eastAsia="ru-RU"/>
        </w:rPr>
        <w:t>7</w:t>
      </w:r>
      <w:r w:rsidRPr="00985EE5">
        <w:rPr>
          <w:rStyle w:val="af0"/>
          <w:lang w:val="en-US" w:eastAsia="ru-RU"/>
        </w:rPr>
        <w:t xml:space="preserve">.0000  </w:t>
      </w:r>
      <w:r>
        <w:rPr>
          <w:rStyle w:val="af0"/>
          <w:lang w:val="en-US" w:eastAsia="ru-RU"/>
        </w:rPr>
        <w:t>34</w:t>
      </w:r>
      <w:r w:rsidRPr="00985EE5">
        <w:rPr>
          <w:rStyle w:val="af0"/>
          <w:lang w:val="en-US" w:eastAsia="ru-RU"/>
        </w:rPr>
        <w:t>.0000   -</w:t>
      </w:r>
      <w:r>
        <w:rPr>
          <w:rStyle w:val="af0"/>
          <w:lang w:val="en-US" w:eastAsia="ru-RU"/>
        </w:rPr>
        <w:t>28</w:t>
      </w:r>
      <w:r w:rsidRPr="00985EE5">
        <w:rPr>
          <w:rStyle w:val="af0"/>
          <w:lang w:val="en-US" w:eastAsia="ru-RU"/>
        </w:rPr>
        <w:t xml:space="preserve">.0000    </w:t>
      </w:r>
      <w:r>
        <w:rPr>
          <w:rStyle w:val="af0"/>
          <w:lang w:val="en-US" w:eastAsia="ru-RU"/>
        </w:rPr>
        <w:t>5</w:t>
      </w:r>
      <w:r w:rsidRPr="00985EE5">
        <w:rPr>
          <w:rStyle w:val="af0"/>
          <w:lang w:val="en-US" w:eastAsia="ru-RU"/>
        </w:rPr>
        <w:t>.0000</w:t>
      </w:r>
    </w:p>
    <w:p w:rsidR="0077664E" w:rsidRDefault="0077664E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36"/>
          <w:szCs w:val="36"/>
          <w:lang w:val="en-US" w:eastAsia="ru-RU"/>
        </w:rPr>
      </w:pPr>
    </w:p>
    <w:p w:rsidR="0077664E" w:rsidRDefault="0077664E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36"/>
          <w:szCs w:val="36"/>
          <w:lang w:val="en-US" w:eastAsia="ru-RU"/>
        </w:rPr>
      </w:pPr>
    </w:p>
    <w:p w:rsidR="00B7622A" w:rsidRPr="00985EE5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36"/>
          <w:szCs w:val="36"/>
          <w:lang w:val="en-US" w:eastAsia="ru-RU"/>
        </w:rPr>
      </w:pPr>
    </w:p>
    <w:p w:rsidR="00B7622A" w:rsidRPr="00985EE5" w:rsidRDefault="00B7622A" w:rsidP="00B7622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color w:val="000000"/>
          <w:sz w:val="36"/>
          <w:szCs w:val="36"/>
          <w:lang w:val="en-US" w:eastAsia="ru-RU"/>
        </w:rPr>
      </w:pPr>
    </w:p>
    <w:p w:rsidR="00B7622A" w:rsidRPr="00985EE5" w:rsidRDefault="00B7622A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B7622A" w:rsidRPr="00985EE5" w:rsidRDefault="00B7622A" w:rsidP="00B7622A">
      <w:pPr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985EE5">
        <w:rPr>
          <w:rFonts w:eastAsia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B7622A" w:rsidRPr="00985EE5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B7622A" w:rsidRPr="00723570" w:rsidRDefault="00B7622A" w:rsidP="00B7622A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B7622A">
        <w:rPr>
          <w:rFonts w:eastAsia="Times New Roman" w:cs="Times New Roman"/>
          <w:b/>
          <w:sz w:val="24"/>
          <w:szCs w:val="24"/>
          <w:lang w:eastAsia="ru-RU"/>
        </w:rPr>
        <w:t>Задача</w:t>
      </w:r>
      <w:r w:rsidRPr="00723570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="00DF7905" w:rsidRPr="00723570">
        <w:rPr>
          <w:rFonts w:eastAsia="Times New Roman" w:cs="Times New Roman"/>
          <w:b/>
          <w:sz w:val="24"/>
          <w:szCs w:val="24"/>
          <w:lang w:val="en-US" w:eastAsia="ru-RU"/>
        </w:rPr>
        <w:t>3.</w:t>
      </w:r>
      <w:r w:rsidRPr="00723570">
        <w:rPr>
          <w:rFonts w:eastAsia="Times New Roman" w:cs="Times New Roman"/>
          <w:b/>
          <w:sz w:val="24"/>
          <w:szCs w:val="24"/>
          <w:lang w:val="en-US" w:eastAsia="ru-RU"/>
        </w:rPr>
        <w:t>2</w:t>
      </w: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Метод простых итераций</w:t>
      </w: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Для решения системы уравнений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B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необходимо привести ее к виду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  <w:u w:val="single"/>
        </w:rPr>
        <w:t>Первый способ</w:t>
      </w:r>
      <w:r w:rsidRPr="00B7622A">
        <w:rPr>
          <w:rFonts w:eastAsia="Calibri" w:cs="Times New Roman"/>
          <w:sz w:val="24"/>
          <w:szCs w:val="24"/>
        </w:rPr>
        <w:t xml:space="preserve"> 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Проверяем условие сходимости итерационного процесса, т.е. является ли каждый диагональный элемент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большим по модулю, чем сумма модулей остальных элементов строки, в которой он находится. При невыполнении условия меняем местами соответствующие строки матрицы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>.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Приводим результирующие матрицы системы уравнений:</w:t>
      </w:r>
    </w:p>
    <w:p w:rsidR="00B7622A" w:rsidRPr="00B7622A" w:rsidRDefault="00B7622A" w:rsidP="00B7622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A1=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40</m:t>
                  </m:r>
                </m:e>
              </m:mr>
            </m:m>
          </m:e>
        </m:d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B1=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-28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e>
            </m:eqArr>
          </m:e>
        </m:d>
      </m:oMath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Реализация первого способа метода итераций приведена в файле программы </w:t>
      </w:r>
      <w:r w:rsidR="00FF686C">
        <w:rPr>
          <w:rFonts w:eastAsia="Times New Roman" w:cs="Times New Roman"/>
          <w:b/>
          <w:sz w:val="24"/>
          <w:szCs w:val="24"/>
          <w:lang w:val="en-US" w:eastAsia="ru-RU"/>
        </w:rPr>
        <w:t>task</w:t>
      </w:r>
      <w:r w:rsidR="00FF686C" w:rsidRPr="00FF686C">
        <w:rPr>
          <w:rFonts w:eastAsia="Times New Roman" w:cs="Times New Roman"/>
          <w:b/>
          <w:sz w:val="24"/>
          <w:szCs w:val="24"/>
          <w:lang w:eastAsia="ru-RU"/>
        </w:rPr>
        <w:t>3_2</w:t>
      </w:r>
      <w:r w:rsidRPr="00B7622A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FF686C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Файл</w:t>
      </w:r>
      <w:r w:rsidRPr="00FF686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="00FF686C">
        <w:rPr>
          <w:rFonts w:eastAsia="Times New Roman" w:cs="Times New Roman"/>
          <w:b/>
          <w:sz w:val="24"/>
          <w:szCs w:val="24"/>
          <w:lang w:val="en-US" w:eastAsia="ru-RU"/>
        </w:rPr>
        <w:t>task3_2</w:t>
      </w:r>
      <w:r w:rsidRPr="00FF686C">
        <w:rPr>
          <w:rFonts w:eastAsia="Times New Roman" w:cs="Times New Roman"/>
          <w:b/>
          <w:sz w:val="24"/>
          <w:szCs w:val="24"/>
          <w:lang w:val="en-US" w:eastAsia="ru-RU"/>
        </w:rPr>
        <w:t>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format </w:t>
      </w:r>
      <w:r w:rsidRPr="00FF686C">
        <w:rPr>
          <w:rFonts w:ascii="Courier New" w:hAnsi="Courier New" w:cs="Courier New"/>
          <w:color w:val="A020F0"/>
          <w:sz w:val="26"/>
          <w:szCs w:val="26"/>
          <w:lang w:val="en-US"/>
        </w:rPr>
        <w:t>short</w:t>
      </w: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Создаем матрицы СЛАУ, приведенные к требуемому виду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A1=[20 0 2 -7;4 25 0 -3; 5 -2 32 0; 0 0 -9 40;];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B1=[-28; 34; 27; 5];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%Задание матрицы a и вектора b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(4,4);     </w:t>
      </w:r>
      <w:r>
        <w:rPr>
          <w:rFonts w:ascii="Courier New" w:hAnsi="Courier New" w:cs="Courier New"/>
          <w:color w:val="228B22"/>
          <w:sz w:val="26"/>
          <w:szCs w:val="26"/>
        </w:rPr>
        <w:t>% Создаём матрицу 4х4 из 0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(4,1);     </w:t>
      </w:r>
      <w:r>
        <w:rPr>
          <w:rFonts w:ascii="Courier New" w:hAnsi="Courier New" w:cs="Courier New"/>
          <w:color w:val="228B22"/>
          <w:sz w:val="26"/>
          <w:szCs w:val="26"/>
        </w:rPr>
        <w:t>% Создаём столбец 4х1 из 0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Приведение уравнения к методу простых итераций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i = 1: 4      </w:t>
      </w:r>
      <w:r>
        <w:rPr>
          <w:rFonts w:ascii="Courier New" w:hAnsi="Courier New" w:cs="Courier New"/>
          <w:color w:val="228B22"/>
          <w:sz w:val="26"/>
          <w:szCs w:val="26"/>
        </w:rPr>
        <w:t>% Запускаем цикл прохода по матрице А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b(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) = B1(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) / A1(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      </w:t>
      </w:r>
      <w:r w:rsidRPr="00FF686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Заполняем</w:t>
      </w:r>
      <w:r w:rsidRPr="00FF686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вектор</w:t>
      </w:r>
      <w:r w:rsidRPr="00FF686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'b'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a(i, i) = 0;       </w:t>
      </w:r>
      <w:r>
        <w:rPr>
          <w:rFonts w:ascii="Courier New" w:hAnsi="Courier New" w:cs="Courier New"/>
          <w:color w:val="228B22"/>
          <w:sz w:val="26"/>
          <w:szCs w:val="26"/>
        </w:rPr>
        <w:t>% Диагональ матрицы 'a' заполняем 0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j = 1:4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(i ~= j)    </w:t>
      </w:r>
      <w:r>
        <w:rPr>
          <w:rFonts w:ascii="Courier New" w:hAnsi="Courier New" w:cs="Courier New"/>
          <w:color w:val="228B22"/>
          <w:sz w:val="26"/>
          <w:szCs w:val="26"/>
        </w:rPr>
        <w:t>% Если не равно, то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a(i, j) = -A1(i, j) / A1(i, i);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Заполянем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недиагональные элементы матрицы 'a'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FF68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r w:rsidRPr="00FF68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Проверка</w:t>
      </w:r>
      <w:r w:rsidRPr="00FF686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нормы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(norm(a) &lt; 1)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x = func3_2(a, b, 10^(-5));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результата методом итераций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 качестве параметров передаются матрица 'a', вектор 'b' и необходимая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точность вычисления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(A1 * x - B1);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погрешности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Вывод в консоль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 w:rsidR="00A40038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="00A40038" w:rsidRPr="00723570">
        <w:rPr>
          <w:rFonts w:ascii="Courier New" w:hAnsi="Courier New" w:cs="Courier New"/>
          <w:color w:val="A020F0"/>
          <w:sz w:val="26"/>
          <w:szCs w:val="26"/>
        </w:rPr>
        <w:t xml:space="preserve">21 =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'Погрешность вычислений:'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F686C" w:rsidRPr="00D96319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accur</w:t>
      </w:r>
      <w:proofErr w:type="spellEnd"/>
      <w:r w:rsidRPr="00D96319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FF686C" w:rsidRPr="00FF686C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FF686C">
        <w:rPr>
          <w:rFonts w:ascii="Courier New" w:hAnsi="Courier New" w:cs="Courier New"/>
          <w:color w:val="A020F0"/>
          <w:sz w:val="26"/>
          <w:szCs w:val="26"/>
          <w:lang w:val="en-US"/>
        </w:rPr>
        <w:t>'Error: norm(a) &gt;= 1'</w:t>
      </w:r>
      <w:r w:rsidRPr="00FF686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FF686C" w:rsidRPr="00F43605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FF686C" w:rsidRPr="00F43605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FF686C" w:rsidRPr="00F43605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F43605" w:rsidRPr="00F43605" w:rsidRDefault="00F43605" w:rsidP="00F43605">
      <w:pPr>
        <w:spacing w:line="240" w:lineRule="auto"/>
        <w:jc w:val="both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Файл</w:t>
      </w:r>
      <w:r w:rsidRPr="00F43605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func</w:t>
      </w:r>
      <w:r w:rsidRPr="00F43605">
        <w:rPr>
          <w:rFonts w:eastAsia="Times New Roman" w:cs="Times New Roman"/>
          <w:b/>
          <w:sz w:val="24"/>
          <w:szCs w:val="24"/>
          <w:lang w:val="en-US" w:eastAsia="ru-RU"/>
        </w:rPr>
        <w:t>3_2.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FF686C" w:rsidRPr="00F43605" w:rsidRDefault="00FF686C" w:rsidP="00FF686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43605" w:rsidRP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res=func3_2(</w:t>
      </w:r>
      <w:proofErr w:type="spellStart"/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>A,B,eps</w:t>
      </w:r>
      <w:proofErr w:type="spellEnd"/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Решение системы уравнений AX=B 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методом простых итераций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- матрица системы уравнений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 - вектор столбец свободных членов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norma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- норма матрицы А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eps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- точность численного решения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Абсолютная разница между предыдущим и текущим значением</w:t>
      </w:r>
    </w:p>
    <w:p w:rsidR="00F43605" w:rsidRP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>delta=eps*(1-norm(A, 1))/norm(A, 1);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X0=B;   </w:t>
      </w:r>
      <w:r>
        <w:rPr>
          <w:rFonts w:ascii="Courier New" w:hAnsi="Courier New" w:cs="Courier New"/>
          <w:color w:val="228B22"/>
          <w:sz w:val="26"/>
          <w:szCs w:val="26"/>
        </w:rPr>
        <w:t>% Задание начального приближения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X1=A*X0+B;   </w:t>
      </w:r>
      <w:r>
        <w:rPr>
          <w:rFonts w:ascii="Courier New" w:hAnsi="Courier New" w:cs="Courier New"/>
          <w:color w:val="228B22"/>
          <w:sz w:val="26"/>
          <w:szCs w:val="26"/>
        </w:rPr>
        <w:t>% Текущий результат итерации</w:t>
      </w:r>
    </w:p>
    <w:p w:rsidR="00F43605" w:rsidRP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norm(X1-X0) &gt; delta</w:t>
      </w:r>
    </w:p>
    <w:p w:rsidR="00F43605" w:rsidRP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X0=X1;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F4360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>X1=A*X0+B;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res=X1; </w:t>
      </w:r>
      <w:r>
        <w:rPr>
          <w:rFonts w:ascii="Courier New" w:hAnsi="Courier New" w:cs="Courier New"/>
          <w:color w:val="228B22"/>
          <w:sz w:val="26"/>
          <w:szCs w:val="26"/>
        </w:rPr>
        <w:t>% Возвращение результата</w:t>
      </w:r>
    </w:p>
    <w:p w:rsidR="00F43605" w:rsidRDefault="00F43605" w:rsidP="00F436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B7622A" w:rsidRPr="00B7622A" w:rsidRDefault="00B7622A" w:rsidP="00B7622A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7622A" w:rsidRP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7622A" w:rsidRP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B762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выполнения программы:</w:t>
      </w:r>
    </w:p>
    <w:p w:rsid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43605" w:rsidRPr="00723570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>X21</w:t>
      </w:r>
      <w:r w:rsidR="00A40038" w:rsidRPr="00723570">
        <w:rPr>
          <w:rFonts w:eastAsia="Times New Roman" w:cs="Times New Roman"/>
          <w:color w:val="000000"/>
          <w:szCs w:val="28"/>
          <w:lang w:eastAsia="ru-RU"/>
        </w:rPr>
        <w:t xml:space="preserve"> =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 xml:space="preserve">   -1.3809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 xml:space="preserve">    1.6273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 xml:space="preserve">    1.1612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 xml:space="preserve">    0.3863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>Погрешность вычислений:</w:t>
      </w:r>
    </w:p>
    <w:p w:rsidR="00F43605" w:rsidRPr="00F43605" w:rsidRDefault="00F43605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F43605">
        <w:rPr>
          <w:rFonts w:eastAsia="Times New Roman" w:cs="Times New Roman"/>
          <w:color w:val="000000"/>
          <w:szCs w:val="28"/>
          <w:lang w:eastAsia="ru-RU"/>
        </w:rPr>
        <w:t xml:space="preserve">   8.5791e-05</w:t>
      </w:r>
    </w:p>
    <w:p w:rsidR="00B7622A" w:rsidRPr="00B7622A" w:rsidRDefault="00B7622A" w:rsidP="00F4360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7622A" w:rsidRDefault="00B7622A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43605" w:rsidRDefault="00F43605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43605" w:rsidRDefault="00F43605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43605" w:rsidRDefault="00F43605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43605" w:rsidRPr="00B7622A" w:rsidRDefault="00F43605" w:rsidP="00B7622A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7622A" w:rsidRPr="00B7622A" w:rsidRDefault="00B7622A" w:rsidP="00B7622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eastAsia="Calibri" w:cs="Times New Roman"/>
          <w:sz w:val="24"/>
          <w:szCs w:val="24"/>
        </w:rPr>
      </w:pPr>
      <w:r w:rsidRPr="00B7622A">
        <w:rPr>
          <w:rFonts w:eastAsia="Calibri" w:cs="Times New Roman"/>
          <w:sz w:val="24"/>
          <w:szCs w:val="24"/>
          <w:u w:val="single"/>
        </w:rPr>
        <w:lastRenderedPageBreak/>
        <w:t>Второй способ</w:t>
      </w:r>
      <w:r w:rsidRPr="00B7622A">
        <w:rPr>
          <w:rFonts w:eastAsia="Calibri" w:cs="Times New Roman"/>
          <w:sz w:val="24"/>
          <w:szCs w:val="24"/>
        </w:rPr>
        <w:t xml:space="preserve"> 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Для выполнения условия сходимости невырожденную систему уравнений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B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можно заменить эквивалентной системой путем умножения исходного уравнения на матрицу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 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 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А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–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 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∆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∆</m:t>
        </m:r>
      </m:oMath>
      <w:r w:rsidRPr="00B7622A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B7622A">
        <w:rPr>
          <w:rFonts w:eastAsia="Times New Roman" w:cs="Times New Roman"/>
          <w:sz w:val="24"/>
          <w:szCs w:val="24"/>
          <w:lang w:eastAsia="ru-RU"/>
        </w:rPr>
        <w:t>– матрица с малыми по модулю элементами. Последовательно получим:</w:t>
      </w:r>
    </w:p>
    <w:p w:rsidR="00B7622A" w:rsidRPr="00B7622A" w:rsidRDefault="00DA7B42" w:rsidP="00B7622A">
      <w:pPr>
        <w:spacing w:after="200" w:line="276" w:lineRule="auto"/>
        <w:ind w:left="360"/>
        <w:contextualSpacing/>
        <w:jc w:val="both"/>
        <w:rPr>
          <w:rFonts w:eastAsia="Calibri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-∆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AX=DB</m:t>
          </m:r>
        </m:oMath>
      </m:oMathPara>
    </w:p>
    <w:p w:rsidR="00B7622A" w:rsidRPr="00B7622A" w:rsidRDefault="00DA7B42" w:rsidP="00B7622A">
      <w:pPr>
        <w:spacing w:after="200" w:line="276" w:lineRule="auto"/>
        <w:ind w:left="360"/>
        <w:contextualSpacing/>
        <w:jc w:val="both"/>
        <w:rPr>
          <w:rFonts w:eastAsia="Calibri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AX-∆AX=DB</m:t>
          </m:r>
        </m:oMath>
      </m:oMathPara>
    </w:p>
    <w:p w:rsidR="00B7622A" w:rsidRPr="00B7622A" w:rsidRDefault="00DA7B42" w:rsidP="00B7622A">
      <w:pPr>
        <w:spacing w:after="200" w:line="276" w:lineRule="auto"/>
        <w:ind w:left="360"/>
        <w:contextualSpacing/>
        <w:jc w:val="both"/>
        <w:rPr>
          <w:rFonts w:eastAsia="Calibri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AX=∆AX+DB</m:t>
          </m:r>
        </m:oMath>
      </m:oMathPara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Обозначим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α=∆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DB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.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Тогда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αX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β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.</w:t>
      </w:r>
    </w:p>
    <w:p w:rsidR="00B7622A" w:rsidRPr="00B7622A" w:rsidRDefault="00B7622A" w:rsidP="00B7622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Все элементы матрицы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∆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нужно выбрать достаточно малыми по модулю для того, чтобы обеспечить выполнение условия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&lt;1 .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B7622A" w:rsidRPr="00B7622A" w:rsidRDefault="00B7622A" w:rsidP="00B7622A">
      <w:pPr>
        <w:spacing w:after="12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В качестве нулевого приближения можно выбрать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=β</m:t>
        </m:r>
      </m:oMath>
      <w:r w:rsidRPr="00B7622A">
        <w:rPr>
          <w:rFonts w:eastAsia="Times New Roman" w:cs="Times New Roman"/>
          <w:sz w:val="24"/>
          <w:szCs w:val="24"/>
          <w:lang w:eastAsia="ru-RU"/>
        </w:rPr>
        <w:t xml:space="preserve"> .</w:t>
      </w:r>
    </w:p>
    <w:p w:rsidR="00B7622A" w:rsidRPr="00723570" w:rsidRDefault="00B7622A" w:rsidP="00B7622A">
      <w:pPr>
        <w:ind w:firstLine="709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 xml:space="preserve">Реализация второго способа метода итераций приведена в файле программы </w:t>
      </w:r>
      <w:r w:rsidR="00F43605">
        <w:rPr>
          <w:rFonts w:eastAsia="Times New Roman" w:cs="Times New Roman"/>
          <w:b/>
          <w:sz w:val="24"/>
          <w:szCs w:val="24"/>
          <w:lang w:val="en-US" w:eastAsia="ru-RU"/>
        </w:rPr>
        <w:t>task</w:t>
      </w:r>
      <w:r w:rsidR="00F43605" w:rsidRPr="00F43605">
        <w:rPr>
          <w:rFonts w:eastAsia="Times New Roman" w:cs="Times New Roman"/>
          <w:b/>
          <w:sz w:val="24"/>
          <w:szCs w:val="24"/>
          <w:lang w:eastAsia="ru-RU"/>
        </w:rPr>
        <w:t>3_22</w:t>
      </w:r>
      <w:r w:rsidRPr="00B7622A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A40038" w:rsidRPr="00B7622A" w:rsidRDefault="00A40038" w:rsidP="00B7622A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7622A" w:rsidRPr="00723570" w:rsidRDefault="00B7622A" w:rsidP="00A40038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B7622A">
        <w:rPr>
          <w:rFonts w:eastAsia="Times New Roman" w:cs="Times New Roman"/>
          <w:sz w:val="24"/>
          <w:szCs w:val="24"/>
          <w:lang w:eastAsia="ru-RU"/>
        </w:rPr>
        <w:t>Файл</w:t>
      </w:r>
      <w:r w:rsidRPr="0072357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="00F43605">
        <w:rPr>
          <w:rFonts w:eastAsia="Times New Roman" w:cs="Times New Roman"/>
          <w:b/>
          <w:sz w:val="24"/>
          <w:szCs w:val="24"/>
          <w:lang w:val="en-US" w:eastAsia="ru-RU"/>
        </w:rPr>
        <w:t>task3_22</w:t>
      </w:r>
      <w:r w:rsidRPr="00723570">
        <w:rPr>
          <w:rFonts w:eastAsia="Times New Roman" w:cs="Times New Roman"/>
          <w:b/>
          <w:sz w:val="24"/>
          <w:szCs w:val="24"/>
          <w:lang w:val="en-US" w:eastAsia="ru-RU"/>
        </w:rPr>
        <w:t>.</w:t>
      </w:r>
      <w:r w:rsidRPr="00B7622A">
        <w:rPr>
          <w:rFonts w:eastAsia="Times New Roman" w:cs="Times New Roman"/>
          <w:b/>
          <w:sz w:val="24"/>
          <w:szCs w:val="24"/>
          <w:lang w:val="en-US" w:eastAsia="ru-RU"/>
        </w:rPr>
        <w:t>m</w:t>
      </w:r>
    </w:p>
    <w:p w:rsidR="00A40038" w:rsidRPr="00723570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A40038" w:rsidRPr="00723570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format </w:t>
      </w:r>
      <w:r w:rsidRPr="00723570">
        <w:rPr>
          <w:rFonts w:ascii="Courier New" w:hAnsi="Courier New" w:cs="Courier New"/>
          <w:color w:val="A020F0"/>
          <w:sz w:val="26"/>
          <w:szCs w:val="26"/>
          <w:lang w:val="en-US"/>
        </w:rPr>
        <w:t>short</w:t>
      </w: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Объявление матриц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A=[5 -2 32 0; 4 25 0 -3; 20 0 2 -7; 0 0 -9 40];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B=[27; 34; -28; 5];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Матрица малых приращений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18^-8 10^-6 10^-4 10^-5;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10^-7 10^-5 10^-3 10^-6;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10^-9 10^-7 25^-8 2*10^-6;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10^-6 10^-8 10^-7 2*10^-5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];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Вспомогательные коэффициенты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A;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(A^(-1)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B; 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вектора b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Проверка нормы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&lt; 1)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func3_2(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10^(-5));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результата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accur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(A * x - B);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погрешности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Вывод в консоль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'X22 =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A40038" w:rsidRPr="00D96319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6"/>
          <w:szCs w:val="26"/>
        </w:rPr>
        <w:t>(</w:t>
      </w:r>
      <w:r w:rsidRPr="00D96319"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Погрешность</w:t>
      </w:r>
      <w:r w:rsidRPr="00D96319">
        <w:rPr>
          <w:rFonts w:ascii="Courier New" w:hAnsi="Courier New" w:cs="Courier New"/>
          <w:color w:val="A020F0"/>
          <w:sz w:val="26"/>
          <w:szCs w:val="26"/>
        </w:rPr>
        <w:t>:'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40038" w:rsidRP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31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accur</w:t>
      </w:r>
      <w:proofErr w:type="spellEnd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40038" w:rsidRP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0038"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A40038" w:rsidRP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A40038">
        <w:rPr>
          <w:rFonts w:ascii="Courier New" w:hAnsi="Courier New" w:cs="Courier New"/>
          <w:color w:val="A020F0"/>
          <w:sz w:val="26"/>
          <w:szCs w:val="26"/>
          <w:lang w:val="en-US"/>
        </w:rPr>
        <w:t>'norm(alpha) &gt;= 1'</w:t>
      </w:r>
      <w:r w:rsidRPr="00A40038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40038" w:rsidRDefault="00A40038" w:rsidP="00A400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7622A" w:rsidRPr="00B7622A" w:rsidRDefault="00A40038" w:rsidP="00B7622A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>Р</w:t>
      </w:r>
      <w:r w:rsidR="00B7622A" w:rsidRPr="00B7622A">
        <w:rPr>
          <w:rFonts w:eastAsia="Times New Roman" w:cs="Times New Roman"/>
          <w:b/>
          <w:color w:val="000000"/>
          <w:sz w:val="24"/>
          <w:szCs w:val="24"/>
          <w:lang w:eastAsia="ru-RU"/>
        </w:rPr>
        <w:t>езультат</w:t>
      </w:r>
      <w:r w:rsidR="00B7622A" w:rsidRPr="00B762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выполнения программы:</w:t>
      </w:r>
    </w:p>
    <w:p w:rsidR="00B7622A" w:rsidRDefault="00B7622A" w:rsidP="00B7622A">
      <w:pPr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X22 = </w:t>
      </w: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   -1.3809</w:t>
      </w: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    1.6273</w:t>
      </w: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    1.1612</w:t>
      </w: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    0.3863</w:t>
      </w: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0038" w:rsidRPr="00A40038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>Погрешность:</w:t>
      </w:r>
    </w:p>
    <w:p w:rsidR="00A40038" w:rsidRPr="00B7622A" w:rsidRDefault="00A40038" w:rsidP="00A4003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40038">
        <w:rPr>
          <w:rFonts w:eastAsia="Times New Roman" w:cs="Times New Roman"/>
          <w:sz w:val="24"/>
          <w:szCs w:val="24"/>
          <w:lang w:eastAsia="ru-RU"/>
        </w:rPr>
        <w:t xml:space="preserve">   3.5783e-06</w:t>
      </w:r>
    </w:p>
    <w:p w:rsidR="006D1809" w:rsidRDefault="006D1809" w:rsidP="00DF7905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7B6C" w:rsidRDefault="006D1809" w:rsidP="00DF7905">
      <w:pPr>
        <w:spacing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Вывод</w:t>
      </w:r>
      <w:r w:rsidR="00C17B6C">
        <w:rPr>
          <w:rFonts w:eastAsia="Times New Roman" w:cs="Times New Roman"/>
          <w:b/>
          <w:sz w:val="36"/>
          <w:szCs w:val="36"/>
          <w:lang w:eastAsia="ru-RU"/>
        </w:rPr>
        <w:br/>
      </w:r>
    </w:p>
    <w:p w:rsidR="00EE3002" w:rsidRDefault="00C17B6C" w:rsidP="00C17B6C">
      <w:pPr>
        <w:spacing w:line="240" w:lineRule="auto"/>
      </w:pPr>
      <w:r>
        <w:rPr>
          <w:rFonts w:eastAsia="Times New Roman" w:cs="Times New Roman"/>
          <w:szCs w:val="28"/>
          <w:lang w:eastAsia="ru-RU"/>
        </w:rPr>
        <w:t xml:space="preserve">В данной лабораторной работе я продолжила знакомиться с программированием в </w:t>
      </w:r>
      <w:r>
        <w:rPr>
          <w:rFonts w:eastAsia="Times New Roman" w:cs="Times New Roman"/>
          <w:szCs w:val="28"/>
          <w:lang w:val="en-US" w:eastAsia="ru-RU"/>
        </w:rPr>
        <w:t>MATLAB</w:t>
      </w:r>
      <w:r w:rsidR="002E6D3A">
        <w:rPr>
          <w:rFonts w:eastAsia="Times New Roman" w:cs="Times New Roman"/>
          <w:szCs w:val="28"/>
          <w:lang w:eastAsia="ru-RU"/>
        </w:rPr>
        <w:t xml:space="preserve">. Была решена система </w:t>
      </w:r>
      <w:r w:rsidR="002E6D3A" w:rsidRPr="002E6D3A">
        <w:rPr>
          <w:rFonts w:eastAsia="Times New Roman" w:cs="Times New Roman"/>
          <w:szCs w:val="28"/>
          <w:lang w:eastAsia="ru-RU"/>
        </w:rPr>
        <w:t>линейных алгебраических уравнений матричными средствами MATLAB</w:t>
      </w:r>
      <w:r w:rsidR="002E6D3A">
        <w:rPr>
          <w:rFonts w:eastAsia="Times New Roman" w:cs="Times New Roman"/>
          <w:szCs w:val="28"/>
          <w:lang w:eastAsia="ru-RU"/>
        </w:rPr>
        <w:t xml:space="preserve"> и методом простых итераций (двумя способами).</w:t>
      </w:r>
      <w:r w:rsidR="00B7622A" w:rsidRPr="00B7622A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EE3002" w:rsidRDefault="00EE3002" w:rsidP="00601A85">
      <w:pPr>
        <w:pStyle w:val="2"/>
      </w:pPr>
      <w:bookmarkStart w:id="20" w:name="_Toc476084009"/>
      <w:bookmarkStart w:id="21" w:name="_Toc10185960"/>
      <w:r>
        <w:lastRenderedPageBreak/>
        <w:t>Задание №4</w:t>
      </w:r>
      <w:bookmarkEnd w:id="20"/>
      <w:bookmarkEnd w:id="21"/>
    </w:p>
    <w:p w:rsidR="00EE3002" w:rsidRDefault="00EE3002" w:rsidP="00EE3002"/>
    <w:p w:rsidR="00DF7905" w:rsidRPr="00DF7905" w:rsidRDefault="00DF7905" w:rsidP="00DF790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905">
        <w:rPr>
          <w:rFonts w:eastAsia="Times New Roman" w:cs="Times New Roman"/>
          <w:szCs w:val="28"/>
          <w:lang w:eastAsia="ru-RU"/>
        </w:rPr>
        <w:t>ЦЕЛЬ РАБОТЫ</w:t>
      </w:r>
    </w:p>
    <w:p w:rsidR="00DF7905" w:rsidRPr="00DF7905" w:rsidRDefault="00DF7905" w:rsidP="00DF7905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DF7905" w:rsidRPr="00DF7905" w:rsidRDefault="00072B2C" w:rsidP="00DF7905">
      <w:pPr>
        <w:numPr>
          <w:ilvl w:val="0"/>
          <w:numId w:val="10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Исследование методов численного интегрирования в </w:t>
      </w:r>
      <w:r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072B2C">
        <w:rPr>
          <w:rFonts w:eastAsia="Times New Roman" w:cs="Times New Roman"/>
          <w:sz w:val="24"/>
          <w:szCs w:val="24"/>
          <w:lang w:eastAsia="ru-RU"/>
        </w:rPr>
        <w:t>.</w:t>
      </w:r>
    </w:p>
    <w:p w:rsidR="00DF7905" w:rsidRPr="00DF7905" w:rsidRDefault="00072B2C" w:rsidP="00DF7905">
      <w:pPr>
        <w:numPr>
          <w:ilvl w:val="0"/>
          <w:numId w:val="10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Изучение средств аналитического и численного интегрирования, имеющихся в </w:t>
      </w:r>
      <w:r>
        <w:rPr>
          <w:rFonts w:eastAsia="Times New Roman" w:cs="Times New Roman"/>
          <w:sz w:val="24"/>
          <w:szCs w:val="24"/>
          <w:lang w:val="en-US" w:eastAsia="ru-RU"/>
        </w:rPr>
        <w:t>MATLAB</w:t>
      </w:r>
      <w:r w:rsidR="00DF7905" w:rsidRPr="00DF7905">
        <w:rPr>
          <w:rFonts w:eastAsia="Times New Roman" w:cs="Times New Roman"/>
          <w:sz w:val="24"/>
          <w:szCs w:val="24"/>
          <w:lang w:eastAsia="ru-RU"/>
        </w:rPr>
        <w:t>.</w:t>
      </w:r>
    </w:p>
    <w:p w:rsidR="00DF7905" w:rsidRPr="00072B2C" w:rsidRDefault="00072B2C" w:rsidP="00DF7905">
      <w:pPr>
        <w:numPr>
          <w:ilvl w:val="0"/>
          <w:numId w:val="10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Программирование циклического алгоритмов в </w:t>
      </w:r>
      <w:r>
        <w:rPr>
          <w:rFonts w:eastAsia="Times New Roman" w:cs="Times New Roman"/>
          <w:sz w:val="24"/>
          <w:szCs w:val="24"/>
          <w:lang w:val="en-US" w:eastAsia="ru-RU"/>
        </w:rPr>
        <w:t>MATLAB</w:t>
      </w:r>
      <w:r w:rsidR="00DF7905" w:rsidRPr="00DF7905">
        <w:rPr>
          <w:rFonts w:eastAsia="Times New Roman" w:cs="Times New Roman"/>
          <w:sz w:val="24"/>
          <w:szCs w:val="24"/>
          <w:lang w:eastAsia="ru-RU"/>
        </w:rPr>
        <w:t>.</w:t>
      </w:r>
    </w:p>
    <w:p w:rsidR="00DF7905" w:rsidRPr="00DF7905" w:rsidRDefault="00DF7905" w:rsidP="00DF790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DF7905" w:rsidRPr="00DF7905" w:rsidRDefault="00DF7905" w:rsidP="00DF790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905">
        <w:rPr>
          <w:rFonts w:eastAsia="Times New Roman" w:cs="Times New Roman"/>
          <w:szCs w:val="28"/>
          <w:lang w:eastAsia="ru-RU"/>
        </w:rPr>
        <w:t>ПОСТАНОВКА ЗАДАЧИ</w:t>
      </w:r>
    </w:p>
    <w:p w:rsidR="00DF7905" w:rsidRPr="00DF7905" w:rsidRDefault="00DF7905" w:rsidP="00DF7905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DF7905" w:rsidRDefault="00DF7905" w:rsidP="00DF7905">
      <w:pPr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="00072B2C">
        <w:rPr>
          <w:rFonts w:eastAsia="Times New Roman" w:cs="Times New Roman"/>
          <w:b/>
          <w:sz w:val="24"/>
          <w:szCs w:val="24"/>
          <w:lang w:eastAsia="ru-RU"/>
        </w:rPr>
        <w:t>4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1.</w:t>
      </w:r>
    </w:p>
    <w:p w:rsidR="00072B2C" w:rsidRPr="00072B2C" w:rsidRDefault="00072B2C" w:rsidP="00A54470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t xml:space="preserve">Вычислить значение интеграла </w:t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985EE5" w:rsidRPr="00985EE5" w:rsidRDefault="00072B2C" w:rsidP="00985EE5">
      <w:pPr>
        <w:spacing w:line="240" w:lineRule="auto"/>
        <w:jc w:val="both"/>
        <w:rPr>
          <w:rFonts w:ascii="Cambria Math" w:eastAsia="Times New Roman" w:hAnsi="Cambria Math" w:cs="Times New Roman"/>
          <w:noProof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1.44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-0.1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sz w:val="24"/>
              <w:szCs w:val="24"/>
              <w:lang w:eastAsia="ru-RU"/>
            </w:rPr>
            <m:t>+0.1</m:t>
          </m:r>
        </m:oMath>
      </m:oMathPara>
    </w:p>
    <w:p w:rsidR="00072B2C" w:rsidRPr="00072B2C" w:rsidRDefault="00072B2C" w:rsidP="00072B2C">
      <w:pPr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72B2C" w:rsidRPr="00072B2C" w:rsidRDefault="00072B2C" w:rsidP="00072B2C">
      <w:pPr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72B2C" w:rsidRPr="00072B2C" w:rsidRDefault="00072B2C" w:rsidP="00072B2C">
      <w:pPr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  <w:r w:rsidRPr="00072B2C">
        <w:rPr>
          <w:rFonts w:eastAsia="Times New Roman" w:cs="Times New Roman"/>
          <w:noProof/>
          <w:sz w:val="24"/>
          <w:szCs w:val="24"/>
          <w:lang w:eastAsia="ru-RU"/>
        </w:rPr>
        <w:t>с помощью квадратурных формул левых прямоугольников, средних прямоугольников, трапеций и Симпсона для элементарного отрезка интегрирования. Оценить величину погрешности. Применяя те же квадратурные формулы для составного отрезка интегрирования, вычислить интеграл I с точностью 0.0001. Предварительно оценить шаг интегрирования, при котором достигается заданная точность.</w:t>
      </w:r>
      <w:r w:rsidRPr="00072B2C">
        <w:rPr>
          <w:rFonts w:eastAsia="Times New Roman" w:cs="Times New Roman"/>
          <w:noProof/>
          <w:sz w:val="24"/>
          <w:szCs w:val="24"/>
          <w:lang w:eastAsia="ru-RU"/>
        </w:rPr>
        <w:tab/>
      </w:r>
    </w:p>
    <w:p w:rsidR="00DF7905" w:rsidRPr="00DF7905" w:rsidRDefault="00DF7905" w:rsidP="00DF7905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="00072B2C">
        <w:rPr>
          <w:rFonts w:eastAsia="Times New Roman" w:cs="Times New Roman"/>
          <w:b/>
          <w:sz w:val="24"/>
          <w:szCs w:val="24"/>
          <w:lang w:eastAsia="ru-RU"/>
        </w:rPr>
        <w:t>4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2. </w:t>
      </w:r>
    </w:p>
    <w:p w:rsidR="00A54470" w:rsidRPr="00A54470" w:rsidRDefault="00A54470" w:rsidP="00A5447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  <w:r w:rsidRPr="00A54470">
        <w:rPr>
          <w:rFonts w:eastAsia="Times New Roman" w:cs="Times New Roman"/>
          <w:noProof/>
          <w:sz w:val="24"/>
          <w:szCs w:val="24"/>
          <w:lang w:eastAsia="ru-RU"/>
        </w:rPr>
        <w:t xml:space="preserve">Вычислить </w:t>
      </w:r>
      <w:r>
        <w:rPr>
          <w:rFonts w:eastAsia="Times New Roman" w:cs="Times New Roman"/>
          <w:noProof/>
          <w:sz w:val="24"/>
          <w:szCs w:val="24"/>
          <w:lang w:eastAsia="ru-RU"/>
        </w:rPr>
        <w:t xml:space="preserve">заданный интеграл 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>аналитически и используя квадратурную формулу, указанную в индивидуальном варианте, с шагом </w:t>
      </w:r>
      <w:r w:rsidRPr="00A54470">
        <w:rPr>
          <w:rFonts w:eastAsia="Times New Roman" w:cs="Times New Roman"/>
          <w:i/>
          <w:iCs/>
          <w:noProof/>
          <w:sz w:val="24"/>
          <w:szCs w:val="24"/>
          <w:lang w:val="en-US" w:eastAsia="ru-RU"/>
        </w:rPr>
        <w:t>h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>=(</w:t>
      </w:r>
      <w:r w:rsidRPr="00A54470">
        <w:rPr>
          <w:rFonts w:eastAsia="Times New Roman" w:cs="Times New Roman"/>
          <w:i/>
          <w:iCs/>
          <w:noProof/>
          <w:sz w:val="24"/>
          <w:szCs w:val="24"/>
          <w:lang w:val="en-US" w:eastAsia="ru-RU"/>
        </w:rPr>
        <w:t>b</w:t>
      </w:r>
      <w:r w:rsidRPr="00A54470">
        <w:rPr>
          <w:rFonts w:eastAsia="Times New Roman" w:cs="Times New Roman"/>
          <w:i/>
          <w:iCs/>
          <w:noProof/>
          <w:sz w:val="24"/>
          <w:szCs w:val="24"/>
          <w:lang w:eastAsia="ru-RU"/>
        </w:rPr>
        <w:t>-</w:t>
      </w:r>
      <w:r w:rsidRPr="00A54470">
        <w:rPr>
          <w:rFonts w:eastAsia="Times New Roman" w:cs="Times New Roman"/>
          <w:i/>
          <w:iCs/>
          <w:noProof/>
          <w:sz w:val="24"/>
          <w:szCs w:val="24"/>
          <w:lang w:val="en-US" w:eastAsia="ru-RU"/>
        </w:rPr>
        <w:t>a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>)/8.</w:t>
      </w:r>
      <w:r>
        <w:rPr>
          <w:rFonts w:eastAsia="Times New Roman" w:cs="Times New Roman"/>
          <w:noProof/>
          <w:sz w:val="24"/>
          <w:szCs w:val="24"/>
          <w:lang w:eastAsia="ru-RU"/>
        </w:rPr>
        <w:t xml:space="preserve"> 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>Оценить погрешность по правилу Рунге. Сравнить данную оценку погрешности с точным значением погрешности. Сделать выводы.</w:t>
      </w: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noProof/>
          <w:color w:val="00006F"/>
          <w:sz w:val="24"/>
          <w:szCs w:val="24"/>
          <w:lang w:eastAsia="ru-RU"/>
        </w:rPr>
      </w:pPr>
    </w:p>
    <w:p w:rsidR="00A54470" w:rsidRPr="00DF7905" w:rsidRDefault="00A54470" w:rsidP="00A5447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4.3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. </w:t>
      </w:r>
    </w:p>
    <w:p w:rsidR="00A54470" w:rsidRPr="00A54470" w:rsidRDefault="00A54470" w:rsidP="00A54470">
      <w:pPr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  <w:r w:rsidRPr="00A54470">
        <w:rPr>
          <w:rFonts w:eastAsia="Times New Roman" w:cs="Times New Roman"/>
          <w:b/>
          <w:bCs/>
          <w:noProof/>
          <w:sz w:val="24"/>
          <w:szCs w:val="24"/>
          <w:lang w:eastAsia="ru-RU"/>
        </w:rPr>
        <w:t>А.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 xml:space="preserve"> Оценить погрешность численного интегрирования с помощью функции </w:t>
      </w:r>
      <w:r w:rsidRPr="00A54470">
        <w:rPr>
          <w:rFonts w:eastAsia="Times New Roman" w:cs="Times New Roman"/>
          <w:b/>
          <w:bCs/>
          <w:noProof/>
          <w:sz w:val="24"/>
          <w:szCs w:val="24"/>
          <w:lang w:eastAsia="ru-RU"/>
        </w:rPr>
        <w:t>trapz(x,y)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 xml:space="preserve"> (метод трапеций).</w:t>
      </w:r>
    </w:p>
    <w:p w:rsidR="00A54470" w:rsidRPr="00A54470" w:rsidRDefault="00A54470" w:rsidP="00A54470">
      <w:pPr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  <w:r w:rsidRPr="00A54470">
        <w:rPr>
          <w:rFonts w:eastAsia="Times New Roman" w:cs="Times New Roman"/>
          <w:b/>
          <w:bCs/>
          <w:noProof/>
          <w:sz w:val="24"/>
          <w:szCs w:val="24"/>
          <w:lang w:eastAsia="ru-RU"/>
        </w:rPr>
        <w:t>Б.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 xml:space="preserve"> Для функции </w:t>
      </w:r>
      <w:r w:rsidRPr="00A54470">
        <w:rPr>
          <w:rFonts w:eastAsia="Times New Roman" w:cs="Times New Roman"/>
          <w:b/>
          <w:bCs/>
          <w:noProof/>
          <w:sz w:val="24"/>
          <w:szCs w:val="24"/>
          <w:lang w:eastAsia="ru-RU"/>
        </w:rPr>
        <w:t>quad('fun',a,b,tol)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 xml:space="preserve"> (метод Симпсона) убедит</w:t>
      </w:r>
      <w:r>
        <w:rPr>
          <w:rFonts w:eastAsia="Times New Roman" w:cs="Times New Roman"/>
          <w:noProof/>
          <w:sz w:val="24"/>
          <w:szCs w:val="24"/>
          <w:lang w:eastAsia="ru-RU"/>
        </w:rPr>
        <w:t>ь</w:t>
      </w:r>
      <w:r w:rsidRPr="00A54470">
        <w:rPr>
          <w:rFonts w:eastAsia="Times New Roman" w:cs="Times New Roman"/>
          <w:noProof/>
          <w:sz w:val="24"/>
          <w:szCs w:val="24"/>
          <w:lang w:eastAsia="ru-RU"/>
        </w:rPr>
        <w:t>ся, что результат действительно вычисляется с точностью tol.</w:t>
      </w:r>
    </w:p>
    <w:p w:rsidR="00DF7905" w:rsidRPr="00DF7905" w:rsidRDefault="00DF7905" w:rsidP="00DF7905">
      <w:pPr>
        <w:spacing w:line="240" w:lineRule="auto"/>
        <w:rPr>
          <w:rFonts w:eastAsia="Times New Roman" w:cs="Times New Roman"/>
          <w:noProof/>
          <w:color w:val="00006F"/>
          <w:sz w:val="24"/>
          <w:szCs w:val="24"/>
          <w:lang w:eastAsia="ru-RU"/>
        </w:rPr>
      </w:pPr>
      <w:r w:rsidRPr="00DF7905">
        <w:rPr>
          <w:rFonts w:eastAsia="Times New Roman" w:cs="Times New Roman"/>
          <w:noProof/>
          <w:color w:val="00006F"/>
          <w:sz w:val="24"/>
          <w:szCs w:val="24"/>
          <w:lang w:eastAsia="ru-RU"/>
        </w:rPr>
        <w:br w:type="page"/>
      </w: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СОДЕРЖАНИЕ</w:t>
      </w:r>
      <w:r w:rsidRPr="00DF7905">
        <w:rPr>
          <w:rFonts w:eastAsia="Times New Roman" w:cs="Times New Roman"/>
          <w:szCs w:val="28"/>
          <w:lang w:eastAsia="ru-RU"/>
        </w:rPr>
        <w:t xml:space="preserve"> РАБОТЫ</w:t>
      </w: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color w:val="00006F"/>
          <w:sz w:val="32"/>
          <w:szCs w:val="32"/>
          <w:lang w:eastAsia="ru-RU"/>
        </w:rPr>
      </w:pPr>
    </w:p>
    <w:p w:rsidR="00DF7905" w:rsidRP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4.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1</w:t>
      </w: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:rsidR="00985EE5" w:rsidRPr="00381A39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 файле </w:t>
      </w:r>
      <w:r>
        <w:rPr>
          <w:rFonts w:eastAsia="Times New Roman" w:cs="Times New Roman"/>
          <w:b/>
          <w:sz w:val="24"/>
          <w:szCs w:val="24"/>
          <w:lang w:val="en-GB" w:eastAsia="ru-RU"/>
        </w:rPr>
        <w:t>task</w:t>
      </w:r>
      <w:r w:rsidRPr="00C115EE">
        <w:rPr>
          <w:rFonts w:eastAsia="Times New Roman" w:cs="Times New Roman"/>
          <w:b/>
          <w:sz w:val="24"/>
          <w:szCs w:val="24"/>
          <w:lang w:eastAsia="ru-RU"/>
        </w:rPr>
        <w:t>_4</w:t>
      </w:r>
      <w:r w:rsidRPr="00381A39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381A39">
        <w:rPr>
          <w:rFonts w:eastAsia="Times New Roman" w:cs="Times New Roman"/>
          <w:b/>
          <w:sz w:val="24"/>
          <w:szCs w:val="24"/>
          <w:lang w:val="en-GB" w:eastAsia="ru-RU"/>
        </w:rPr>
        <w:t>m</w:t>
      </w:r>
      <w:r w:rsidRPr="00381A39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представлена реализация программы подсчёта погрешностей численных вычислений интегралов</w:t>
      </w:r>
      <w:r w:rsidR="00341876" w:rsidRPr="00341876">
        <w:rPr>
          <w:rFonts w:eastAsia="Times New Roman" w:cs="Times New Roman"/>
          <w:sz w:val="24"/>
          <w:szCs w:val="24"/>
          <w:lang w:eastAsia="ru-RU"/>
        </w:rPr>
        <w:t>[2</w:t>
      </w:r>
      <w:r w:rsidR="00341876" w:rsidRPr="001E3209">
        <w:rPr>
          <w:rFonts w:eastAsia="Times New Roman" w:cs="Times New Roman"/>
          <w:sz w:val="24"/>
          <w:szCs w:val="24"/>
          <w:lang w:eastAsia="ru-RU"/>
        </w:rPr>
        <w:t>]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985EE5" w:rsidRPr="0051537B" w:rsidRDefault="00985EE5" w:rsidP="00985EE5">
      <w:pPr>
        <w:widowControl w:val="0"/>
        <w:autoSpaceDE w:val="0"/>
        <w:autoSpaceDN w:val="0"/>
        <w:adjustRightInd w:val="0"/>
        <w:spacing w:line="240" w:lineRule="auto"/>
        <w:rPr>
          <w:rStyle w:val="af0"/>
          <w:b w:val="0"/>
          <w:lang w:val="en-GB" w:eastAsia="ru-RU"/>
        </w:rPr>
      </w:pPr>
      <w:r>
        <w:rPr>
          <w:rStyle w:val="af0"/>
          <w:b w:val="0"/>
          <w:lang w:eastAsia="ru-RU"/>
        </w:rPr>
        <w:t>Файл</w:t>
      </w:r>
      <w:r w:rsidRPr="0051537B">
        <w:rPr>
          <w:rStyle w:val="af0"/>
          <w:b w:val="0"/>
          <w:lang w:val="en-GB" w:eastAsia="ru-RU"/>
        </w:rPr>
        <w:t xml:space="preserve"> </w:t>
      </w:r>
      <w:r>
        <w:rPr>
          <w:rStyle w:val="af0"/>
          <w:lang w:val="en-GB" w:eastAsia="ru-RU"/>
        </w:rPr>
        <w:t>task_4</w:t>
      </w:r>
      <w:r w:rsidRPr="0051537B">
        <w:rPr>
          <w:rStyle w:val="af0"/>
          <w:lang w:val="en-GB" w:eastAsia="ru-RU"/>
        </w:rPr>
        <w:t>.</w:t>
      </w:r>
      <w:r>
        <w:rPr>
          <w:rStyle w:val="af0"/>
          <w:lang w:val="en-GB" w:eastAsia="ru-RU"/>
        </w:rPr>
        <w:t>m</w:t>
      </w:r>
      <w:r w:rsidRPr="0051537B">
        <w:rPr>
          <w:rStyle w:val="af0"/>
          <w:b w:val="0"/>
          <w:lang w:val="en-GB" w:eastAsia="ru-RU"/>
        </w:rPr>
        <w:t>.</w:t>
      </w: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 = 1;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b = 1.44;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e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 = x^4+x^3+x^2-0.1*x+0.1;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Io = int(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f,a,b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 = double(Io);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9631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Точное</w:t>
      </w:r>
      <w:r w:rsidRPr="00D9631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значение</w:t>
      </w:r>
      <w:r w:rsidRPr="00D96319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Построение графика подынтегральной функции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fplot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(@function_4, [a b])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'f(x)'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grid 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EE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r>
        <w:rPr>
          <w:rFonts w:ascii="Courier New" w:hAnsi="Courier New" w:cs="Courier New"/>
          <w:color w:val="228B22"/>
          <w:sz w:val="20"/>
          <w:szCs w:val="20"/>
        </w:rPr>
        <w:t>ЧАСТЬ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1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интеграла по формулам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'###### ЧАСТЬ 1 ######'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I_L_rect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* function_4(a);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I_R_rect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* function_4(b);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I_M_rect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* function_4((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)/2);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I_trap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* ((function_4(a)+function_4(b))/2);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I_simp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h/6 * (function_4(a)+4*function_4((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)/2)+function_4(b));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вычисленных значений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'Результаты численного интегрирования:'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I_L_rect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I_R_rect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I_M_rect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I_trap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Подсчёт абсолютных и относительных погрешностей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accur_LR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I_L_rect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-I);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accur_RR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I_R_rect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-I);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accur_MR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I_M_rect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-I);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accur_tr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I_trap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-I);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accur_simp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I_simp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-I);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абсолютной и относительной погрешностей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'Погрешности:'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accur_LR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accur_RR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accur_MR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accur_tr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accur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simp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9631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'###### </w:t>
      </w:r>
      <w:r>
        <w:rPr>
          <w:rFonts w:ascii="Courier New" w:hAnsi="Courier New" w:cs="Courier New"/>
          <w:color w:val="A020F0"/>
          <w:sz w:val="20"/>
          <w:szCs w:val="20"/>
        </w:rPr>
        <w:t>ЧАСТЬ</w:t>
      </w:r>
      <w:r w:rsidRPr="00D9631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2 ######'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производных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_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D96319">
        <w:rPr>
          <w:rFonts w:ascii="Courier New" w:hAnsi="Courier New" w:cs="Courier New"/>
          <w:color w:val="000000"/>
          <w:sz w:val="20"/>
          <w:szCs w:val="20"/>
        </w:rPr>
        <w:t xml:space="preserve">1 = 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(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f_diff2 = diff(f,2);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= 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diff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Вывод производных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'Производные 1,2,4 порядков соответственно:'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(f_diff1);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(f_diff2);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(f_diff4);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x = a:0.0001:b;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1 = 2.*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.^3 + (21.*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.^2)./10 + (8.*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)./5 + 9./10;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2 = 6.*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.^2 + (21.*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)./5 + 8./5;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 = 12;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Вычисление максимумов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1));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M2 = max(abs(m2));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M4 = max(abs(m4));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R = 0.0001;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h_LR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2*R/M1/(b-a);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h_RR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h_LR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h_MR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(24*R/M2/(b-a))^(1/2);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h_tr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(12*R/M2/(b-a))^(1/2);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simp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(2880*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4/(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))^(1/4);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Вывод погрешностей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'Вывод погрешностей'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LR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h_RR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h_MR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h_tr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</w:rPr>
        <w:t>(</w:t>
      </w:r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D96319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9D5803">
        <w:rPr>
          <w:rFonts w:ascii="Courier New" w:hAnsi="Courier New" w:cs="Courier New"/>
          <w:color w:val="000000"/>
          <w:sz w:val="20"/>
          <w:szCs w:val="20"/>
          <w:lang w:val="en-US"/>
        </w:rPr>
        <w:t>simp</w:t>
      </w:r>
      <w:proofErr w:type="spellEnd"/>
      <w:r w:rsidRPr="00D9631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D96319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D9631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Количество узлов интегрирования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 узлов интегрирования'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5EE5" w:rsidRPr="00723570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23570">
        <w:rPr>
          <w:rFonts w:ascii="Courier New" w:hAnsi="Courier New" w:cs="Courier New"/>
          <w:color w:val="000000"/>
          <w:sz w:val="20"/>
          <w:szCs w:val="20"/>
        </w:rPr>
        <w:t>(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ceil</w:t>
      </w:r>
      <w:r w:rsidRPr="00723570">
        <w:rPr>
          <w:rFonts w:ascii="Courier New" w:hAnsi="Courier New" w:cs="Courier New"/>
          <w:color w:val="000000"/>
          <w:sz w:val="20"/>
          <w:szCs w:val="20"/>
        </w:rPr>
        <w:t>((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723570">
        <w:rPr>
          <w:rFonts w:ascii="Courier New" w:hAnsi="Courier New" w:cs="Courier New"/>
          <w:color w:val="000000"/>
          <w:sz w:val="20"/>
          <w:szCs w:val="20"/>
        </w:rPr>
        <w:t>-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23570">
        <w:rPr>
          <w:rFonts w:ascii="Courier New" w:hAnsi="Courier New" w:cs="Courier New"/>
          <w:color w:val="000000"/>
          <w:sz w:val="20"/>
          <w:szCs w:val="20"/>
        </w:rPr>
        <w:t>)/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723570">
        <w:rPr>
          <w:rFonts w:ascii="Courier New" w:hAnsi="Courier New" w:cs="Courier New"/>
          <w:color w:val="000000"/>
          <w:sz w:val="20"/>
          <w:szCs w:val="20"/>
        </w:rPr>
        <w:t>_</w:t>
      </w:r>
      <w:r w:rsidRPr="00985EE5">
        <w:rPr>
          <w:rFonts w:ascii="Courier New" w:hAnsi="Courier New" w:cs="Courier New"/>
          <w:color w:val="000000"/>
          <w:sz w:val="20"/>
          <w:szCs w:val="20"/>
          <w:lang w:val="en-US"/>
        </w:rPr>
        <w:t>LR</w:t>
      </w:r>
      <w:r w:rsidRPr="00723570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(ceil((b-a)/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h_RR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(ceil((b-a)/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h_MR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(ceil((b-a)/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h_tr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(ceil((b-a)/</w:t>
      </w:r>
      <w:proofErr w:type="spellStart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h_simp</w:t>
      </w:r>
      <w:proofErr w:type="spellEnd"/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85EE5" w:rsidRPr="00897146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</w:rPr>
        <w:t>Файл</w:t>
      </w:r>
      <w:r w:rsidRPr="0051537B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4281C">
        <w:rPr>
          <w:rFonts w:ascii="Courier New" w:hAnsi="Courier New" w:cs="Courier New"/>
          <w:b/>
          <w:sz w:val="24"/>
          <w:szCs w:val="24"/>
          <w:lang w:val="en-GB"/>
        </w:rPr>
        <w:t>f</w:t>
      </w:r>
      <w:r>
        <w:rPr>
          <w:rFonts w:ascii="Courier New" w:hAnsi="Courier New" w:cs="Courier New"/>
          <w:b/>
          <w:sz w:val="24"/>
          <w:szCs w:val="24"/>
          <w:lang w:val="en-GB"/>
        </w:rPr>
        <w:t>unction_4</w:t>
      </w:r>
      <w:r w:rsidRPr="0094281C">
        <w:rPr>
          <w:rFonts w:ascii="Courier New" w:hAnsi="Courier New" w:cs="Courier New"/>
          <w:b/>
          <w:sz w:val="24"/>
          <w:szCs w:val="24"/>
          <w:lang w:val="en-GB"/>
        </w:rPr>
        <w:t>.m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GB"/>
        </w:rPr>
      </w:pPr>
    </w:p>
    <w:p w:rsidR="00985EE5" w:rsidRPr="00C115EE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115E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11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function_4(x)</w:t>
      </w:r>
    </w:p>
    <w:p w:rsidR="00985EE5" w:rsidRPr="009D5803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D5803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Функция</w:t>
      </w:r>
      <w:r w:rsidRPr="009D5803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ff</w:t>
      </w:r>
      <w:r w:rsidRPr="009D5803">
        <w:rPr>
          <w:rFonts w:ascii="Courier New" w:hAnsi="Courier New" w:cs="Courier New"/>
          <w:color w:val="228B22"/>
          <w:sz w:val="20"/>
          <w:szCs w:val="20"/>
        </w:rPr>
        <w:t>(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x</w:t>
      </w:r>
      <w:r w:rsidRPr="009D5803"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x</w:t>
      </w:r>
      <w:r w:rsidRPr="009D5803">
        <w:rPr>
          <w:rFonts w:ascii="Courier New" w:hAnsi="Courier New" w:cs="Courier New"/>
          <w:color w:val="228B22"/>
          <w:sz w:val="20"/>
          <w:szCs w:val="20"/>
        </w:rPr>
        <w:t>.^4+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x</w:t>
      </w:r>
      <w:r w:rsidRPr="009D5803">
        <w:rPr>
          <w:rFonts w:ascii="Courier New" w:hAnsi="Courier New" w:cs="Courier New"/>
          <w:color w:val="228B22"/>
          <w:sz w:val="20"/>
          <w:szCs w:val="20"/>
        </w:rPr>
        <w:t>.^3+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x</w:t>
      </w:r>
      <w:r w:rsidRPr="009D5803">
        <w:rPr>
          <w:rFonts w:ascii="Courier New" w:hAnsi="Courier New" w:cs="Courier New"/>
          <w:color w:val="228B22"/>
          <w:sz w:val="20"/>
          <w:szCs w:val="20"/>
        </w:rPr>
        <w:t>.^2-0.1.*</w:t>
      </w:r>
      <w:r w:rsidRPr="00C115EE">
        <w:rPr>
          <w:rFonts w:ascii="Courier New" w:hAnsi="Courier New" w:cs="Courier New"/>
          <w:color w:val="228B22"/>
          <w:sz w:val="20"/>
          <w:szCs w:val="20"/>
          <w:lang w:val="en-US"/>
        </w:rPr>
        <w:t>x</w:t>
      </w:r>
      <w:r w:rsidRPr="009D5803">
        <w:rPr>
          <w:rFonts w:ascii="Courier New" w:hAnsi="Courier New" w:cs="Courier New"/>
          <w:color w:val="228B22"/>
          <w:sz w:val="20"/>
          <w:szCs w:val="20"/>
        </w:rPr>
        <w:t xml:space="preserve">+0.1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9D580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x.^4+x.^3+x.^2-0.1.*x+0.1;  </w:t>
      </w:r>
    </w:p>
    <w:p w:rsidR="00985EE5" w:rsidRDefault="00985EE5" w:rsidP="00985EE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85EE5" w:rsidRPr="0033456F" w:rsidRDefault="00985EE5" w:rsidP="00985EE5">
      <w:pPr>
        <w:autoSpaceDE w:val="0"/>
        <w:autoSpaceDN w:val="0"/>
        <w:adjustRightInd w:val="0"/>
        <w:spacing w:line="240" w:lineRule="auto"/>
        <w:rPr>
          <w:rStyle w:val="af0"/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85EE5" w:rsidRPr="0051537B" w:rsidRDefault="00985EE5" w:rsidP="00985EE5">
      <w:pPr>
        <w:widowControl w:val="0"/>
        <w:autoSpaceDE w:val="0"/>
        <w:autoSpaceDN w:val="0"/>
        <w:adjustRightInd w:val="0"/>
        <w:spacing w:line="240" w:lineRule="auto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7622A">
        <w:rPr>
          <w:rFonts w:eastAsia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B762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выполнения программы:</w:t>
      </w:r>
    </w:p>
    <w:p w:rsidR="00DF7905" w:rsidRDefault="00DF7905" w:rsidP="00DF790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FF"/>
          <w:sz w:val="24"/>
          <w:szCs w:val="24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Точное значение: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2.515616191146667e+00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lastRenderedPageBreak/>
        <w:t>###### ЧАСТЬ 1 ######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Результаты численного интегрирования: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1.320000000000000e+00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4.098776422399999e+00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2.418936326399999e+00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2.709388211199999e+00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2.515753621333332e+00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Погрешности: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1.195616191146667e+00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1.583160231253332e+00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9.667986474666712e-02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1.937720200533328e-01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1.374301866658989e-04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###### ЧАСТЬ 2 ######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Производные 1,2,4 порядков соответственно: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4*x^3 + 3*x^2 + 2*x - 1/10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12*x^2 + 6*x + 2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24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Вывод погрешностей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3.359406628813410e-05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3.359406628813410e-05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1.647758792657165e-02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1.165141416047640e-02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4.832697830906221e-01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>Количество узлов интегрирования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  13098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lastRenderedPageBreak/>
        <w:t xml:space="preserve">       13098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27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38</w:t>
      </w:r>
    </w:p>
    <w:p w:rsidR="00985EE5" w:rsidRPr="0033456F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 w:rsidRPr="0033456F">
        <w:rPr>
          <w:rStyle w:val="af0"/>
          <w:lang w:eastAsia="ru-RU"/>
        </w:rPr>
        <w:t xml:space="preserve">     1</w:t>
      </w:r>
    </w:p>
    <w:p w:rsidR="00985EE5" w:rsidRDefault="00AD2B6E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6350</wp:posOffset>
            </wp:positionV>
            <wp:extent cx="53340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985EE5" w:rsidRPr="00833358" w:rsidRDefault="00985EE5" w:rsidP="00985EE5">
      <w:pPr>
        <w:widowControl w:val="0"/>
        <w:autoSpaceDE w:val="0"/>
        <w:autoSpaceDN w:val="0"/>
        <w:adjustRightInd w:val="0"/>
        <w:spacing w:line="240" w:lineRule="auto"/>
        <w:ind w:left="708"/>
        <w:rPr>
          <w:rStyle w:val="af0"/>
          <w:lang w:eastAsia="ru-RU"/>
        </w:rPr>
      </w:pPr>
    </w:p>
    <w:p w:rsidR="00A54470" w:rsidRDefault="00A54470" w:rsidP="00DF790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FF"/>
          <w:sz w:val="24"/>
          <w:szCs w:val="24"/>
          <w:lang w:eastAsia="ru-RU"/>
        </w:rPr>
      </w:pPr>
    </w:p>
    <w:p w:rsidR="00985EE5" w:rsidRDefault="00985EE5" w:rsidP="00A544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85EE5" w:rsidRDefault="00985EE5" w:rsidP="00AD2B6E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</w:rPr>
      </w:pPr>
    </w:p>
    <w:p w:rsidR="00A54470" w:rsidRDefault="00A54470" w:rsidP="00A544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4470">
        <w:rPr>
          <w:rFonts w:eastAsia="Times New Roman" w:cs="Times New Roman"/>
          <w:sz w:val="24"/>
          <w:szCs w:val="24"/>
          <w:lang w:eastAsia="ru-RU"/>
        </w:rPr>
        <w:t>График подынтегральной функции</w:t>
      </w:r>
    </w:p>
    <w:p w:rsidR="00985EE5" w:rsidRDefault="00985EE5" w:rsidP="00A544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985EE5" w:rsidRDefault="00985EE5" w:rsidP="00A544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10313" w:type="dxa"/>
        <w:tblInd w:w="-4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418"/>
        <w:gridCol w:w="1063"/>
        <w:gridCol w:w="1418"/>
        <w:gridCol w:w="1418"/>
        <w:gridCol w:w="876"/>
        <w:gridCol w:w="1418"/>
        <w:gridCol w:w="1123"/>
      </w:tblGrid>
      <w:tr w:rsidR="00A54470" w:rsidRPr="00A54470" w:rsidTr="00AD2B6E">
        <w:trPr>
          <w:trHeight w:val="394"/>
        </w:trPr>
        <w:tc>
          <w:tcPr>
            <w:tcW w:w="187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 вычислений</w:t>
            </w:r>
          </w:p>
        </w:tc>
        <w:tc>
          <w:tcPr>
            <w:tcW w:w="5022" w:type="dxa"/>
            <w:gridSpan w:val="4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Элементарный метод</w:t>
            </w:r>
          </w:p>
        </w:tc>
        <w:tc>
          <w:tcPr>
            <w:tcW w:w="3417" w:type="dxa"/>
            <w:gridSpan w:val="3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Составной метод.</w:t>
            </w:r>
          </w:p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Заданная погрешность</w:t>
            </w:r>
          </w:p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R</w:t>
            </w: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 = 0.0001</w:t>
            </w:r>
          </w:p>
        </w:tc>
      </w:tr>
      <w:tr w:rsidR="00A54470" w:rsidRPr="00A54470" w:rsidTr="00AD2B6E">
        <w:trPr>
          <w:trHeight w:val="394"/>
        </w:trPr>
        <w:tc>
          <w:tcPr>
            <w:tcW w:w="187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6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Эксперимент</w:t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0" w:type="auto"/>
            <w:gridSpan w:val="3"/>
            <w:vMerge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54470" w:rsidRPr="00A54470" w:rsidTr="00AD2B6E">
        <w:trPr>
          <w:trHeight w:val="394"/>
        </w:trPr>
        <w:tc>
          <w:tcPr>
            <w:tcW w:w="187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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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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</w:t>
            </w:r>
          </w:p>
        </w:tc>
        <w:tc>
          <w:tcPr>
            <w:tcW w:w="87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ascii="Symbol" w:eastAsia="Times New Roman" w:hAnsi="Symbol" w:cs="Times New Roman"/>
                <w:b/>
                <w:bCs/>
                <w:sz w:val="24"/>
                <w:szCs w:val="24"/>
                <w:lang w:eastAsia="ru-RU"/>
              </w:rPr>
              <w:t></w:t>
            </w:r>
          </w:p>
        </w:tc>
      </w:tr>
      <w:tr w:rsidR="00A54470" w:rsidRPr="00A54470" w:rsidTr="00AD2B6E">
        <w:trPr>
          <w:trHeight w:val="395"/>
        </w:trPr>
        <w:tc>
          <w:tcPr>
            <w:tcW w:w="1874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Левых </w:t>
            </w:r>
            <w:proofErr w:type="spellStart"/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прямоуг</w:t>
            </w:r>
            <w:proofErr w:type="spellEnd"/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- ков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3F0BA8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Pr="003F0BA8">
              <w:rPr>
                <w:rFonts w:eastAsia="Times New Roman" w:cs="Times New Roman"/>
                <w:sz w:val="24"/>
                <w:szCs w:val="24"/>
                <w:lang w:eastAsia="ru-RU"/>
              </w:rPr>
              <w:t>1956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e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+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3.2688e-01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6.8652e+00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1.1001e+00</w:t>
            </w:r>
          </w:p>
        </w:tc>
        <w:tc>
          <w:tcPr>
            <w:tcW w:w="87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13098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6.8652e+04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3.3594e-05 </w:t>
            </w:r>
          </w:p>
        </w:tc>
      </w:tr>
      <w:tr w:rsidR="00A54470" w:rsidRPr="00A54470" w:rsidTr="00AD2B6E">
        <w:trPr>
          <w:trHeight w:val="394"/>
        </w:trPr>
        <w:tc>
          <w:tcPr>
            <w:tcW w:w="1874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Средних </w:t>
            </w:r>
            <w:proofErr w:type="spellStart"/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прямоуг</w:t>
            </w:r>
            <w:proofErr w:type="spellEnd"/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- ков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3F0BA8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Pr="003F0BA8">
              <w:rPr>
                <w:rFonts w:eastAsia="Times New Roman" w:cs="Times New Roman"/>
                <w:sz w:val="24"/>
                <w:szCs w:val="24"/>
                <w:lang w:eastAsia="ru-RU"/>
              </w:rPr>
              <w:t>6679</w:t>
            </w:r>
            <w:r w:rsidR="00A54470"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e-02 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2.1835e-02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sz w:val="24"/>
                <w:szCs w:val="24"/>
              </w:rPr>
              <w:t>5.5459e-01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8.8873e-02</w:t>
            </w:r>
          </w:p>
        </w:tc>
        <w:tc>
          <w:tcPr>
            <w:tcW w:w="87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27 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7.5000e+01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1.6477e-02</w:t>
            </w:r>
          </w:p>
        </w:tc>
      </w:tr>
      <w:tr w:rsidR="00A54470" w:rsidRPr="00A54470" w:rsidTr="00AD2B6E">
        <w:trPr>
          <w:trHeight w:val="394"/>
        </w:trPr>
        <w:tc>
          <w:tcPr>
            <w:tcW w:w="1874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Трапеций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1.</w:t>
            </w:r>
            <w:r w:rsidR="003F0BA8" w:rsidRPr="003F0BA8">
              <w:rPr>
                <w:rFonts w:eastAsia="Times New Roman" w:cs="Times New Roman"/>
                <w:sz w:val="24"/>
                <w:szCs w:val="24"/>
                <w:lang w:eastAsia="ru-RU"/>
              </w:rPr>
              <w:t>9377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e-01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4.3751e-02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1.1092e+00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1.7775e-01</w:t>
            </w:r>
          </w:p>
        </w:tc>
        <w:tc>
          <w:tcPr>
            <w:tcW w:w="87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38 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1.0600e+02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1.1651e-02</w:t>
            </w:r>
          </w:p>
        </w:tc>
      </w:tr>
      <w:tr w:rsidR="00A54470" w:rsidRPr="00A54470" w:rsidTr="00AD2B6E">
        <w:trPr>
          <w:trHeight w:val="395"/>
        </w:trPr>
        <w:tc>
          <w:tcPr>
            <w:tcW w:w="1874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Симпсона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3F0BA8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="003F0BA8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="003F0BA8" w:rsidRPr="003F0BA8">
              <w:rPr>
                <w:rFonts w:eastAsia="Times New Roman" w:cs="Times New Roman"/>
                <w:sz w:val="24"/>
                <w:szCs w:val="24"/>
                <w:lang w:eastAsia="ru-RU"/>
              </w:rPr>
              <w:t>3743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e-0</w:t>
            </w:r>
            <w:r w:rsidR="003F0BA8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2.6953e-05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sz w:val="24"/>
                <w:szCs w:val="24"/>
              </w:rPr>
              <w:t>8.7955e-04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sz w:val="24"/>
                <w:szCs w:val="24"/>
              </w:rPr>
              <w:t>1.4095e-04</w:t>
            </w: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en-GB"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rFonts w:eastAsia="Times New Roman" w:cs="Times New Roman"/>
                <w:sz w:val="24"/>
                <w:szCs w:val="24"/>
                <w:lang w:val="en-GB"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A54470">
              <w:rPr>
                <w:sz w:val="24"/>
                <w:szCs w:val="24"/>
              </w:rPr>
              <w:t>2.0000e+00</w:t>
            </w:r>
          </w:p>
        </w:tc>
        <w:tc>
          <w:tcPr>
            <w:tcW w:w="11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4470" w:rsidRPr="00A54470" w:rsidRDefault="00A54470" w:rsidP="00A54470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54470">
              <w:rPr>
                <w:rFonts w:eastAsia="Times New Roman" w:cs="Times New Roman"/>
                <w:sz w:val="24"/>
                <w:szCs w:val="24"/>
                <w:lang w:eastAsia="ru-RU"/>
              </w:rPr>
              <w:t>4.8326e-01 </w:t>
            </w:r>
          </w:p>
        </w:tc>
      </w:tr>
    </w:tbl>
    <w:p w:rsidR="00A54470" w:rsidRPr="00A54470" w:rsidRDefault="00A54470" w:rsidP="00A54470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54470">
        <w:rPr>
          <w:rFonts w:eastAsia="Times New Roman" w:cs="Times New Roman"/>
          <w:color w:val="000000"/>
          <w:sz w:val="20"/>
          <w:szCs w:val="20"/>
          <w:lang w:eastAsia="ru-RU"/>
        </w:rPr>
        <w:t> </w:t>
      </w:r>
    </w:p>
    <w:p w:rsidR="00A54470" w:rsidRDefault="00A54470" w:rsidP="00DF790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FF"/>
          <w:sz w:val="24"/>
          <w:szCs w:val="24"/>
          <w:lang w:eastAsia="ru-RU"/>
        </w:rPr>
      </w:pPr>
    </w:p>
    <w:p w:rsidR="00A54470" w:rsidRDefault="00A54470" w:rsidP="00DF790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FF"/>
          <w:sz w:val="24"/>
          <w:szCs w:val="24"/>
          <w:lang w:eastAsia="ru-RU"/>
        </w:rPr>
      </w:pPr>
    </w:p>
    <w:p w:rsidR="00A54470" w:rsidRDefault="00A54470" w:rsidP="00DF7905">
      <w:pPr>
        <w:widowControl w:val="0"/>
        <w:autoSpaceDE w:val="0"/>
        <w:autoSpaceDN w:val="0"/>
        <w:adjustRightInd w:val="0"/>
        <w:spacing w:line="240" w:lineRule="auto"/>
        <w:ind w:left="708"/>
        <w:rPr>
          <w:rFonts w:eastAsia="Times New Roman" w:cs="Times New Roman"/>
          <w:color w:val="0000FF"/>
          <w:sz w:val="24"/>
          <w:szCs w:val="24"/>
          <w:lang w:eastAsia="ru-RU"/>
        </w:rPr>
      </w:pPr>
    </w:p>
    <w:p w:rsidR="00AD2B6E" w:rsidRDefault="00AD2B6E" w:rsidP="00DF790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DF7905" w:rsidRPr="00AD2B6E" w:rsidRDefault="00DF7905" w:rsidP="00AD2B6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eastAsia="ru-RU"/>
        </w:rPr>
        <w:t>4.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2</w:t>
      </w:r>
    </w:p>
    <w:p w:rsidR="00DF7905" w:rsidRPr="00DF7905" w:rsidRDefault="00DF7905" w:rsidP="00DF7905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DF7905">
        <w:rPr>
          <w:rFonts w:eastAsia="Calibri" w:cs="Times New Roman"/>
          <w:sz w:val="24"/>
          <w:szCs w:val="24"/>
        </w:rPr>
        <w:t xml:space="preserve">Файл </w:t>
      </w:r>
      <w:r w:rsidR="00AD2B6E">
        <w:rPr>
          <w:rFonts w:eastAsia="Calibri" w:cs="Times New Roman"/>
          <w:b/>
          <w:sz w:val="24"/>
          <w:szCs w:val="24"/>
          <w:lang w:val="en-US"/>
        </w:rPr>
        <w:t>task4_2</w:t>
      </w:r>
      <w:r w:rsidRPr="00DF7905">
        <w:rPr>
          <w:rFonts w:eastAsia="Calibri" w:cs="Times New Roman"/>
          <w:b/>
          <w:sz w:val="24"/>
          <w:szCs w:val="24"/>
        </w:rPr>
        <w:t>.</w:t>
      </w:r>
      <w:r w:rsidRPr="00DF7905">
        <w:rPr>
          <w:rFonts w:eastAsia="Calibri" w:cs="Times New Roman"/>
          <w:b/>
          <w:sz w:val="24"/>
          <w:szCs w:val="24"/>
          <w:lang w:val="en-US"/>
        </w:rPr>
        <w:t>m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Вычисление интеграла аналитически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f = 1+cos(x);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a = 0; b = 1;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Io = int(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f,a,b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 = double(Io);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h =(b-a)/8;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'Аналитический расчет определённого интеграла'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(I);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I_theor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h * f4_2((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a+b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)/2);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Теоритический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расчет определённого интеграла'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I_theor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8; </w:t>
      </w:r>
      <w:r>
        <w:rPr>
          <w:rFonts w:ascii="Courier New" w:hAnsi="Courier New" w:cs="Courier New"/>
          <w:color w:val="228B22"/>
          <w:sz w:val="26"/>
          <w:szCs w:val="26"/>
        </w:rPr>
        <w:t>% Количество узлов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(b - a) / N;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Размер элементарного отрезка интегрирования 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I_2n = H * f4_2((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a+b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)/2);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delta_Runge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abs(I_2n - 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I_theor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)/15;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'Погрешность по правилу Рунге'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delta_Runge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delta_Abs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abs(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I_theor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- I);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AD2B6E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Абсолютная</w:t>
      </w:r>
      <w:r w:rsidRPr="00AD2B6E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погрешность</w:t>
      </w:r>
      <w:r w:rsidRPr="00AD2B6E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delta_Abs</w:t>
      </w:r>
      <w:proofErr w:type="spellEnd"/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F7905" w:rsidRPr="00AD2B6E" w:rsidRDefault="00DF7905" w:rsidP="00DF7905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</w:p>
    <w:p w:rsidR="00AD2B6E" w:rsidRPr="00AD2B6E" w:rsidRDefault="00AD2B6E" w:rsidP="00AD2B6E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  <w:r w:rsidRPr="00DF7905">
        <w:rPr>
          <w:rFonts w:eastAsia="Calibri" w:cs="Times New Roman"/>
          <w:sz w:val="24"/>
          <w:szCs w:val="24"/>
        </w:rPr>
        <w:t>Файл</w:t>
      </w:r>
      <w:r w:rsidRPr="00AD2B6E">
        <w:rPr>
          <w:rFonts w:eastAsia="Calibri" w:cs="Times New Roman"/>
          <w:sz w:val="24"/>
          <w:szCs w:val="24"/>
          <w:lang w:val="en-US"/>
        </w:rPr>
        <w:t xml:space="preserve"> </w:t>
      </w:r>
      <w:r w:rsidRPr="00DF7905">
        <w:rPr>
          <w:rFonts w:eastAsia="Calibri" w:cs="Times New Roman"/>
          <w:b/>
          <w:sz w:val="24"/>
          <w:szCs w:val="24"/>
          <w:lang w:val="en-US"/>
        </w:rPr>
        <w:t>f</w:t>
      </w:r>
      <w:r w:rsidRPr="00AD2B6E">
        <w:rPr>
          <w:rFonts w:eastAsia="Calibri" w:cs="Times New Roman"/>
          <w:b/>
          <w:sz w:val="24"/>
          <w:szCs w:val="24"/>
          <w:lang w:val="en-US"/>
        </w:rPr>
        <w:t>4_2.</w:t>
      </w:r>
      <w:r w:rsidRPr="00DF7905">
        <w:rPr>
          <w:rFonts w:eastAsia="Calibri" w:cs="Times New Roman"/>
          <w:b/>
          <w:sz w:val="24"/>
          <w:szCs w:val="24"/>
          <w:lang w:val="en-US"/>
        </w:rPr>
        <w:t>m</w:t>
      </w:r>
      <w:r w:rsidRPr="00AD2B6E">
        <w:rPr>
          <w:rFonts w:eastAsia="Calibri" w:cs="Times New Roman"/>
          <w:sz w:val="24"/>
          <w:szCs w:val="24"/>
          <w:lang w:val="en-US"/>
        </w:rPr>
        <w:t xml:space="preserve"> (</w:t>
      </w:r>
      <w:r w:rsidRPr="00DF7905">
        <w:rPr>
          <w:rFonts w:eastAsia="Calibri" w:cs="Times New Roman"/>
          <w:sz w:val="24"/>
          <w:szCs w:val="24"/>
        </w:rPr>
        <w:t>Функция</w:t>
      </w:r>
      <w:r w:rsidRPr="00AD2B6E">
        <w:rPr>
          <w:rFonts w:eastAsia="Calibri" w:cs="Times New Roman"/>
          <w:sz w:val="24"/>
          <w:szCs w:val="24"/>
          <w:lang w:val="en-US"/>
        </w:rPr>
        <w:t>)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AD2B6E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 = f4_2(x)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AD2B6E">
        <w:rPr>
          <w:rFonts w:ascii="Courier New" w:hAnsi="Courier New" w:cs="Courier New"/>
          <w:color w:val="000000"/>
          <w:sz w:val="26"/>
          <w:szCs w:val="26"/>
          <w:lang w:val="en-US"/>
        </w:rPr>
        <w:t>res = 1 + cos(x);</w:t>
      </w:r>
    </w:p>
    <w:p w:rsidR="00AD2B6E" w:rsidRPr="00AD2B6E" w:rsidRDefault="00AD2B6E" w:rsidP="00AD2B6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AD2B6E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DF7905" w:rsidRPr="00723570" w:rsidRDefault="00DF7905" w:rsidP="00DF7905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ru-RU"/>
        </w:rPr>
      </w:pPr>
    </w:p>
    <w:p w:rsidR="00DF7905" w:rsidRPr="00723570" w:rsidRDefault="00DF7905" w:rsidP="00DF7905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>Результат</w:t>
      </w:r>
      <w:r w:rsidRPr="00723570">
        <w:rPr>
          <w:rFonts w:eastAsia="Times New Roman" w:cs="Times New Roman"/>
          <w:sz w:val="24"/>
          <w:szCs w:val="24"/>
          <w:lang w:val="en-US" w:eastAsia="ru-RU"/>
        </w:rPr>
        <w:t>:</w:t>
      </w:r>
      <w:r w:rsidR="00AD2B6E" w:rsidRPr="00723570">
        <w:rPr>
          <w:rFonts w:eastAsia="Times New Roman" w:cs="Times New Roman"/>
          <w:sz w:val="24"/>
          <w:szCs w:val="24"/>
          <w:lang w:val="en-US" w:eastAsia="ru-RU"/>
        </w:rPr>
        <w:br/>
      </w: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>Аналитический расчет определённого интеграла</w:t>
      </w: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 xml:space="preserve">    1.8415</w:t>
      </w: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>Теор</w:t>
      </w:r>
      <w:r w:rsidR="00236F65">
        <w:rPr>
          <w:rFonts w:eastAsia="Times New Roman" w:cs="Times New Roman"/>
          <w:b/>
          <w:szCs w:val="28"/>
          <w:lang w:eastAsia="ru-RU"/>
        </w:rPr>
        <w:t>е</w:t>
      </w:r>
      <w:r w:rsidRPr="00AD2B6E">
        <w:rPr>
          <w:rFonts w:eastAsia="Times New Roman" w:cs="Times New Roman"/>
          <w:b/>
          <w:szCs w:val="28"/>
          <w:lang w:eastAsia="ru-RU"/>
        </w:rPr>
        <w:t>тический расчет определённого интеграла</w:t>
      </w:r>
    </w:p>
    <w:p w:rsid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 xml:space="preserve">    0.2347</w:t>
      </w:r>
    </w:p>
    <w:p w:rsidR="00236F65" w:rsidRPr="00AD2B6E" w:rsidRDefault="00236F65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lastRenderedPageBreak/>
        <w:t>Погрешность по правилу Рунге</w:t>
      </w: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 xml:space="preserve">     0</w:t>
      </w: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AD2B6E" w:rsidRPr="00AD2B6E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>Абсолютная погрешность</w:t>
      </w:r>
    </w:p>
    <w:p w:rsidR="001C2C2C" w:rsidRDefault="00AD2B6E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AD2B6E">
        <w:rPr>
          <w:rFonts w:eastAsia="Times New Roman" w:cs="Times New Roman"/>
          <w:b/>
          <w:szCs w:val="28"/>
          <w:lang w:eastAsia="ru-RU"/>
        </w:rPr>
        <w:t xml:space="preserve">    1.6068</w:t>
      </w:r>
    </w:p>
    <w:p w:rsidR="001C2C2C" w:rsidRDefault="001C2C2C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Default="001C2C2C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>Задача</w:t>
      </w:r>
      <w:r w:rsidRPr="001C2C2C">
        <w:rPr>
          <w:rFonts w:eastAsia="Times New Roman" w:cs="Times New Roman"/>
          <w:b/>
          <w:sz w:val="24"/>
          <w:szCs w:val="24"/>
          <w:lang w:eastAsia="ru-RU"/>
        </w:rPr>
        <w:t xml:space="preserve"> 4.3</w:t>
      </w:r>
    </w:p>
    <w:p w:rsidR="001C2C2C" w:rsidRPr="001C2C2C" w:rsidRDefault="001C2C2C" w:rsidP="001C2C2C">
      <w:pPr>
        <w:widowControl w:val="0"/>
        <w:autoSpaceDE w:val="0"/>
        <w:autoSpaceDN w:val="0"/>
        <w:adjustRightInd w:val="0"/>
        <w:spacing w:line="240" w:lineRule="auto"/>
        <w:ind w:firstLine="426"/>
        <w:rPr>
          <w:b/>
        </w:rPr>
      </w:pPr>
      <w:r>
        <w:t>Файл</w:t>
      </w:r>
      <w:r w:rsidRPr="001C2C2C">
        <w:t xml:space="preserve"> </w:t>
      </w:r>
      <w:r>
        <w:rPr>
          <w:b/>
          <w:lang w:val="en-GB"/>
        </w:rPr>
        <w:t>task</w:t>
      </w:r>
      <w:r w:rsidRPr="001C2C2C">
        <w:rPr>
          <w:b/>
        </w:rPr>
        <w:t>4_3.</w:t>
      </w:r>
      <w:r w:rsidRPr="0032269F">
        <w:rPr>
          <w:b/>
          <w:lang w:val="en-GB"/>
        </w:rPr>
        <w:t>m</w:t>
      </w:r>
    </w:p>
    <w:p w:rsidR="001C2C2C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Функция x^2*e^(3x)-51;</w:t>
      </w:r>
    </w:p>
    <w:p w:rsidR="001C2C2C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2C2C" w:rsidRPr="001C2C2C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C2C2C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1C2C2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C2C2C">
        <w:rPr>
          <w:rFonts w:ascii="Courier New" w:hAnsi="Courier New" w:cs="Courier New"/>
          <w:color w:val="A020F0"/>
          <w:sz w:val="26"/>
          <w:szCs w:val="26"/>
          <w:lang w:val="en-US"/>
        </w:rPr>
        <w:t>x</w:t>
      </w:r>
      <w:r w:rsidRPr="001C2C2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f = x^(2)*exp(3*x)-51;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a = 0; b = 1;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I0 = int(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f,a,b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 = double(Io);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n_trapz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10:70:178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h_trapz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(b - a) /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n_trapz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 w:rsidRPr="00DF2EE6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Элементарный</w:t>
      </w:r>
      <w:r w:rsidRPr="00DF2EE6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отрезок</w:t>
      </w:r>
    </w:p>
    <w:p w:rsidR="001C2C2C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7235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r w:rsidRPr="001C2C2C"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a:h_trapz:b</w:t>
      </w:r>
      <w:proofErr w:type="spellEnd"/>
      <w:r w:rsidRPr="001C2C2C">
        <w:rPr>
          <w:rFonts w:ascii="Courier New" w:hAnsi="Courier New" w:cs="Courier New"/>
          <w:color w:val="000000"/>
          <w:sz w:val="26"/>
          <w:szCs w:val="26"/>
        </w:rPr>
        <w:t>]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 Пределы интегрирования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I_ch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trapz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(x, func4_3(x));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accur_abs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abs(I-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I_ch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accur_otn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I_ch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/ I;</w:t>
      </w:r>
    </w:p>
    <w:p w:rsidR="001C2C2C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'Количество узлов, результат,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абс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. и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отн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. погрешности:'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n_trapz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I_ch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accur_abs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accur_otn</w:t>
      </w:r>
      <w:proofErr w:type="spellEnd"/>
      <w:r w:rsidRPr="00DF2EE6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2EE6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C2C2C" w:rsidRPr="0032269F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2269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1C2C2C" w:rsidRDefault="001C2C2C" w:rsidP="001C2C2C">
      <w:pPr>
        <w:widowControl w:val="0"/>
        <w:autoSpaceDE w:val="0"/>
        <w:autoSpaceDN w:val="0"/>
        <w:adjustRightInd w:val="0"/>
        <w:spacing w:line="240" w:lineRule="auto"/>
        <w:ind w:firstLine="426"/>
        <w:rPr>
          <w:b/>
          <w:lang w:val="en-GB"/>
        </w:rPr>
      </w:pPr>
      <w:r w:rsidRPr="0032269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>
        <w:t>Файл</w:t>
      </w:r>
      <w:r w:rsidRPr="0032269F">
        <w:rPr>
          <w:lang w:val="en-GB"/>
        </w:rPr>
        <w:t xml:space="preserve"> </w:t>
      </w:r>
      <w:r>
        <w:rPr>
          <w:b/>
          <w:lang w:val="en-GB"/>
        </w:rPr>
        <w:t>func4_3</w:t>
      </w:r>
      <w:r w:rsidRPr="0032269F">
        <w:rPr>
          <w:b/>
          <w:lang w:val="en-GB"/>
        </w:rPr>
        <w:t>.m</w:t>
      </w:r>
    </w:p>
    <w:p w:rsidR="001C2C2C" w:rsidRPr="00DF2EE6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  <w:lang w:val="en-GB"/>
        </w:rPr>
      </w:pPr>
      <w:r w:rsidRPr="00DF2EE6">
        <w:rPr>
          <w:rFonts w:ascii="Courier New" w:hAnsi="Courier New" w:cs="Courier New"/>
          <w:color w:val="0000FF"/>
          <w:sz w:val="26"/>
          <w:szCs w:val="26"/>
          <w:lang w:val="en-GB"/>
        </w:rPr>
        <w:t>function</w:t>
      </w:r>
      <w:r w:rsidRPr="00DF2EE6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res = func4_3(x)</w:t>
      </w:r>
    </w:p>
    <w:p w:rsidR="001C2C2C" w:rsidRPr="00D96319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DF2EE6">
        <w:rPr>
          <w:rFonts w:ascii="Courier New" w:hAnsi="Courier New" w:cs="Courier New"/>
          <w:color w:val="000000"/>
          <w:sz w:val="26"/>
          <w:szCs w:val="26"/>
          <w:lang w:val="en-GB"/>
        </w:rPr>
        <w:t>res</w:t>
      </w:r>
      <w:r w:rsidRPr="00D96319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DF2EE6">
        <w:rPr>
          <w:rFonts w:ascii="Courier New" w:hAnsi="Courier New" w:cs="Courier New"/>
          <w:color w:val="000000"/>
          <w:sz w:val="26"/>
          <w:szCs w:val="26"/>
          <w:lang w:val="en-GB"/>
        </w:rPr>
        <w:t>x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.^2.*</w:t>
      </w:r>
      <w:r w:rsidRPr="00DF2EE6">
        <w:rPr>
          <w:rFonts w:ascii="Courier New" w:hAnsi="Courier New" w:cs="Courier New"/>
          <w:color w:val="000000"/>
          <w:sz w:val="26"/>
          <w:szCs w:val="26"/>
          <w:lang w:val="en-GB"/>
        </w:rPr>
        <w:t>exp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(3.*</w:t>
      </w:r>
      <w:r w:rsidRPr="00DF2EE6">
        <w:rPr>
          <w:rFonts w:ascii="Courier New" w:hAnsi="Courier New" w:cs="Courier New"/>
          <w:color w:val="000000"/>
          <w:sz w:val="26"/>
          <w:szCs w:val="26"/>
          <w:lang w:val="en-GB"/>
        </w:rPr>
        <w:t>x</w:t>
      </w:r>
      <w:r w:rsidRPr="00D96319">
        <w:rPr>
          <w:rFonts w:ascii="Courier New" w:hAnsi="Courier New" w:cs="Courier New"/>
          <w:color w:val="000000"/>
          <w:sz w:val="26"/>
          <w:szCs w:val="26"/>
        </w:rPr>
        <w:t>)-51;</w:t>
      </w:r>
    </w:p>
    <w:p w:rsidR="001C2C2C" w:rsidRPr="00D96319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6"/>
          <w:szCs w:val="26"/>
        </w:rPr>
      </w:pPr>
      <w:r w:rsidRPr="00DF2EE6"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:rsidR="001C2C2C" w:rsidRPr="00D96319" w:rsidRDefault="001C2C2C" w:rsidP="001C2C2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1C2C2C" w:rsidRDefault="001C2C2C" w:rsidP="001C2C2C">
      <w:pPr>
        <w:widowControl w:val="0"/>
        <w:autoSpaceDE w:val="0"/>
        <w:autoSpaceDN w:val="0"/>
        <w:adjustRightInd w:val="0"/>
        <w:spacing w:line="240" w:lineRule="auto"/>
      </w:pPr>
      <w:r>
        <w:t xml:space="preserve">Результат: </w:t>
      </w:r>
    </w:p>
    <w:p w:rsidR="001C2C2C" w:rsidRPr="001C2C2C" w:rsidRDefault="001C2C2C" w:rsidP="00AD2B6E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>Метод трапеций</w:t>
      </w:r>
      <w:r w:rsidRPr="001C2C2C">
        <w:rPr>
          <w:rFonts w:eastAsia="Times New Roman" w:cs="Times New Roman"/>
          <w:b/>
          <w:szCs w:val="28"/>
          <w:lang w:eastAsia="ru-RU"/>
        </w:rPr>
        <w:br/>
        <w:t xml:space="preserve">Количество узлов, результат,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абс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 xml:space="preserve">. и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отн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>. погрешности: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 10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-47.2711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49.1126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-25.6703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Количество узлов, результат,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абс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 xml:space="preserve">. и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отн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>. погрешности: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 80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-47.3532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49.1947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-25.7149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Количество узлов, результат,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абс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 xml:space="preserve">. и </w:t>
      </w:r>
      <w:proofErr w:type="spellStart"/>
      <w:r w:rsidRPr="001C2C2C">
        <w:rPr>
          <w:rFonts w:eastAsia="Times New Roman" w:cs="Times New Roman"/>
          <w:b/>
          <w:szCs w:val="28"/>
          <w:lang w:eastAsia="ru-RU"/>
        </w:rPr>
        <w:t>отн</w:t>
      </w:r>
      <w:proofErr w:type="spellEnd"/>
      <w:r w:rsidRPr="001C2C2C">
        <w:rPr>
          <w:rFonts w:eastAsia="Times New Roman" w:cs="Times New Roman"/>
          <w:b/>
          <w:szCs w:val="28"/>
          <w:lang w:eastAsia="ru-RU"/>
        </w:rPr>
        <w:t>. погрешности: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150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-47.3542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 49.1956</w:t>
      </w:r>
    </w:p>
    <w:p w:rsidR="001C2C2C" w:rsidRP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C2C2C" w:rsidRDefault="001C2C2C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1C2C2C">
        <w:rPr>
          <w:rFonts w:eastAsia="Times New Roman" w:cs="Times New Roman"/>
          <w:b/>
          <w:szCs w:val="28"/>
          <w:lang w:eastAsia="ru-RU"/>
        </w:rPr>
        <w:t xml:space="preserve">  -25.7154</w:t>
      </w: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Pr="0064539E" w:rsidRDefault="0064539E" w:rsidP="0064539E">
      <w:pPr>
        <w:spacing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64539E">
        <w:rPr>
          <w:rFonts w:eastAsia="Times New Roman" w:cs="Times New Roman"/>
          <w:b/>
          <w:sz w:val="36"/>
          <w:szCs w:val="36"/>
          <w:lang w:eastAsia="ru-RU"/>
        </w:rPr>
        <w:t>Вывод</w:t>
      </w: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Pr="004836B2" w:rsidRDefault="004836B2" w:rsidP="001C2C2C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данной лабораторной работе я освоила навыки аналитического и численного интегрирования с помощью средств </w:t>
      </w:r>
      <w:r>
        <w:rPr>
          <w:rFonts w:eastAsia="Times New Roman" w:cs="Times New Roman"/>
          <w:szCs w:val="28"/>
          <w:lang w:val="en-US" w:eastAsia="ru-RU"/>
        </w:rPr>
        <w:t>MATLAB</w:t>
      </w:r>
      <w:r w:rsidRPr="004836B2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Результаты решенных задач показали, что с погрешность уменьшается с увеличением количества узлов и точное значение погрешности не превышает оценку погрешности.</w:t>
      </w: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64539E" w:rsidRDefault="0064539E" w:rsidP="001C2C2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072B2C" w:rsidRPr="00072B2C" w:rsidRDefault="00072B2C" w:rsidP="00072B2C">
      <w:pPr>
        <w:pStyle w:val="2"/>
      </w:pPr>
      <w:bookmarkStart w:id="22" w:name="_Toc10185961"/>
      <w:bookmarkStart w:id="23" w:name="_Toc476084010"/>
      <w:r>
        <w:lastRenderedPageBreak/>
        <w:t>Задание №</w:t>
      </w:r>
      <w:r w:rsidRPr="00072B2C">
        <w:t>5</w:t>
      </w:r>
      <w:bookmarkEnd w:id="22"/>
    </w:p>
    <w:p w:rsidR="00072B2C" w:rsidRDefault="00072B2C" w:rsidP="00072B2C"/>
    <w:p w:rsidR="00072B2C" w:rsidRPr="00DF7905" w:rsidRDefault="00072B2C" w:rsidP="00072B2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905">
        <w:rPr>
          <w:rFonts w:eastAsia="Times New Roman" w:cs="Times New Roman"/>
          <w:szCs w:val="28"/>
          <w:lang w:eastAsia="ru-RU"/>
        </w:rPr>
        <w:t>ЦЕЛЬ РАБОТЫ</w:t>
      </w:r>
    </w:p>
    <w:p w:rsidR="00072B2C" w:rsidRPr="00DF7905" w:rsidRDefault="00072B2C" w:rsidP="00072B2C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072B2C" w:rsidRPr="00072B2C" w:rsidRDefault="00072B2C" w:rsidP="00072B2C">
      <w:pPr>
        <w:pStyle w:val="ae"/>
        <w:numPr>
          <w:ilvl w:val="0"/>
          <w:numId w:val="12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2B2C">
        <w:rPr>
          <w:rFonts w:eastAsia="Times New Roman" w:cs="Times New Roman"/>
          <w:sz w:val="24"/>
          <w:szCs w:val="24"/>
          <w:lang w:eastAsia="ru-RU"/>
        </w:rPr>
        <w:t>Численное решение задачи Коши для обыкновенного дифференциального уравнения 1-го порядка.</w:t>
      </w:r>
    </w:p>
    <w:p w:rsidR="00072B2C" w:rsidRPr="00DF7905" w:rsidRDefault="00072B2C" w:rsidP="00072B2C">
      <w:pPr>
        <w:numPr>
          <w:ilvl w:val="0"/>
          <w:numId w:val="12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>Численное решение задачи Коши для системы обыкновенных дифференциальных уравнений.</w:t>
      </w:r>
    </w:p>
    <w:p w:rsidR="00072B2C" w:rsidRPr="00DF7905" w:rsidRDefault="00072B2C" w:rsidP="00072B2C">
      <w:pPr>
        <w:numPr>
          <w:ilvl w:val="0"/>
          <w:numId w:val="12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>Численное решение задачи Коши из предметной области.</w:t>
      </w:r>
    </w:p>
    <w:p w:rsidR="00072B2C" w:rsidRPr="00DF7905" w:rsidRDefault="00072B2C" w:rsidP="00072B2C">
      <w:pPr>
        <w:numPr>
          <w:ilvl w:val="0"/>
          <w:numId w:val="12"/>
        </w:num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 xml:space="preserve">Введение в программирование в </w:t>
      </w:r>
      <w:r w:rsidRPr="00DF7905">
        <w:rPr>
          <w:rFonts w:eastAsia="Times New Roman" w:cs="Times New Roman"/>
          <w:sz w:val="24"/>
          <w:szCs w:val="24"/>
          <w:lang w:val="en-US" w:eastAsia="ru-RU"/>
        </w:rPr>
        <w:t>MATLAB</w:t>
      </w:r>
      <w:r w:rsidRPr="00DF7905">
        <w:rPr>
          <w:rFonts w:eastAsia="Times New Roman" w:cs="Times New Roman"/>
          <w:sz w:val="24"/>
          <w:szCs w:val="24"/>
          <w:lang w:eastAsia="ru-RU"/>
        </w:rPr>
        <w:t>. Продолжение.</w:t>
      </w:r>
    </w:p>
    <w:p w:rsidR="00072B2C" w:rsidRPr="00DF7905" w:rsidRDefault="00072B2C" w:rsidP="00072B2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72B2C" w:rsidRPr="00DF7905" w:rsidRDefault="00072B2C" w:rsidP="00072B2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072B2C" w:rsidRPr="00DF7905" w:rsidRDefault="00072B2C" w:rsidP="00072B2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F7905">
        <w:rPr>
          <w:rFonts w:eastAsia="Times New Roman" w:cs="Times New Roman"/>
          <w:szCs w:val="28"/>
          <w:lang w:eastAsia="ru-RU"/>
        </w:rPr>
        <w:t>ПОСТАНОВКА ЗАДАЧИ</w:t>
      </w:r>
    </w:p>
    <w:p w:rsidR="00072B2C" w:rsidRPr="00DF7905" w:rsidRDefault="00072B2C" w:rsidP="00072B2C">
      <w:pPr>
        <w:spacing w:line="240" w:lineRule="auto"/>
        <w:jc w:val="both"/>
        <w:rPr>
          <w:rFonts w:eastAsia="Times New Roman" w:cs="Times New Roman"/>
          <w:szCs w:val="28"/>
          <w:lang w:eastAsia="ru-RU"/>
        </w:rPr>
      </w:pPr>
    </w:p>
    <w:p w:rsidR="00072B2C" w:rsidRPr="00DF7905" w:rsidRDefault="00072B2C" w:rsidP="00072B2C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5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1.</w:t>
      </w:r>
    </w:p>
    <w:p w:rsidR="002B4357" w:rsidRDefault="002B4357" w:rsidP="00072B2C">
      <w:pPr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  <w:r w:rsidRPr="002B4357">
        <w:rPr>
          <w:rFonts w:eastAsia="Times New Roman" w:cs="Times New Roman"/>
          <w:noProof/>
          <w:sz w:val="24"/>
          <w:szCs w:val="24"/>
          <w:lang w:eastAsia="ru-RU"/>
        </w:rPr>
        <w:t>Построить график и вывести в виде таблицы решение задачи Коши на интервале [0; 1] методом Рунге-Кутта 4-го порядка</w:t>
      </w:r>
      <w:r w:rsidR="001E3209" w:rsidRPr="001E3209">
        <w:rPr>
          <w:rFonts w:eastAsia="Times New Roman" w:cs="Times New Roman"/>
          <w:noProof/>
          <w:sz w:val="24"/>
          <w:szCs w:val="24"/>
          <w:lang w:eastAsia="ru-RU"/>
        </w:rPr>
        <w:t>[1</w:t>
      </w:r>
      <w:r w:rsidR="001E3209" w:rsidRPr="00D96319">
        <w:rPr>
          <w:rFonts w:eastAsia="Times New Roman" w:cs="Times New Roman"/>
          <w:noProof/>
          <w:sz w:val="24"/>
          <w:szCs w:val="24"/>
          <w:lang w:eastAsia="ru-RU"/>
        </w:rPr>
        <w:t>]</w:t>
      </w:r>
      <w:r w:rsidRPr="002B4357">
        <w:rPr>
          <w:rFonts w:eastAsia="Times New Roman" w:cs="Times New Roman"/>
          <w:noProof/>
          <w:sz w:val="24"/>
          <w:szCs w:val="24"/>
          <w:lang w:eastAsia="ru-RU"/>
        </w:rPr>
        <w:t>.</w:t>
      </w:r>
    </w:p>
    <w:p w:rsidR="002B4357" w:rsidRDefault="002B4357" w:rsidP="00072B2C">
      <w:pPr>
        <w:spacing w:line="240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</w:p>
    <w:p w:rsidR="002B4357" w:rsidRPr="002B4357" w:rsidRDefault="002B4357" w:rsidP="00072B2C">
      <w:pPr>
        <w:spacing w:line="240" w:lineRule="auto"/>
        <w:jc w:val="both"/>
        <w:rPr>
          <w:rFonts w:eastAsia="Times New Roman" w:cs="Times New Roman"/>
          <w:noProof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noProof/>
              <w:szCs w:val="28"/>
              <w:lang w:eastAsia="ru-RU"/>
            </w:rPr>
            <m:t xml:space="preserve">F(x, y) 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noProof/>
                  <w:szCs w:val="28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Cs w:val="28"/>
                      <w:lang w:eastAsia="ru-RU"/>
                    </w:rPr>
                    <m:t>3</m:t>
                  </m:r>
                </m:sup>
              </m:sSup>
            </m:e>
          </m:rad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szCs w:val="28"/>
                  <w:lang w:val="en-US" w:eastAsia="ru-RU"/>
                </w:rPr>
                <m:t xml:space="preserve">  ;        y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noProof/>
              <w:szCs w:val="28"/>
              <w:lang w:val="en-US" w:eastAsia="ru-RU"/>
            </w:rPr>
            <m:t>=0,3</m:t>
          </m:r>
          <m:r>
            <m:rPr>
              <m:sty m:val="p"/>
            </m:rPr>
            <w:rPr>
              <w:rFonts w:eastAsia="Times New Roman" w:cs="Times New Roman"/>
              <w:noProof/>
              <w:szCs w:val="28"/>
              <w:lang w:val="en-US" w:eastAsia="ru-RU"/>
            </w:rPr>
            <w:br/>
          </m:r>
        </m:oMath>
      </m:oMathPara>
    </w:p>
    <w:p w:rsidR="00072B2C" w:rsidRDefault="00072B2C" w:rsidP="002B4357">
      <w:pPr>
        <w:widowControl w:val="0"/>
        <w:autoSpaceDE w:val="0"/>
        <w:autoSpaceDN w:val="0"/>
        <w:adjustRightInd w:val="0"/>
        <w:spacing w:line="240" w:lineRule="auto"/>
        <w:jc w:val="both"/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Pr="002B4357">
        <w:rPr>
          <w:rFonts w:eastAsia="Times New Roman" w:cs="Times New Roman"/>
          <w:b/>
          <w:sz w:val="24"/>
          <w:szCs w:val="24"/>
          <w:lang w:eastAsia="ru-RU"/>
        </w:rPr>
        <w:t>5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2. </w:t>
      </w:r>
      <w:r w:rsidR="002B4357" w:rsidRPr="002B4357">
        <w:rPr>
          <w:rFonts w:eastAsia="Times New Roman" w:cs="Times New Roman"/>
          <w:noProof/>
          <w:sz w:val="24"/>
          <w:szCs w:val="24"/>
          <w:lang w:eastAsia="ru-RU"/>
        </w:rPr>
        <w:t>Вертикальные колебания механической системы  под действием последовательности полусинусоидальных импульсов описывается дифференциальным уравнением вида</w:t>
      </w:r>
    </w:p>
    <w:p w:rsidR="00072B2C" w:rsidRDefault="00072B2C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P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ⅆ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+β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ⅆx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ⅆt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+kx=</m:t>
          </m:r>
          <w:bookmarkStart w:id="24" w:name="_Hlk9972869"/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  <w:bookmarkEnd w:id="24"/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B4357">
        <w:rPr>
          <w:rFonts w:eastAsia="Times New Roman" w:cs="Times New Roman"/>
          <w:sz w:val="24"/>
          <w:szCs w:val="24"/>
          <w:lang w:eastAsia="ru-RU"/>
        </w:rPr>
        <w:t xml:space="preserve">где x - отклонение системы от исходного положения, t - время, m - масса блока, β - коэффициент трения, k - коэффициент жесткости амортизаторов, </w:t>
      </w:r>
      <w:proofErr w:type="spellStart"/>
      <w:r w:rsidRPr="002B4357">
        <w:rPr>
          <w:rFonts w:eastAsia="Times New Roman" w:cs="Times New Roman"/>
          <w:sz w:val="24"/>
          <w:szCs w:val="24"/>
          <w:lang w:eastAsia="ru-RU"/>
        </w:rPr>
        <w:t>F</w:t>
      </w:r>
      <w:r w:rsidRPr="002B4357">
        <w:rPr>
          <w:rFonts w:eastAsia="Times New Roman" w:cs="Times New Roman"/>
          <w:sz w:val="24"/>
          <w:szCs w:val="24"/>
          <w:vertAlign w:val="subscript"/>
          <w:lang w:eastAsia="ru-RU"/>
        </w:rPr>
        <w:t>m</w:t>
      </w:r>
      <w:proofErr w:type="spellEnd"/>
      <w:r w:rsidRPr="002B4357">
        <w:rPr>
          <w:rFonts w:eastAsia="Times New Roman" w:cs="Times New Roman"/>
          <w:sz w:val="24"/>
          <w:szCs w:val="24"/>
          <w:lang w:eastAsia="ru-RU"/>
        </w:rPr>
        <w:t xml:space="preserve"> и ω - параметры вынуждающей силы.</w:t>
      </w: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Pr="002B4357" w:rsidRDefault="002B4357" w:rsidP="002B435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B4357">
        <w:rPr>
          <w:rFonts w:eastAsia="Times New Roman" w:cs="Times New Roman"/>
          <w:sz w:val="24"/>
          <w:szCs w:val="24"/>
          <w:lang w:eastAsia="ru-RU"/>
        </w:rPr>
        <w:t>Решите уравнение для следующих данных:  масса m</w:t>
      </w:r>
      <w:r w:rsidRPr="002B435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2B4357">
        <w:rPr>
          <w:rFonts w:eastAsia="Times New Roman" w:cs="Times New Roman"/>
          <w:sz w:val="24"/>
          <w:szCs w:val="24"/>
          <w:lang w:eastAsia="ru-RU"/>
        </w:rPr>
        <w:t>=</w:t>
      </w:r>
      <w:r w:rsidRPr="002B4357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2B4357">
        <w:rPr>
          <w:rFonts w:eastAsia="Times New Roman" w:cs="Times New Roman"/>
          <w:sz w:val="24"/>
          <w:szCs w:val="24"/>
          <w:lang w:eastAsia="ru-RU"/>
        </w:rPr>
        <w:t>3 к</w:t>
      </w:r>
      <w:r w:rsidRPr="002B4357">
        <w:rPr>
          <w:rFonts w:eastAsia="Times New Roman" w:cs="Times New Roman"/>
          <w:i/>
          <w:iCs/>
          <w:sz w:val="24"/>
          <w:szCs w:val="24"/>
          <w:lang w:eastAsia="ru-RU"/>
        </w:rPr>
        <w:t>г</w:t>
      </w:r>
      <w:r w:rsidRPr="002B4357">
        <w:rPr>
          <w:rFonts w:eastAsia="Times New Roman" w:cs="Times New Roman"/>
          <w:sz w:val="24"/>
          <w:szCs w:val="24"/>
          <w:lang w:eastAsia="ru-RU"/>
        </w:rPr>
        <w:t>; коэффициент трения β = 1 к</w:t>
      </w:r>
      <w:r w:rsidRPr="002B4357">
        <w:rPr>
          <w:rFonts w:eastAsia="Times New Roman" w:cs="Times New Roman"/>
          <w:i/>
          <w:iCs/>
          <w:sz w:val="24"/>
          <w:szCs w:val="24"/>
          <w:lang w:eastAsia="ru-RU"/>
        </w:rPr>
        <w:t>г</w:t>
      </w:r>
      <w:r w:rsidRPr="002B4357">
        <w:rPr>
          <w:rFonts w:eastAsia="Times New Roman" w:cs="Times New Roman"/>
          <w:sz w:val="24"/>
          <w:szCs w:val="24"/>
          <w:lang w:eastAsia="ru-RU"/>
        </w:rPr>
        <w:t xml:space="preserve">/с, коэффициент жесткости k = 4 Н/м. Начальные условия x = 0 и </w:t>
      </w:r>
      <w:proofErr w:type="spellStart"/>
      <w:r w:rsidRPr="002B4357">
        <w:rPr>
          <w:rFonts w:eastAsia="Times New Roman" w:cs="Times New Roman"/>
          <w:sz w:val="24"/>
          <w:szCs w:val="24"/>
          <w:lang w:eastAsia="ru-RU"/>
        </w:rPr>
        <w:t>dx</w:t>
      </w:r>
      <w:proofErr w:type="spellEnd"/>
      <w:r w:rsidRPr="002B4357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2B4357">
        <w:rPr>
          <w:rFonts w:eastAsia="Times New Roman" w:cs="Times New Roman"/>
          <w:sz w:val="24"/>
          <w:szCs w:val="24"/>
          <w:lang w:eastAsia="ru-RU"/>
        </w:rPr>
        <w:t>dt</w:t>
      </w:r>
      <w:proofErr w:type="spellEnd"/>
      <w:r w:rsidRPr="002B4357">
        <w:rPr>
          <w:rFonts w:eastAsia="Times New Roman" w:cs="Times New Roman"/>
          <w:sz w:val="24"/>
          <w:szCs w:val="24"/>
          <w:lang w:eastAsia="ru-RU"/>
        </w:rPr>
        <w:t xml:space="preserve"> = 0 при t = 0. Остальные параметры даны в таблице.</w:t>
      </w:r>
    </w:p>
    <w:p w:rsidR="002B4357" w:rsidRDefault="002B4357" w:rsidP="002B435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B4357">
        <w:rPr>
          <w:rFonts w:eastAsia="Times New Roman" w:cs="Times New Roman"/>
          <w:sz w:val="24"/>
          <w:szCs w:val="24"/>
          <w:lang w:eastAsia="ru-RU"/>
        </w:rPr>
        <w:t>Получите участок решения x(t), на котором устанавливаются устойчивые колебания в системе. Постройте зависимости F(t) = |</w:t>
      </w:r>
      <w:proofErr w:type="spellStart"/>
      <w:r w:rsidRPr="002B4357">
        <w:rPr>
          <w:rFonts w:eastAsia="Times New Roman" w:cs="Times New Roman"/>
          <w:sz w:val="24"/>
          <w:szCs w:val="24"/>
          <w:lang w:eastAsia="ru-RU"/>
        </w:rPr>
        <w:t>F</w:t>
      </w:r>
      <w:r w:rsidRPr="002B4357">
        <w:rPr>
          <w:rFonts w:eastAsia="Times New Roman" w:cs="Times New Roman"/>
          <w:sz w:val="24"/>
          <w:szCs w:val="24"/>
          <w:vertAlign w:val="subscript"/>
          <w:lang w:eastAsia="ru-RU"/>
        </w:rPr>
        <w:t>m</w:t>
      </w:r>
      <w:r w:rsidRPr="002B4357">
        <w:rPr>
          <w:rFonts w:eastAsia="Times New Roman" w:cs="Times New Roman"/>
          <w:sz w:val="24"/>
          <w:szCs w:val="24"/>
          <w:lang w:eastAsia="ru-RU"/>
        </w:rPr>
        <w:t>cos</w:t>
      </w:r>
      <w:proofErr w:type="spellEnd"/>
      <w:r w:rsidRPr="002B4357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2B4357">
        <w:rPr>
          <w:rFonts w:eastAsia="Times New Roman" w:cs="Times New Roman"/>
          <w:sz w:val="24"/>
          <w:szCs w:val="24"/>
          <w:lang w:eastAsia="ru-RU"/>
        </w:rPr>
        <w:t>ωt</w:t>
      </w:r>
      <w:proofErr w:type="spellEnd"/>
      <w:r w:rsidRPr="002B4357">
        <w:rPr>
          <w:rFonts w:eastAsia="Times New Roman" w:cs="Times New Roman"/>
          <w:sz w:val="24"/>
          <w:szCs w:val="24"/>
          <w:lang w:eastAsia="ru-RU"/>
        </w:rPr>
        <w:t>)| и x(t).</w:t>
      </w:r>
    </w:p>
    <w:p w:rsidR="002B4357" w:rsidRDefault="002B4357" w:rsidP="002B435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Pr="002B4357" w:rsidRDefault="002B4357" w:rsidP="002B435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СОДЕРЖАНИЕ</w:t>
      </w:r>
      <w:r w:rsidRPr="00DF7905">
        <w:rPr>
          <w:rFonts w:eastAsia="Times New Roman" w:cs="Times New Roman"/>
          <w:szCs w:val="28"/>
          <w:lang w:eastAsia="ru-RU"/>
        </w:rPr>
        <w:t xml:space="preserve"> РАБОТЫ</w:t>
      </w: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color w:val="00006F"/>
          <w:sz w:val="32"/>
          <w:szCs w:val="32"/>
          <w:lang w:eastAsia="ru-RU"/>
        </w:rPr>
      </w:pP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Pr="002B4357">
        <w:rPr>
          <w:rFonts w:eastAsia="Times New Roman" w:cs="Times New Roman"/>
          <w:b/>
          <w:sz w:val="24"/>
          <w:szCs w:val="24"/>
          <w:lang w:eastAsia="ru-RU"/>
        </w:rPr>
        <w:t>5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1</w:t>
      </w: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>Решение дифференциального уравнения методом Рунге-Кутта и построение графика решения</w:t>
      </w:r>
    </w:p>
    <w:p w:rsidR="00072B2C" w:rsidRPr="00DF7905" w:rsidRDefault="00072B2C" w:rsidP="00072B2C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72B2C" w:rsidRPr="00DF7905" w:rsidRDefault="00072B2C" w:rsidP="00072B2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 xml:space="preserve">Файл </w:t>
      </w:r>
      <w:r w:rsidR="00E56925">
        <w:rPr>
          <w:rFonts w:eastAsia="Times New Roman" w:cs="Times New Roman"/>
          <w:b/>
          <w:sz w:val="24"/>
          <w:szCs w:val="24"/>
          <w:lang w:val="en-US" w:eastAsia="ru-RU"/>
        </w:rPr>
        <w:t>task</w:t>
      </w:r>
      <w:r w:rsidR="00E56925" w:rsidRPr="00E56925">
        <w:rPr>
          <w:rFonts w:eastAsia="Times New Roman" w:cs="Times New Roman"/>
          <w:b/>
          <w:sz w:val="24"/>
          <w:szCs w:val="24"/>
          <w:lang w:eastAsia="ru-RU"/>
        </w:rPr>
        <w:t>_5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val="en-US" w:eastAsia="ru-RU"/>
        </w:rPr>
        <w:t>m</w:t>
      </w:r>
      <w:r w:rsidR="00E56925" w:rsidRPr="00587CDA">
        <w:rPr>
          <w:rFonts w:eastAsia="Times New Roman" w:cs="Times New Roman"/>
          <w:b/>
          <w:sz w:val="24"/>
          <w:szCs w:val="24"/>
          <w:lang w:eastAsia="ru-RU"/>
        </w:rPr>
        <w:br/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[X, Y] = ode45(@function_5 , [0 1] , (0.3) ); </w:t>
      </w:r>
      <w:r>
        <w:rPr>
          <w:rFonts w:ascii="Courier New" w:hAnsi="Courier New" w:cs="Courier New"/>
          <w:color w:val="228B22"/>
          <w:sz w:val="26"/>
          <w:szCs w:val="26"/>
        </w:rPr>
        <w:t>% Запускаем метод Рунге-Кутта на отрезке [0, 1] с начальным значением функции в т. 0 равным 0.3 и записываем полученные значения переменных в массив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Дескриптор @ обеспечивает связь с файлом - функцией правой части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[0 1] - интервал, на котором необходимо получить решение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(0.3) - начальное значение решения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Y);  </w:t>
      </w:r>
      <w:r>
        <w:rPr>
          <w:rFonts w:ascii="Courier New" w:hAnsi="Courier New" w:cs="Courier New"/>
          <w:color w:val="228B22"/>
          <w:sz w:val="26"/>
          <w:szCs w:val="26"/>
        </w:rPr>
        <w:t>% Строим график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сетку на графике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режим сохранения графика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Ставим в любом месте графика его название с помощью мышки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'График численного решения задачи Коши'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 Отключаем режим сохранения графика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short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формат короткого представления (5 знаков)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([X, Y]);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Последняя команда выводит таблицу численного решения задачи</w:t>
      </w:r>
      <w:r>
        <w:rPr>
          <w:rFonts w:ascii="Courier New" w:hAnsi="Courier New" w:cs="Courier New"/>
          <w:color w:val="228B22"/>
          <w:sz w:val="26"/>
          <w:szCs w:val="26"/>
        </w:rPr>
        <w:br/>
      </w:r>
    </w:p>
    <w:p w:rsidR="00072B2C" w:rsidRPr="00DF7905" w:rsidRDefault="00072B2C" w:rsidP="00072B2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 xml:space="preserve">Файл </w:t>
      </w:r>
      <w:r w:rsidRPr="00DF7905">
        <w:rPr>
          <w:rFonts w:eastAsia="Times New Roman" w:cs="Times New Roman"/>
          <w:b/>
          <w:sz w:val="24"/>
          <w:szCs w:val="24"/>
          <w:lang w:val="en-US" w:eastAsia="ru-RU"/>
        </w:rPr>
        <w:t>f</w:t>
      </w:r>
      <w:r w:rsidR="00E56925">
        <w:rPr>
          <w:rFonts w:eastAsia="Times New Roman" w:cs="Times New Roman"/>
          <w:b/>
          <w:sz w:val="24"/>
          <w:szCs w:val="24"/>
          <w:lang w:val="en-US" w:eastAsia="ru-RU"/>
        </w:rPr>
        <w:t>unction</w:t>
      </w:r>
      <w:r w:rsidR="00E56925" w:rsidRPr="00587CDA">
        <w:rPr>
          <w:rFonts w:eastAsia="Times New Roman" w:cs="Times New Roman"/>
          <w:b/>
          <w:sz w:val="24"/>
          <w:szCs w:val="24"/>
          <w:lang w:eastAsia="ru-RU"/>
        </w:rPr>
        <w:t>_5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val="en-US" w:eastAsia="ru-RU"/>
        </w:rPr>
        <w:t>m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DF7905">
        <w:rPr>
          <w:rFonts w:eastAsia="Times New Roman" w:cs="Times New Roman"/>
          <w:sz w:val="24"/>
          <w:szCs w:val="24"/>
          <w:lang w:eastAsia="ru-RU"/>
        </w:rPr>
        <w:t>(Функция)</w:t>
      </w:r>
      <w:r w:rsidR="00E56925">
        <w:rPr>
          <w:rFonts w:eastAsia="Times New Roman" w:cs="Times New Roman"/>
          <w:sz w:val="24"/>
          <w:szCs w:val="24"/>
          <w:lang w:eastAsia="ru-RU"/>
        </w:rPr>
        <w:br/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function_5(x, y)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Имя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функциии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F, параметры x и y, возвращаемое значение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dydx</w:t>
      </w:r>
      <w:proofErr w:type="spellEnd"/>
    </w:p>
    <w:p w:rsidR="00E56925" w:rsidRP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6925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5692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zeros(1, 1);</w:t>
      </w:r>
    </w:p>
    <w:p w:rsidR="00E56925" w:rsidRP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6925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56925">
        <w:rPr>
          <w:rFonts w:ascii="Courier New" w:hAnsi="Courier New" w:cs="Courier New"/>
          <w:color w:val="000000"/>
          <w:sz w:val="26"/>
          <w:szCs w:val="26"/>
          <w:lang w:val="en-US"/>
        </w:rPr>
        <w:t>(1) = ((y^2)+(x^3))^0.5;</w:t>
      </w:r>
    </w:p>
    <w:p w:rsidR="00E56925" w:rsidRDefault="00E56925" w:rsidP="00E5692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072B2C" w:rsidRPr="00DF7905" w:rsidRDefault="00E56925" w:rsidP="00072B2C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6120130" cy="4590415"/>
            <wp:effectExtent l="0" t="0" r="0" b="0"/>
            <wp:wrapThrough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к задача коши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B2C" w:rsidRPr="00DF7905">
        <w:rPr>
          <w:rFonts w:eastAsia="Times New Roman" w:cs="Times New Roman"/>
          <w:sz w:val="24"/>
          <w:szCs w:val="24"/>
          <w:lang w:eastAsia="ru-RU"/>
        </w:rPr>
        <w:t>Результат: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</w:t>
      </w:r>
      <w:proofErr w:type="spellStart"/>
      <w:r>
        <w:rPr>
          <w:rFonts w:eastAsia="Times New Roman" w:cs="Times New Roman"/>
          <w:b/>
          <w:sz w:val="24"/>
          <w:szCs w:val="24"/>
          <w:lang w:val="en-US" w:eastAsia="ru-RU"/>
        </w:rPr>
        <w:t>ans</w:t>
      </w:r>
      <w:proofErr w:type="spellEnd"/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=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         0    0.3000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0.0250    0.3076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0.0500    0.3154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0.0750    0.3234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0.1000    0.3316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0.1250    0.3400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0.1500    0.3487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0.1750    0.3577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0.2000    0.3670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0.2250    0.3766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0.2500    0.3866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0.2750    0.3969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0.3000    0.4077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0.3250    0.4189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0.3500    0.4306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0.3750    0.4428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0.4000    0.4556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0.4250    0.4689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0.4500    0.4828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0.4750    0.4974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0.5000    0.5126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0.5250    0.5285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0.5500    0.5452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    0.5750    0.5626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0.6000    0.5808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0.6250    0.5998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0.6500    0.6196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0.6750    0.6404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0.7000    0.6620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0.7250    0.6846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0.7500    0.7081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0.7750    0.7326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0.8000    0.7582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0.8250    0.7848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0.8500    0.8124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0.8750    0.8412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0.9000    0.8711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0.9250    0.9022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0.9500    0.9345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0.9750    0.9680</w:t>
      </w:r>
    </w:p>
    <w:p w:rsidR="002B4357" w:rsidRPr="00BE636C" w:rsidRDefault="002B4357" w:rsidP="002B4357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BE636C">
        <w:rPr>
          <w:rFonts w:eastAsia="Times New Roman" w:cs="Times New Roman"/>
          <w:b/>
          <w:sz w:val="24"/>
          <w:szCs w:val="24"/>
          <w:lang w:eastAsia="ru-RU"/>
        </w:rPr>
        <w:t xml:space="preserve">    1.0000    1.0028</w:t>
      </w: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2B4357" w:rsidRDefault="002B4357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DF7905">
        <w:rPr>
          <w:rFonts w:eastAsia="Times New Roman" w:cs="Times New Roman"/>
          <w:b/>
          <w:sz w:val="24"/>
          <w:szCs w:val="24"/>
          <w:lang w:eastAsia="ru-RU"/>
        </w:rPr>
        <w:t xml:space="preserve">Задача </w:t>
      </w:r>
      <w:r w:rsidRPr="002B4357">
        <w:rPr>
          <w:rFonts w:eastAsia="Times New Roman" w:cs="Times New Roman"/>
          <w:b/>
          <w:sz w:val="24"/>
          <w:szCs w:val="24"/>
          <w:lang w:eastAsia="ru-RU"/>
        </w:rPr>
        <w:t>5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DF7905">
        <w:rPr>
          <w:rFonts w:eastAsia="Times New Roman" w:cs="Times New Roman"/>
          <w:b/>
          <w:sz w:val="24"/>
          <w:szCs w:val="24"/>
          <w:lang w:eastAsia="ru-RU"/>
        </w:rPr>
        <w:t>2</w:t>
      </w:r>
    </w:p>
    <w:p w:rsidR="00072B2C" w:rsidRDefault="00E56925" w:rsidP="00FB4F45">
      <w:pPr>
        <w:spacing w:after="200" w:line="276" w:lineRule="auto"/>
        <w:contextualSpacing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Все физические величины даны в СИ и в дополнительных преобразованиях не нуждаются.</w:t>
      </w:r>
      <w:r w:rsidR="00FB4F45">
        <w:rPr>
          <w:rFonts w:eastAsia="Calibri" w:cs="Times New Roman"/>
          <w:sz w:val="24"/>
          <w:szCs w:val="24"/>
        </w:rPr>
        <w:t xml:space="preserve"> Имеем ЛНДУ 2-го порядка. Составим систему из двух уравнений:</w:t>
      </w:r>
      <w:r w:rsidR="00FB4F45">
        <w:rPr>
          <w:rFonts w:eastAsia="Calibri" w:cs="Times New Roman"/>
          <w:sz w:val="24"/>
          <w:szCs w:val="24"/>
        </w:rPr>
        <w:br/>
      </w:r>
    </w:p>
    <w:p w:rsidR="00FB4F45" w:rsidRPr="00FB4F45" w:rsidRDefault="00DA7B42" w:rsidP="00072B2C">
      <w:pPr>
        <w:spacing w:after="200" w:line="276" w:lineRule="auto"/>
        <w:ind w:left="708"/>
        <w:contextualSpacing/>
        <w:rPr>
          <w:rFonts w:eastAsia="Calibri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ⅆt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ⅆt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 w:val="24"/>
                                      <w:szCs w:val="24"/>
                                    </w:rPr>
                                    <m:t>ωt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 - β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ⅆ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ⅆt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 - k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:rsidR="00072B2C" w:rsidRPr="00587CDA" w:rsidRDefault="00FB4F45" w:rsidP="00072B2C">
      <w:pPr>
        <w:spacing w:after="200" w:line="276" w:lineRule="auto"/>
        <w:ind w:left="360"/>
        <w:contextualSpacing/>
        <w:rPr>
          <w:rFonts w:eastAsia="Calibri" w:cs="Times New Roman"/>
          <w:i/>
          <w:sz w:val="24"/>
          <w:szCs w:val="24"/>
        </w:rPr>
      </w:pPr>
      <w:r>
        <w:rPr>
          <w:rFonts w:eastAsia="Calibri" w:cs="Times New Roman"/>
          <w:sz w:val="24"/>
          <w:szCs w:val="24"/>
        </w:rPr>
        <w:br/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 =  x,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  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'</m:t>
            </m:r>
          </m:sup>
        </m:sSup>
      </m:oMath>
      <w:r w:rsidRPr="00587CDA">
        <w:rPr>
          <w:rFonts w:eastAsia="Calibri" w:cs="Times New Roman"/>
          <w:sz w:val="24"/>
          <w:szCs w:val="24"/>
        </w:rPr>
        <w:t>.</w:t>
      </w:r>
      <w:r w:rsidRPr="00587CDA">
        <w:rPr>
          <w:rFonts w:eastAsia="Calibri" w:cs="Times New Roman"/>
          <w:sz w:val="24"/>
          <w:szCs w:val="24"/>
        </w:rPr>
        <w:br/>
      </w:r>
      <w:r w:rsidR="00E23B79" w:rsidRPr="00587CDA">
        <w:rPr>
          <w:rFonts w:eastAsia="Calibri" w:cs="Times New Roman"/>
          <w:i/>
          <w:sz w:val="24"/>
          <w:szCs w:val="24"/>
        </w:rPr>
        <w:br/>
      </w:r>
    </w:p>
    <w:p w:rsidR="00072B2C" w:rsidRPr="00DF7905" w:rsidRDefault="00072B2C" w:rsidP="00072B2C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</w:rPr>
      </w:pPr>
      <w:r w:rsidRPr="00DF7905">
        <w:rPr>
          <w:rFonts w:eastAsia="Calibri" w:cs="Times New Roman"/>
          <w:sz w:val="24"/>
          <w:szCs w:val="24"/>
        </w:rPr>
        <w:t xml:space="preserve">Файл </w:t>
      </w:r>
      <w:r w:rsidR="006876EB">
        <w:rPr>
          <w:rFonts w:eastAsia="Calibri" w:cs="Times New Roman"/>
          <w:b/>
          <w:sz w:val="24"/>
          <w:szCs w:val="24"/>
          <w:lang w:val="en-US"/>
        </w:rPr>
        <w:t>task</w:t>
      </w:r>
      <w:r w:rsidR="006876EB" w:rsidRPr="00E23B79">
        <w:rPr>
          <w:rFonts w:eastAsia="Calibri" w:cs="Times New Roman"/>
          <w:b/>
          <w:sz w:val="24"/>
          <w:szCs w:val="24"/>
        </w:rPr>
        <w:t>5_2</w:t>
      </w:r>
      <w:r w:rsidRPr="00DF7905">
        <w:rPr>
          <w:rFonts w:eastAsia="Calibri" w:cs="Times New Roman"/>
          <w:b/>
          <w:sz w:val="24"/>
          <w:szCs w:val="24"/>
        </w:rPr>
        <w:t>.</w:t>
      </w:r>
      <w:r w:rsidRPr="00DF7905">
        <w:rPr>
          <w:rFonts w:eastAsia="Calibri" w:cs="Times New Roman"/>
          <w:b/>
          <w:sz w:val="24"/>
          <w:szCs w:val="24"/>
          <w:lang w:val="en-US"/>
        </w:rPr>
        <w:t>m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[0, 0];  </w:t>
      </w:r>
      <w:r>
        <w:rPr>
          <w:rFonts w:ascii="Courier New" w:hAnsi="Courier New" w:cs="Courier New"/>
          <w:color w:val="228B22"/>
          <w:sz w:val="26"/>
          <w:szCs w:val="26"/>
        </w:rPr>
        <w:t>% Задаём начальные условия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tspan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[0, 20];    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Численное решение задачи Коши 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[T, X] = ode45(@function5_2,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tspan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 w:rsidR="00DB1855">
        <w:rPr>
          <w:rFonts w:ascii="Courier New" w:hAnsi="Courier New" w:cs="Courier New"/>
          <w:color w:val="000000"/>
          <w:sz w:val="26"/>
          <w:szCs w:val="26"/>
          <w:lang w:val="en-US"/>
        </w:rPr>
        <w:t>T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="00DB1855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      </w:t>
      </w:r>
      <w:r>
        <w:rPr>
          <w:rFonts w:ascii="Courier New" w:hAnsi="Courier New" w:cs="Courier New"/>
          <w:color w:val="228B22"/>
          <w:sz w:val="26"/>
          <w:szCs w:val="26"/>
        </w:rPr>
        <w:t>% Строим график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</w:t>
      </w:r>
      <w:r>
        <w:rPr>
          <w:rFonts w:ascii="Courier New" w:hAnsi="Courier New" w:cs="Courier New"/>
          <w:color w:val="228B22"/>
          <w:sz w:val="26"/>
          <w:szCs w:val="26"/>
        </w:rPr>
        <w:t>% Включаем сетку на графике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format </w:t>
      </w:r>
      <w:r w:rsidRPr="00E23B79">
        <w:rPr>
          <w:rFonts w:ascii="Courier New" w:hAnsi="Courier New" w:cs="Courier New"/>
          <w:color w:val="A020F0"/>
          <w:sz w:val="26"/>
          <w:szCs w:val="26"/>
          <w:lang w:val="en-US"/>
        </w:rPr>
        <w:t>short</w:t>
      </w: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([T, X]);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a=0:0.01:120;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f = abs(150*cos(0.1*a));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:rsidR="00E23B79" w:rsidRPr="00587CDA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87CDA">
        <w:rPr>
          <w:rFonts w:ascii="Courier New" w:hAnsi="Courier New" w:cs="Courier New"/>
          <w:color w:val="000000"/>
          <w:sz w:val="26"/>
          <w:szCs w:val="26"/>
          <w:lang w:val="en-US"/>
        </w:rPr>
        <w:t>plot(a, f);</w:t>
      </w:r>
    </w:p>
    <w:p w:rsidR="00E23B79" w:rsidRPr="00587CDA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E23B79" w:rsidRPr="00587CDA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E23B79" w:rsidRPr="00587CDA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:rsidR="00E23B79" w:rsidRPr="00587CDA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72B2C" w:rsidRPr="00E23B79" w:rsidRDefault="00072B2C" w:rsidP="00072B2C">
      <w:pPr>
        <w:spacing w:after="200" w:line="276" w:lineRule="auto"/>
        <w:ind w:left="360"/>
        <w:contextualSpacing/>
        <w:rPr>
          <w:rFonts w:eastAsia="Calibri" w:cs="Times New Roman"/>
          <w:sz w:val="24"/>
          <w:szCs w:val="24"/>
          <w:lang w:val="en-US"/>
        </w:rPr>
      </w:pPr>
      <w:r w:rsidRPr="00DF7905">
        <w:rPr>
          <w:rFonts w:eastAsia="Calibri" w:cs="Times New Roman"/>
          <w:sz w:val="24"/>
          <w:szCs w:val="24"/>
        </w:rPr>
        <w:lastRenderedPageBreak/>
        <w:t>Файл</w:t>
      </w:r>
      <w:r w:rsidRPr="00E23B79">
        <w:rPr>
          <w:rFonts w:eastAsia="Calibri" w:cs="Times New Roman"/>
          <w:sz w:val="24"/>
          <w:szCs w:val="24"/>
          <w:lang w:val="en-US"/>
        </w:rPr>
        <w:t xml:space="preserve"> </w:t>
      </w:r>
      <w:r w:rsidR="006876EB">
        <w:rPr>
          <w:rFonts w:eastAsia="Calibri" w:cs="Times New Roman"/>
          <w:b/>
          <w:sz w:val="24"/>
          <w:szCs w:val="24"/>
          <w:lang w:val="en-US"/>
        </w:rPr>
        <w:t>function5_2</w:t>
      </w:r>
      <w:r w:rsidRPr="00E23B79">
        <w:rPr>
          <w:rFonts w:eastAsia="Calibri" w:cs="Times New Roman"/>
          <w:b/>
          <w:sz w:val="24"/>
          <w:szCs w:val="24"/>
          <w:lang w:val="en-US"/>
        </w:rPr>
        <w:t>.</w:t>
      </w:r>
      <w:r w:rsidRPr="00DF7905">
        <w:rPr>
          <w:rFonts w:eastAsia="Calibri" w:cs="Times New Roman"/>
          <w:b/>
          <w:sz w:val="24"/>
          <w:szCs w:val="24"/>
          <w:lang w:val="en-US"/>
        </w:rPr>
        <w:t>m</w:t>
      </w:r>
      <w:r w:rsidRPr="00E23B79">
        <w:rPr>
          <w:rFonts w:eastAsia="Calibri" w:cs="Times New Roman"/>
          <w:sz w:val="24"/>
          <w:szCs w:val="24"/>
          <w:lang w:val="en-US"/>
        </w:rPr>
        <w:t xml:space="preserve"> (</w:t>
      </w:r>
      <w:r w:rsidRPr="00DF7905">
        <w:rPr>
          <w:rFonts w:eastAsia="Calibri" w:cs="Times New Roman"/>
          <w:sz w:val="24"/>
          <w:szCs w:val="24"/>
        </w:rPr>
        <w:t>Функция</w:t>
      </w:r>
      <w:r w:rsidRPr="00E23B79">
        <w:rPr>
          <w:rFonts w:eastAsia="Calibri" w:cs="Times New Roman"/>
          <w:sz w:val="24"/>
          <w:szCs w:val="24"/>
          <w:lang w:val="en-US"/>
        </w:rPr>
        <w:t>)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function5_2(t, x)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m = 3;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b = 1;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k = 4;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f = 150;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w = 0.1;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zeros(2, 1);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(1) = x(2);</w:t>
      </w:r>
    </w:p>
    <w:p w:rsidR="00E23B79" w:rsidRP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dydx</w:t>
      </w:r>
      <w:proofErr w:type="spellEnd"/>
      <w:r w:rsidRPr="00E23B79">
        <w:rPr>
          <w:rFonts w:ascii="Courier New" w:hAnsi="Courier New" w:cs="Courier New"/>
          <w:color w:val="000000"/>
          <w:sz w:val="26"/>
          <w:szCs w:val="26"/>
          <w:lang w:val="en-US"/>
        </w:rPr>
        <w:t>(2) = (abs(f*cos(w*t))-k*x(1)-b*x(2))/m;</w:t>
      </w:r>
    </w:p>
    <w:p w:rsidR="00E23B79" w:rsidRDefault="00E23B79" w:rsidP="00E23B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:rsidR="00072B2C" w:rsidRPr="00DF7905" w:rsidRDefault="00072B2C" w:rsidP="00526F8E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72B2C" w:rsidRPr="00DF7905" w:rsidRDefault="00072B2C" w:rsidP="00072B2C">
      <w:pPr>
        <w:widowControl w:val="0"/>
        <w:autoSpaceDE w:val="0"/>
        <w:autoSpaceDN w:val="0"/>
        <w:adjustRightInd w:val="0"/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  <w:r w:rsidRPr="00DF7905">
        <w:rPr>
          <w:rFonts w:eastAsia="Times New Roman" w:cs="Times New Roman"/>
          <w:sz w:val="24"/>
          <w:szCs w:val="24"/>
          <w:lang w:eastAsia="ru-RU"/>
        </w:rPr>
        <w:t>Результат:</w:t>
      </w:r>
    </w:p>
    <w:p w:rsidR="00072B2C" w:rsidRPr="00DF7905" w:rsidRDefault="00072B2C" w:rsidP="00B55D21">
      <w:pPr>
        <w:spacing w:after="200" w:line="276" w:lineRule="auto"/>
        <w:contextualSpacing/>
        <w:rPr>
          <w:rFonts w:eastAsia="Calibri" w:cs="Times New Roman"/>
          <w:i/>
          <w:color w:val="0000FF"/>
          <w:sz w:val="24"/>
          <w:szCs w:val="24"/>
        </w:rPr>
      </w:pPr>
    </w:p>
    <w:p w:rsidR="00CE2249" w:rsidRPr="00CE2249" w:rsidRDefault="00166896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val="en-US" w:eastAsia="ru-RU"/>
        </w:rPr>
        <w:t>Ans</w:t>
      </w: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= </w:t>
      </w:r>
      <w:r w:rsidRPr="00CE2249">
        <w:rPr>
          <w:rFonts w:eastAsia="Times New Roman" w:cs="Times New Roman"/>
          <w:b/>
          <w:sz w:val="20"/>
          <w:szCs w:val="20"/>
          <w:lang w:eastAsia="ru-RU"/>
        </w:rPr>
        <w:br/>
      </w:r>
      <w:r w:rsidR="00CE2249"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0         0         0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0.0000    0.0000    0.0007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0.0000    0.0000    0.0010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0.0000    0.0000    0.0012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0.0000    0.0000    0.0025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0.0001    0.0000    0.0037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0.0001    0.0000    0.0050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0.0001    0.0000    0.0062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0.0003    0.0000    0.0125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0.0004    0.0000    0.0188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0.0005    0.0000    0.0251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0.0006    0.0000    0.0313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0.0013    0.0000    0.0627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0.0019    0.0001    0.0941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0.0025    0.0002    0.1255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0.0031    0.0002    0.1569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0.0063    0.0010    0.3136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0.0094    0.0022    0.4702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0.0126    0.0039    0.6266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0.0157    0.0062    0.7828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0.0314    0.0246    1.5613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0.0471    0.0552    2.3353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0.0628    0.0979    3.1044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0.0785    0.1526    3.8685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0.1464    0.5256    7.1079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0.2142    1.1146   10.2313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0.2821    1.9112   13.2222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0.3499    2.9057   16.0654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0.4730    5.1807   20.8010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0.5961    8.0015   24.9315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0.7191   11.2899   28.3980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0.8422   14.9621   31.1587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1.0044   20.2408   33.6783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1.1666   25.8217   34.9054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1.3288   31.4947   34.8613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1.4911   37.0625   33.6148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1.6756   43.0396   30.8697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1.8602   48.3922   26.9072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2.0448   52.9110   21.9698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lastRenderedPageBreak/>
        <w:t xml:space="preserve">    2.2293   56.4488   16.3284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2.3870   58.6210   11.1661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2.5447   59.9670    5.8808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2.7024   60.4791    0.6491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2.8601   60.1803   -4.3678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3.0179   59.1184   -9.0248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3.1756   57.3601  -13.1877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3.3333   54.9913  -16.7471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3.4910   52.1134  -19.6240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3.6635   48.5145  -21.9281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3.8360   44.5985  -23.3121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4.0085   40.5260  -23.7733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4.1810   36.4503  -23.3508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4.3990   31.5115  -21.6642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4.6171   27.0679  -18.8760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4.8351   23.3430  -15.2334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5.0532   20.4803  -11.0240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5.2136   18.9732   -7.7436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5.3740   17.9957   -4.4388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5.5344   17.5441   -1.2242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5.6948   17.5944    1.7982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5.8552   18.1072    4.5383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6.0156   19.0309    6.9152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6.1760   20.3022    8.8652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6.3364   21.8497   10.3458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6.5064   23.7053   11.3759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6.6764   25.6870   11.8395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6.8464   27.6984   11.7472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7.0164   29.6493   11.1324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7.2285   31.8771    9.7105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7.4407   33.7350    7.6835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7.6528   35.1048    5.2049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7.8650   35.9152    2.4449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8.0609   36.1369   -0.2030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8.2569   35.8421   -2.8061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8.4528   35.0491   -5.2385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8.6487   33.8038   -7.3969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8.8102   32.4832   -8.9101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8.9717   30.9410  -10.1406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9.1332   29.2251  -11.0621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9.2947   27.3860  -11.6619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9.4939   25.0227  -11.9587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9.6932   22.6490  -11.7820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 9.8924   20.3572  -11.1714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10.0917   18.2250  -10.1897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10.3193   16.0631   -8.7121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10.5470   14.2701   -6.9798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10.7746   12.8939   -5.1294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11.0023   11.9409   -3.2931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11.1581   11.5211   -2.1086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11.3139   11.2785   -1.0239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11.4697   11.1951   -0.0694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11.6255   11.2490    0.7314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11.7813   11.4146    1.3612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11.9371   11.6639    1.8072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12.0929   11.9677    2.0636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12.2487   12.2968    2.1316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12.4230   12.6601    1.9938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12.5972   12.9805    1.6466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12.7714   13.2229    1.1143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12.9456   13.3586    0.4276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13.1343   13.3592   -0.4503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13.3231   13.1845   -1.4200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lastRenderedPageBreak/>
        <w:t xml:space="preserve">   13.5118   12.8206   -2.4317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13.7005   12.2653   -3.4382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13.8697   11.6103   -4.2991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14.0388   10.8154   -5.0900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14.2079    9.8942   -5.7853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14.3770    8.8648   -6.3657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14.5706    7.5803   -6.8714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14.7642    6.2159   -7.1937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14.9577    4.8079   -7.3280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15.1513    3.3914   -7.2807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15.3292    2.1143   -7.0642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15.5071    0.8799   -6.7672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15.6850   -0.2951   -6.4091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15.8628   -1.3843   -5.8187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16.0407   -2.3385   -4.8389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16.2186   -3.0908   -3.5652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16.3965   -3.5935   -2.0667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16.5744   -3.8148   -0.4173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16.7304   -3.7627    1.0942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16.8865   -3.4737    2.6119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17.0425   -2.9499    4.0869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17.1986   -2.2020    5.4755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17.3612   -1.2028    6.7887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17.5237   -0.0042    7.9266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17.6863    1.3630    8.8585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17.8489    2.8638    9.5639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18.0219    4.5658   10.0532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18.1950    6.3282   10.2674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18.3680    8.1033   10.2122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18.5411    9.8470    9.9049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18.7391   11.7524    9.2775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18.9371   13.5077    8.4033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19.1351   15.0679    7.3408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19.3332   16.4042    6.1540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19.4999   17.3434    5.1073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19.6666   18.1076    4.0591</w:t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19.8333   18.6989    3.0467</w:t>
      </w:r>
    </w:p>
    <w:p w:rsidR="00072B2C" w:rsidRDefault="00CE2249" w:rsidP="00CE2249">
      <w:pPr>
        <w:spacing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Theme="majorEastAsia" w:cstheme="majorBidi"/>
          <w:b/>
          <w:bCs/>
          <w:noProof/>
          <w:sz w:val="32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183515</wp:posOffset>
            </wp:positionV>
            <wp:extent cx="4864100" cy="3648075"/>
            <wp:effectExtent l="0" t="0" r="0" b="0"/>
            <wp:wrapTight wrapText="bothSides">
              <wp:wrapPolygon edited="0">
                <wp:start x="0" y="0"/>
                <wp:lineTo x="0" y="21544"/>
                <wp:lineTo x="21487" y="21544"/>
                <wp:lineTo x="21487" y="0"/>
                <wp:lineTo x="0" y="0"/>
              </wp:wrapPolygon>
            </wp:wrapTight>
            <wp:docPr id="8" name="Рисунок 8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к коолебаний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249">
        <w:rPr>
          <w:rFonts w:eastAsia="Times New Roman" w:cs="Times New Roman"/>
          <w:b/>
          <w:sz w:val="20"/>
          <w:szCs w:val="20"/>
          <w:lang w:eastAsia="ru-RU"/>
        </w:rPr>
        <w:t xml:space="preserve">   20.0000   19.1266    2.1031</w:t>
      </w:r>
      <w:r>
        <w:rPr>
          <w:rFonts w:eastAsia="Times New Roman" w:cs="Times New Roman"/>
          <w:sz w:val="20"/>
          <w:szCs w:val="20"/>
          <w:lang w:eastAsia="ru-RU"/>
        </w:rPr>
        <w:br/>
      </w:r>
    </w:p>
    <w:p w:rsidR="00CE2249" w:rsidRPr="00CE2249" w:rsidRDefault="00CE2249" w:rsidP="00CE2249">
      <w:pPr>
        <w:spacing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072B2C" w:rsidRDefault="00072B2C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CE2249" w:rsidRDefault="00CE2249" w:rsidP="00BB796A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-243840</wp:posOffset>
            </wp:positionV>
            <wp:extent cx="510540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9" name="Рисунок 9" descr="Изображение выглядит как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ик колебаний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Pr="006B5574" w:rsidRDefault="006B5574" w:rsidP="006B5574"/>
    <w:p w:rsidR="006B5574" w:rsidRDefault="006B5574" w:rsidP="006B5574">
      <w:pPr>
        <w:rPr>
          <w:rFonts w:eastAsiaTheme="majorEastAsia" w:cstheme="majorBidi"/>
          <w:b/>
          <w:bCs/>
          <w:sz w:val="32"/>
          <w:szCs w:val="28"/>
        </w:rPr>
      </w:pPr>
    </w:p>
    <w:p w:rsidR="006B5574" w:rsidRDefault="006B5574" w:rsidP="006B5574"/>
    <w:p w:rsidR="006B5574" w:rsidRDefault="006B5574" w:rsidP="006B5574"/>
    <w:p w:rsidR="006B5574" w:rsidRDefault="006B5574" w:rsidP="006B5574"/>
    <w:p w:rsidR="006B5574" w:rsidRDefault="006B5574" w:rsidP="006B5574">
      <w:pPr>
        <w:jc w:val="center"/>
        <w:rPr>
          <w:b/>
          <w:sz w:val="36"/>
        </w:rPr>
      </w:pPr>
      <w:r>
        <w:rPr>
          <w:b/>
          <w:sz w:val="36"/>
        </w:rPr>
        <w:t>Вывод</w:t>
      </w:r>
    </w:p>
    <w:p w:rsidR="006B5574" w:rsidRPr="004D6D8D" w:rsidRDefault="006B5574" w:rsidP="00A4465F">
      <w:pPr>
        <w:spacing w:line="276" w:lineRule="auto"/>
        <w:rPr>
          <w:szCs w:val="28"/>
        </w:rPr>
      </w:pPr>
      <w:r>
        <w:rPr>
          <w:szCs w:val="28"/>
        </w:rPr>
        <w:t>В данной лабораторной работе</w:t>
      </w:r>
      <w:r w:rsidR="004D6D8D">
        <w:rPr>
          <w:szCs w:val="28"/>
        </w:rPr>
        <w:t xml:space="preserve"> я научилась решать обыкновенные дифференциальные уравнения (ОДУ) и системы ОДУ, используя функцию </w:t>
      </w:r>
      <w:r w:rsidR="004D6D8D">
        <w:rPr>
          <w:szCs w:val="28"/>
          <w:lang w:val="en-US"/>
        </w:rPr>
        <w:t>ode</w:t>
      </w:r>
      <w:r w:rsidR="004D6D8D" w:rsidRPr="004D6D8D">
        <w:rPr>
          <w:szCs w:val="28"/>
        </w:rPr>
        <w:t>45 (</w:t>
      </w:r>
      <w:r w:rsidR="004D6D8D">
        <w:rPr>
          <w:szCs w:val="28"/>
        </w:rPr>
        <w:t xml:space="preserve">метод Рунге-Кутта 4 и 5-го порядков) в программе </w:t>
      </w:r>
      <w:r w:rsidR="004D6D8D">
        <w:rPr>
          <w:szCs w:val="28"/>
          <w:lang w:val="en-US"/>
        </w:rPr>
        <w:t>MATLAB</w:t>
      </w:r>
      <w:r w:rsidR="004D6D8D" w:rsidRPr="004D6D8D">
        <w:rPr>
          <w:szCs w:val="28"/>
        </w:rPr>
        <w:t>.</w:t>
      </w:r>
    </w:p>
    <w:p w:rsidR="00BB796A" w:rsidRDefault="00BB796A" w:rsidP="00BB796A">
      <w:pPr>
        <w:pStyle w:val="1"/>
      </w:pPr>
      <w:bookmarkStart w:id="25" w:name="_Toc10185962"/>
      <w:r>
        <w:lastRenderedPageBreak/>
        <w:t>Заключение</w:t>
      </w:r>
      <w:bookmarkEnd w:id="23"/>
      <w:bookmarkEnd w:id="25"/>
    </w:p>
    <w:p w:rsidR="00756179" w:rsidRDefault="00412292" w:rsidP="00756179">
      <w:pPr>
        <w:pStyle w:val="af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MatLab</w:t>
      </w:r>
      <w:proofErr w:type="spellEnd"/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41229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MATrix</w:t>
      </w:r>
      <w:proofErr w:type="spellEnd"/>
      <w:r w:rsidRPr="0041229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LABoratory</w:t>
      </w:r>
      <w:proofErr w:type="spellEnd"/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это система, предназначенная для осуществления любых численных расчётов и моделирования технических и физических систем, а также выполнения научных и инженерных расчётов при работе с массивами данных. Система использует математический сопроцессор. Также </w:t>
      </w:r>
      <w:r>
        <w:rPr>
          <w:color w:val="000000"/>
          <w:sz w:val="27"/>
          <w:szCs w:val="27"/>
          <w:lang w:val="en-US"/>
        </w:rPr>
        <w:t>MATLAB</w:t>
      </w:r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это одновременно и операционная среда, и высокоуровневый язык программирования. Одна из наиболее сильных сторон системы состоит в том, что на языке </w:t>
      </w:r>
      <w:r>
        <w:rPr>
          <w:color w:val="000000"/>
          <w:sz w:val="27"/>
          <w:szCs w:val="27"/>
          <w:lang w:val="en-US"/>
        </w:rPr>
        <w:t>MATLAB</w:t>
      </w:r>
      <w:r w:rsidRPr="0041229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могут быть написаны программы для многократного использования. Пользователь может сам написать специализированные функции и программы, которые оформляются в виде </w:t>
      </w:r>
      <w:r>
        <w:rPr>
          <w:color w:val="000000"/>
          <w:sz w:val="27"/>
          <w:szCs w:val="27"/>
          <w:lang w:val="en-US"/>
        </w:rPr>
        <w:t>m</w:t>
      </w:r>
      <w:r>
        <w:rPr>
          <w:color w:val="000000"/>
          <w:sz w:val="27"/>
          <w:szCs w:val="27"/>
        </w:rPr>
        <w:t>-файлов.</w:t>
      </w:r>
      <w:r>
        <w:rPr>
          <w:color w:val="000000"/>
          <w:sz w:val="27"/>
          <w:szCs w:val="27"/>
        </w:rPr>
        <w:br/>
      </w:r>
      <w:r w:rsidR="00756179">
        <w:rPr>
          <w:color w:val="000000"/>
          <w:sz w:val="27"/>
          <w:szCs w:val="27"/>
        </w:rPr>
        <w:t>В лабораторных работах мы ознакомились с основными возможностями данной среды программирования:</w:t>
      </w:r>
    </w:p>
    <w:p w:rsidR="00756179" w:rsidRDefault="00756179" w:rsidP="00756179">
      <w:pPr>
        <w:pStyle w:val="af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Работа с системой компьютерной математики MATLAB и с простейшими графическими средствами, операции над векторами и матрицами в MATLAB, вычислению суммы числового ряда и анализ погрешностей полученных результатов.</w:t>
      </w:r>
      <w:r>
        <w:rPr>
          <w:color w:val="000000"/>
          <w:sz w:val="27"/>
          <w:szCs w:val="27"/>
        </w:rPr>
        <w:br/>
        <w:t>2. Программирование в MATLAB, решение систем линейных алгебраических уравнений с помощью матричных операторов, численное решение нелинейных уравнений.</w:t>
      </w:r>
      <w:r>
        <w:rPr>
          <w:color w:val="000000"/>
          <w:sz w:val="27"/>
          <w:szCs w:val="27"/>
        </w:rPr>
        <w:br/>
        <w:t>3. Решение систем линейных алгебраических уравнений с помощью матричных операторов MATLAB, решение систем линейных алгебраических уравнений методом итераций.</w:t>
      </w:r>
      <w:r>
        <w:rPr>
          <w:color w:val="000000"/>
          <w:sz w:val="27"/>
          <w:szCs w:val="27"/>
        </w:rPr>
        <w:br/>
        <w:t>4. Изучение средств аналитического и численного интегрирования, имеющихся в MATLAB.</w:t>
      </w:r>
      <w:r>
        <w:rPr>
          <w:color w:val="000000"/>
          <w:sz w:val="27"/>
          <w:szCs w:val="27"/>
        </w:rPr>
        <w:br/>
        <w:t>5. Численное решение задачи Коши для обыкновенного дифференциального уравнения 1-го порядка и для системы обыкновенных дифференциальных уравнений.</w:t>
      </w:r>
    </w:p>
    <w:p w:rsidR="00756179" w:rsidRPr="00756179" w:rsidRDefault="00756179" w:rsidP="00756179"/>
    <w:p w:rsidR="00BB796A" w:rsidRDefault="00BB796A" w:rsidP="00BB796A">
      <w:pPr>
        <w:pStyle w:val="1"/>
      </w:pPr>
      <w:bookmarkStart w:id="26" w:name="_Toc476084011"/>
      <w:bookmarkStart w:id="27" w:name="_Toc10185963"/>
      <w:r>
        <w:lastRenderedPageBreak/>
        <w:t>Список использованных источников</w:t>
      </w:r>
      <w:bookmarkEnd w:id="26"/>
      <w:bookmarkEnd w:id="27"/>
    </w:p>
    <w:p w:rsidR="00756179" w:rsidRPr="004836B2" w:rsidRDefault="00756179" w:rsidP="00756179">
      <w:pPr>
        <w:pStyle w:val="af2"/>
      </w:pPr>
      <w:r>
        <w:rPr>
          <w:rStyle w:val="af0"/>
          <w:color w:val="000000"/>
          <w:sz w:val="27"/>
          <w:szCs w:val="27"/>
        </w:rPr>
        <w:t>I. Основная литература</w:t>
      </w:r>
      <w:r w:rsidR="004836B2">
        <w:t xml:space="preserve"> </w:t>
      </w:r>
      <w:r>
        <w:br/>
      </w:r>
      <w:r w:rsidR="004836B2" w:rsidRPr="004836B2">
        <w:rPr>
          <w:rStyle w:val="af0"/>
          <w:b w:val="0"/>
          <w:sz w:val="27"/>
          <w:szCs w:val="27"/>
        </w:rPr>
        <w:t>1</w:t>
      </w:r>
      <w:r w:rsidRPr="004836B2">
        <w:rPr>
          <w:rStyle w:val="af0"/>
          <w:b w:val="0"/>
          <w:sz w:val="27"/>
          <w:szCs w:val="27"/>
        </w:rPr>
        <w:t>.</w:t>
      </w:r>
      <w:r w:rsidRPr="004836B2">
        <w:rPr>
          <w:rStyle w:val="af0"/>
          <w:sz w:val="27"/>
          <w:szCs w:val="27"/>
        </w:rPr>
        <w:t> </w:t>
      </w:r>
      <w:r w:rsidRPr="004836B2">
        <w:t>Курбатова Е.А. MATLAB 7. Самоучитель. Изд-во: Вильямс. 2005.</w:t>
      </w:r>
      <w:r w:rsidRPr="004836B2">
        <w:br/>
      </w:r>
      <w:r w:rsidR="004836B2" w:rsidRPr="004836B2">
        <w:rPr>
          <w:rStyle w:val="af0"/>
          <w:b w:val="0"/>
          <w:sz w:val="27"/>
          <w:szCs w:val="27"/>
        </w:rPr>
        <w:t>2</w:t>
      </w:r>
      <w:r w:rsidRPr="004836B2">
        <w:rPr>
          <w:rStyle w:val="af0"/>
          <w:b w:val="0"/>
          <w:sz w:val="27"/>
          <w:szCs w:val="27"/>
        </w:rPr>
        <w:t>.</w:t>
      </w:r>
      <w:r w:rsidRPr="004836B2">
        <w:t> </w:t>
      </w:r>
      <w:proofErr w:type="spellStart"/>
      <w:r w:rsidRPr="004836B2">
        <w:rPr>
          <w:rStyle w:val="style1"/>
          <w:sz w:val="27"/>
          <w:szCs w:val="27"/>
        </w:rPr>
        <w:t>Половко</w:t>
      </w:r>
      <w:proofErr w:type="spellEnd"/>
      <w:r w:rsidRPr="004836B2">
        <w:rPr>
          <w:rStyle w:val="style1"/>
          <w:sz w:val="27"/>
          <w:szCs w:val="27"/>
        </w:rPr>
        <w:t xml:space="preserve"> А. М., Бутусов П. Н.</w:t>
      </w:r>
      <w:r w:rsidRPr="004836B2">
        <w:t> MATLAB для студента. — СПб.: БХВ-Петербург, 2005. —320 с.</w:t>
      </w:r>
      <w:r w:rsidRPr="004836B2">
        <w:br/>
      </w:r>
      <w:r w:rsidR="004836B2" w:rsidRPr="004836B2">
        <w:rPr>
          <w:rStyle w:val="af0"/>
          <w:b w:val="0"/>
          <w:sz w:val="27"/>
          <w:szCs w:val="27"/>
        </w:rPr>
        <w:t>3</w:t>
      </w:r>
      <w:r w:rsidRPr="004836B2">
        <w:rPr>
          <w:rStyle w:val="af0"/>
          <w:b w:val="0"/>
          <w:sz w:val="27"/>
          <w:szCs w:val="27"/>
        </w:rPr>
        <w:t>.</w:t>
      </w:r>
      <w:r w:rsidRPr="004836B2">
        <w:rPr>
          <w:rStyle w:val="af0"/>
          <w:sz w:val="27"/>
          <w:szCs w:val="27"/>
        </w:rPr>
        <w:t> </w:t>
      </w:r>
      <w:r w:rsidRPr="004836B2">
        <w:rPr>
          <w:rStyle w:val="style1"/>
          <w:sz w:val="27"/>
          <w:szCs w:val="27"/>
        </w:rPr>
        <w:t>Дьяконов, В.</w:t>
      </w:r>
      <w:r w:rsidRPr="004836B2">
        <w:t> </w:t>
      </w:r>
      <w:proofErr w:type="spellStart"/>
      <w:r w:rsidRPr="004836B2">
        <w:t>Matlab</w:t>
      </w:r>
      <w:proofErr w:type="spellEnd"/>
      <w:r w:rsidRPr="004836B2">
        <w:t xml:space="preserve"> 6 : Учебный курс / В. Дьяконов. — СПб. : Питер, 2001. — 592 с. : ил. — (Учебный курс).</w:t>
      </w:r>
    </w:p>
    <w:p w:rsidR="00756179" w:rsidRDefault="00756179" w:rsidP="00756179">
      <w:pPr>
        <w:pStyle w:val="af2"/>
      </w:pPr>
      <w:r w:rsidRPr="004836B2">
        <w:br/>
      </w:r>
      <w:r w:rsidRPr="004836B2">
        <w:rPr>
          <w:rStyle w:val="af0"/>
          <w:sz w:val="27"/>
          <w:szCs w:val="27"/>
        </w:rPr>
        <w:t xml:space="preserve">II. </w:t>
      </w:r>
      <w:proofErr w:type="spellStart"/>
      <w:r w:rsidRPr="004836B2">
        <w:rPr>
          <w:rStyle w:val="af0"/>
          <w:sz w:val="27"/>
          <w:szCs w:val="27"/>
        </w:rPr>
        <w:t>Int</w:t>
      </w:r>
      <w:proofErr w:type="spellEnd"/>
      <w:r w:rsidRPr="004836B2">
        <w:rPr>
          <w:rStyle w:val="af0"/>
          <w:sz w:val="27"/>
          <w:szCs w:val="27"/>
          <w:lang w:val="en-GB"/>
        </w:rPr>
        <w:t>e</w:t>
      </w:r>
      <w:proofErr w:type="spellStart"/>
      <w:r w:rsidRPr="004836B2">
        <w:rPr>
          <w:rStyle w:val="af0"/>
          <w:sz w:val="27"/>
          <w:szCs w:val="27"/>
        </w:rPr>
        <w:t>rnet</w:t>
      </w:r>
      <w:proofErr w:type="spellEnd"/>
      <w:r w:rsidRPr="004836B2">
        <w:rPr>
          <w:rStyle w:val="af0"/>
          <w:sz w:val="27"/>
          <w:szCs w:val="27"/>
        </w:rPr>
        <w:t xml:space="preserve"> - ресурсы </w:t>
      </w:r>
      <w:r w:rsidRPr="004836B2">
        <w:br/>
        <w:t>www.exponenta.ru - образовательный математический сайт.</w:t>
      </w:r>
      <w:r w:rsidRPr="004836B2">
        <w:br/>
        <w:t>www.matlab.ru/matlab/default.asp</w:t>
      </w:r>
      <w:r>
        <w:t>- Консультационный центр MATLAB: Раздел "MATLAB" .</w:t>
      </w:r>
    </w:p>
    <w:p w:rsidR="00D045E9" w:rsidRPr="00D045E9" w:rsidRDefault="00D045E9" w:rsidP="00D045E9"/>
    <w:p w:rsidR="00F07A3B" w:rsidRDefault="00F07A3B" w:rsidP="00F07A3B"/>
    <w:p w:rsidR="00F07A3B" w:rsidRDefault="00F07A3B" w:rsidP="00F07A3B"/>
    <w:p w:rsidR="00F07A3B" w:rsidRDefault="00F07A3B" w:rsidP="00F07A3B"/>
    <w:sectPr w:rsidR="00F07A3B" w:rsidSect="008C15E8">
      <w:headerReference w:type="default" r:id="rId24"/>
      <w:footerReference w:type="default" r:id="rId25"/>
      <w:footerReference w:type="first" r:id="rId26"/>
      <w:pgSz w:w="11906" w:h="16838" w:code="9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574" w:rsidRDefault="006B5574" w:rsidP="009A7E58">
      <w:pPr>
        <w:spacing w:line="240" w:lineRule="auto"/>
      </w:pPr>
      <w:r>
        <w:separator/>
      </w:r>
    </w:p>
  </w:endnote>
  <w:endnote w:type="continuationSeparator" w:id="0">
    <w:p w:rsidR="006B5574" w:rsidRDefault="006B5574" w:rsidP="009A7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Default="006B5574" w:rsidP="00D93DCA">
    <w:pPr>
      <w:pStyle w:val="aa"/>
      <w:jc w:val="center"/>
    </w:pPr>
    <w:r>
      <w:t xml:space="preserve">Москва, </w:t>
    </w:r>
    <w:r w:rsidR="00EC31C4">
      <w:fldChar w:fldCharType="begin"/>
    </w:r>
    <w:r>
      <w:instrText xml:space="preserve"> DATE  \@ "</w:instrText>
    </w:r>
    <w:r>
      <w:rPr>
        <w:lang w:val="en-US"/>
      </w:rPr>
      <w:instrText>YYYY</w:instrText>
    </w:r>
    <w:r>
      <w:instrText xml:space="preserve">"  \* MERGEFORMAT </w:instrText>
    </w:r>
    <w:r w:rsidR="00EC31C4">
      <w:fldChar w:fldCharType="separate"/>
    </w:r>
    <w:r w:rsidR="00DA7B42">
      <w:rPr>
        <w:noProof/>
      </w:rPr>
      <w:t>2019</w:t>
    </w:r>
    <w:r w:rsidR="00EC31C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Pr="00172557" w:rsidRDefault="006B5574" w:rsidP="001D59D5">
    <w:pPr>
      <w:pStyle w:val="aa"/>
      <w:rPr>
        <w:sz w:val="20"/>
        <w:szCs w:val="20"/>
      </w:rPr>
    </w:pPr>
    <w:r w:rsidRPr="00172557">
      <w:rPr>
        <w:sz w:val="20"/>
        <w:szCs w:val="20"/>
      </w:rPr>
      <w:t>Является обязательным листом отчёта по практике. Лист 2</w:t>
    </w:r>
  </w:p>
  <w:p w:rsidR="006B5574" w:rsidRDefault="006B5574" w:rsidP="001D59D5">
    <w:pPr>
      <w:pStyle w:val="aa"/>
    </w:pPr>
    <w:r w:rsidRPr="00172557">
      <w:rPr>
        <w:sz w:val="20"/>
        <w:szCs w:val="20"/>
      </w:rPr>
      <w:t>Документ не должен содержать информацию, отнесённую в установленном порядке к государственной тайне</w:t>
    </w:r>
    <w:r>
      <w:rPr>
        <w:sz w:val="20"/>
        <w:szCs w:val="20"/>
      </w:rPr>
      <w:t xml:space="preserve"> </w:t>
    </w:r>
    <w:r w:rsidRPr="00172557">
      <w:rPr>
        <w:sz w:val="20"/>
        <w:szCs w:val="20"/>
      </w:rPr>
      <w:t>РФ.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7350748"/>
      <w:docPartObj>
        <w:docPartGallery w:val="Page Numbers (Bottom of Page)"/>
        <w:docPartUnique/>
      </w:docPartObj>
    </w:sdtPr>
    <w:sdtEndPr/>
    <w:sdtContent>
      <w:p w:rsidR="006B5574" w:rsidRDefault="00EC31C4" w:rsidP="004A4CA8">
        <w:pPr>
          <w:pStyle w:val="aa"/>
          <w:jc w:val="center"/>
        </w:pPr>
        <w:r>
          <w:fldChar w:fldCharType="begin"/>
        </w:r>
        <w:r w:rsidR="006B5574">
          <w:instrText>PAGE   \* MERGEFORMAT</w:instrText>
        </w:r>
        <w:r>
          <w:fldChar w:fldCharType="separate"/>
        </w:r>
        <w:r w:rsidR="003F797C">
          <w:rPr>
            <w:noProof/>
          </w:rPr>
          <w:t>6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Default="006B55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574" w:rsidRDefault="006B5574" w:rsidP="009A7E58">
      <w:pPr>
        <w:spacing w:line="240" w:lineRule="auto"/>
      </w:pPr>
      <w:r>
        <w:separator/>
      </w:r>
    </w:p>
  </w:footnote>
  <w:footnote w:type="continuationSeparator" w:id="0">
    <w:p w:rsidR="006B5574" w:rsidRDefault="006B5574" w:rsidP="009A7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Pr="00BD0A1A" w:rsidRDefault="006B5574" w:rsidP="00BD0A1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Default="006B557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574" w:rsidRDefault="006B55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270"/>
    <w:multiLevelType w:val="hybridMultilevel"/>
    <w:tmpl w:val="8FF88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94BB3"/>
    <w:multiLevelType w:val="hybridMultilevel"/>
    <w:tmpl w:val="8BA84836"/>
    <w:lvl w:ilvl="0" w:tplc="C5201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CB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1A0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BC7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0F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C2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24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43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201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36CE1"/>
    <w:multiLevelType w:val="hybridMultilevel"/>
    <w:tmpl w:val="7654E882"/>
    <w:lvl w:ilvl="0" w:tplc="83B4194A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BC1415"/>
    <w:multiLevelType w:val="hybridMultilevel"/>
    <w:tmpl w:val="A1D62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C7B45"/>
    <w:multiLevelType w:val="hybridMultilevel"/>
    <w:tmpl w:val="410CCDA6"/>
    <w:lvl w:ilvl="0" w:tplc="D1AC5A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347DBB"/>
    <w:multiLevelType w:val="hybridMultilevel"/>
    <w:tmpl w:val="5E2E8EDE"/>
    <w:lvl w:ilvl="0" w:tplc="3D4AB4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913558"/>
    <w:multiLevelType w:val="hybridMultilevel"/>
    <w:tmpl w:val="8FF88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F24E47"/>
    <w:multiLevelType w:val="multilevel"/>
    <w:tmpl w:val="DA1CDC5E"/>
    <w:styleLink w:val="a"/>
    <w:lvl w:ilvl="0">
      <w:start w:val="1"/>
      <w:numFmt w:val="decimal"/>
      <w:lvlText w:val="ГЛАВА 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§ 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 w15:restartNumberingAfterBreak="0">
    <w:nsid w:val="45423AD7"/>
    <w:multiLevelType w:val="hybridMultilevel"/>
    <w:tmpl w:val="24D4425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54760817"/>
    <w:multiLevelType w:val="hybridMultilevel"/>
    <w:tmpl w:val="16483016"/>
    <w:lvl w:ilvl="0" w:tplc="2F58A61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A6C60"/>
    <w:multiLevelType w:val="hybridMultilevel"/>
    <w:tmpl w:val="8E46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0339F"/>
    <w:multiLevelType w:val="hybridMultilevel"/>
    <w:tmpl w:val="8FF88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75FBE"/>
    <w:multiLevelType w:val="hybridMultilevel"/>
    <w:tmpl w:val="8856D42A"/>
    <w:lvl w:ilvl="0" w:tplc="2F58A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07E33"/>
    <w:multiLevelType w:val="hybridMultilevel"/>
    <w:tmpl w:val="8FF88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D8"/>
    <w:rsid w:val="00063B26"/>
    <w:rsid w:val="00072B2C"/>
    <w:rsid w:val="00101EEC"/>
    <w:rsid w:val="00166896"/>
    <w:rsid w:val="001836B1"/>
    <w:rsid w:val="00185FEF"/>
    <w:rsid w:val="001929EC"/>
    <w:rsid w:val="001A31F0"/>
    <w:rsid w:val="001B2F76"/>
    <w:rsid w:val="001C2C2C"/>
    <w:rsid w:val="001D59D5"/>
    <w:rsid w:val="001E2AD4"/>
    <w:rsid w:val="001E3209"/>
    <w:rsid w:val="00236F65"/>
    <w:rsid w:val="00270D82"/>
    <w:rsid w:val="00272E12"/>
    <w:rsid w:val="00297EC7"/>
    <w:rsid w:val="002A1068"/>
    <w:rsid w:val="002A778A"/>
    <w:rsid w:val="002B4357"/>
    <w:rsid w:val="002C6DA2"/>
    <w:rsid w:val="002E6D3A"/>
    <w:rsid w:val="002E73BD"/>
    <w:rsid w:val="00307B6E"/>
    <w:rsid w:val="00341876"/>
    <w:rsid w:val="00360B13"/>
    <w:rsid w:val="00361501"/>
    <w:rsid w:val="00384CD8"/>
    <w:rsid w:val="003C0EC1"/>
    <w:rsid w:val="003F0BA8"/>
    <w:rsid w:val="003F797C"/>
    <w:rsid w:val="00412292"/>
    <w:rsid w:val="00454686"/>
    <w:rsid w:val="004675E5"/>
    <w:rsid w:val="004836B2"/>
    <w:rsid w:val="004A4CA8"/>
    <w:rsid w:val="004D6D8D"/>
    <w:rsid w:val="00507F6C"/>
    <w:rsid w:val="00526F8E"/>
    <w:rsid w:val="00537AD4"/>
    <w:rsid w:val="00587CDA"/>
    <w:rsid w:val="005F192C"/>
    <w:rsid w:val="00601A85"/>
    <w:rsid w:val="00601EDC"/>
    <w:rsid w:val="00632CDE"/>
    <w:rsid w:val="0064539E"/>
    <w:rsid w:val="006876EB"/>
    <w:rsid w:val="00695F91"/>
    <w:rsid w:val="00697A16"/>
    <w:rsid w:val="006B5574"/>
    <w:rsid w:val="006D1809"/>
    <w:rsid w:val="006E2965"/>
    <w:rsid w:val="007228B5"/>
    <w:rsid w:val="00723570"/>
    <w:rsid w:val="0073393C"/>
    <w:rsid w:val="00756179"/>
    <w:rsid w:val="00756F82"/>
    <w:rsid w:val="007670EE"/>
    <w:rsid w:val="0077664E"/>
    <w:rsid w:val="00777A2F"/>
    <w:rsid w:val="00793E07"/>
    <w:rsid w:val="007A3369"/>
    <w:rsid w:val="007A6A30"/>
    <w:rsid w:val="007B0F99"/>
    <w:rsid w:val="007C405A"/>
    <w:rsid w:val="007E56A3"/>
    <w:rsid w:val="00802E51"/>
    <w:rsid w:val="00816439"/>
    <w:rsid w:val="00820427"/>
    <w:rsid w:val="00835404"/>
    <w:rsid w:val="008608DE"/>
    <w:rsid w:val="0086634A"/>
    <w:rsid w:val="00871E9B"/>
    <w:rsid w:val="008C15E8"/>
    <w:rsid w:val="008E6042"/>
    <w:rsid w:val="00916455"/>
    <w:rsid w:val="00985EE5"/>
    <w:rsid w:val="00993EBA"/>
    <w:rsid w:val="00994CEF"/>
    <w:rsid w:val="00997A9F"/>
    <w:rsid w:val="009A7E58"/>
    <w:rsid w:val="009D3520"/>
    <w:rsid w:val="00A01D13"/>
    <w:rsid w:val="00A40038"/>
    <w:rsid w:val="00A4465F"/>
    <w:rsid w:val="00A54470"/>
    <w:rsid w:val="00A556AD"/>
    <w:rsid w:val="00A7306C"/>
    <w:rsid w:val="00AD2B6E"/>
    <w:rsid w:val="00B55803"/>
    <w:rsid w:val="00B55D21"/>
    <w:rsid w:val="00B7622A"/>
    <w:rsid w:val="00B853C5"/>
    <w:rsid w:val="00B938CF"/>
    <w:rsid w:val="00BB796A"/>
    <w:rsid w:val="00BD0A1A"/>
    <w:rsid w:val="00BE636C"/>
    <w:rsid w:val="00BF247B"/>
    <w:rsid w:val="00C17B6C"/>
    <w:rsid w:val="00C442EC"/>
    <w:rsid w:val="00C56A80"/>
    <w:rsid w:val="00C8744B"/>
    <w:rsid w:val="00C91974"/>
    <w:rsid w:val="00CB43AA"/>
    <w:rsid w:val="00CE2249"/>
    <w:rsid w:val="00CE5949"/>
    <w:rsid w:val="00D045E9"/>
    <w:rsid w:val="00D05CF7"/>
    <w:rsid w:val="00D469A8"/>
    <w:rsid w:val="00D85A79"/>
    <w:rsid w:val="00D93DCA"/>
    <w:rsid w:val="00D96319"/>
    <w:rsid w:val="00DA7B42"/>
    <w:rsid w:val="00DB1855"/>
    <w:rsid w:val="00DB7C3B"/>
    <w:rsid w:val="00DC5131"/>
    <w:rsid w:val="00DC5D9F"/>
    <w:rsid w:val="00DC6AD2"/>
    <w:rsid w:val="00DD39CD"/>
    <w:rsid w:val="00DF1BAA"/>
    <w:rsid w:val="00DF7905"/>
    <w:rsid w:val="00E23B79"/>
    <w:rsid w:val="00E25B6A"/>
    <w:rsid w:val="00E472D2"/>
    <w:rsid w:val="00E56925"/>
    <w:rsid w:val="00E62ECF"/>
    <w:rsid w:val="00E65015"/>
    <w:rsid w:val="00EA0C3F"/>
    <w:rsid w:val="00EB22AC"/>
    <w:rsid w:val="00EC1F1B"/>
    <w:rsid w:val="00EC31C4"/>
    <w:rsid w:val="00EE3002"/>
    <w:rsid w:val="00EE79E8"/>
    <w:rsid w:val="00F027E2"/>
    <w:rsid w:val="00F065C8"/>
    <w:rsid w:val="00F07A3B"/>
    <w:rsid w:val="00F43605"/>
    <w:rsid w:val="00F47FDC"/>
    <w:rsid w:val="00FA4242"/>
    <w:rsid w:val="00FB4F45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00DD"/>
  <w15:docId w15:val="{162C4E57-16F9-4433-AA69-842F0137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622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A31F0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59D5"/>
    <w:pPr>
      <w:keepNext/>
      <w:keepLines/>
      <w:spacing w:before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разделов"/>
    <w:uiPriority w:val="99"/>
    <w:rsid w:val="00270D82"/>
    <w:pPr>
      <w:numPr>
        <w:numId w:val="1"/>
      </w:numPr>
    </w:pPr>
  </w:style>
  <w:style w:type="character" w:styleId="a4">
    <w:name w:val="Placeholder Text"/>
    <w:basedOn w:val="a1"/>
    <w:uiPriority w:val="99"/>
    <w:semiHidden/>
    <w:rsid w:val="00DC6AD2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DC6A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C6AD2"/>
    <w:rPr>
      <w:rFonts w:ascii="Tahoma" w:hAnsi="Tahoma" w:cs="Tahoma"/>
      <w:sz w:val="16"/>
      <w:szCs w:val="16"/>
    </w:rPr>
  </w:style>
  <w:style w:type="paragraph" w:customStyle="1" w:styleId="a7">
    <w:name w:val="Параграф"/>
    <w:basedOn w:val="a0"/>
    <w:qFormat/>
    <w:rsid w:val="009A7E58"/>
    <w:pPr>
      <w:ind w:firstLine="709"/>
      <w:jc w:val="both"/>
    </w:pPr>
  </w:style>
  <w:style w:type="character" w:customStyle="1" w:styleId="10">
    <w:name w:val="Заголовок 1 Знак"/>
    <w:basedOn w:val="a1"/>
    <w:link w:val="1"/>
    <w:uiPriority w:val="9"/>
    <w:rsid w:val="001A31F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1D59D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8">
    <w:name w:val="header"/>
    <w:basedOn w:val="a0"/>
    <w:link w:val="a9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7E5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9A7E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7E58"/>
    <w:rPr>
      <w:rFonts w:ascii="Times New Roman" w:hAnsi="Times New Roman"/>
      <w:sz w:val="28"/>
    </w:rPr>
  </w:style>
  <w:style w:type="character" w:customStyle="1" w:styleId="Placeholder">
    <w:name w:val="Placeholder"/>
    <w:basedOn w:val="a1"/>
    <w:uiPriority w:val="1"/>
    <w:qFormat/>
    <w:rsid w:val="00EE79E8"/>
    <w:rPr>
      <w:bdr w:val="none" w:sz="0" w:space="0" w:color="auto"/>
      <w:shd w:val="clear" w:color="auto" w:fill="FFFF00"/>
    </w:rPr>
  </w:style>
  <w:style w:type="character" w:customStyle="1" w:styleId="AllCaps">
    <w:name w:val="AllCaps"/>
    <w:basedOn w:val="a1"/>
    <w:uiPriority w:val="1"/>
    <w:qFormat/>
    <w:rsid w:val="00EC1F1B"/>
    <w:rPr>
      <w:caps/>
    </w:rPr>
  </w:style>
  <w:style w:type="table" w:styleId="ac">
    <w:name w:val="Table Grid"/>
    <w:basedOn w:val="a2"/>
    <w:uiPriority w:val="59"/>
    <w:rsid w:val="0099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BB796A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BB796A"/>
    <w:pPr>
      <w:spacing w:before="120"/>
    </w:pPr>
  </w:style>
  <w:style w:type="paragraph" w:styleId="21">
    <w:name w:val="toc 2"/>
    <w:basedOn w:val="a0"/>
    <w:next w:val="a0"/>
    <w:autoRedefine/>
    <w:uiPriority w:val="39"/>
    <w:unhideWhenUsed/>
    <w:rsid w:val="00BB796A"/>
    <w:pPr>
      <w:ind w:left="284"/>
    </w:pPr>
  </w:style>
  <w:style w:type="paragraph" w:styleId="3">
    <w:name w:val="toc 3"/>
    <w:basedOn w:val="a0"/>
    <w:next w:val="a0"/>
    <w:autoRedefine/>
    <w:uiPriority w:val="39"/>
    <w:semiHidden/>
    <w:unhideWhenUsed/>
    <w:rsid w:val="00BB796A"/>
    <w:pPr>
      <w:ind w:left="567"/>
    </w:pPr>
  </w:style>
  <w:style w:type="paragraph" w:customStyle="1" w:styleId="12">
    <w:name w:val="Указатель1"/>
    <w:basedOn w:val="a0"/>
    <w:rsid w:val="001D59D5"/>
    <w:pPr>
      <w:suppressLineNumbers/>
      <w:suppressAutoHyphens/>
    </w:pPr>
    <w:rPr>
      <w:rFonts w:eastAsia="Calibri" w:cs="Mangal"/>
      <w:color w:val="00000A"/>
      <w:kern w:val="1"/>
      <w:sz w:val="24"/>
      <w:lang w:val="en-US"/>
    </w:rPr>
  </w:style>
  <w:style w:type="paragraph" w:customStyle="1" w:styleId="22">
    <w:name w:val="Лист2"/>
    <w:basedOn w:val="a0"/>
    <w:qFormat/>
    <w:rsid w:val="008C15E8"/>
    <w:rPr>
      <w:sz w:val="24"/>
    </w:rPr>
  </w:style>
  <w:style w:type="table" w:customStyle="1" w:styleId="13">
    <w:name w:val="Сетка таблицы1"/>
    <w:basedOn w:val="a2"/>
    <w:next w:val="ac"/>
    <w:rsid w:val="00B55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0"/>
    <w:uiPriority w:val="34"/>
    <w:qFormat/>
    <w:rsid w:val="00072B2C"/>
    <w:pPr>
      <w:ind w:left="720"/>
      <w:contextualSpacing/>
    </w:pPr>
  </w:style>
  <w:style w:type="character" w:customStyle="1" w:styleId="14">
    <w:name w:val="Неразрешенное упоминание1"/>
    <w:basedOn w:val="a1"/>
    <w:uiPriority w:val="99"/>
    <w:semiHidden/>
    <w:unhideWhenUsed/>
    <w:rsid w:val="00BE636C"/>
    <w:rPr>
      <w:color w:val="605E5C"/>
      <w:shd w:val="clear" w:color="auto" w:fill="E1DFDD"/>
    </w:rPr>
  </w:style>
  <w:style w:type="paragraph" w:styleId="af">
    <w:name w:val="TOC Heading"/>
    <w:basedOn w:val="1"/>
    <w:next w:val="a0"/>
    <w:uiPriority w:val="39"/>
    <w:semiHidden/>
    <w:unhideWhenUsed/>
    <w:qFormat/>
    <w:rsid w:val="00587CDA"/>
    <w:pPr>
      <w:pageBreakBefore w:val="0"/>
      <w:spacing w:before="24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character" w:styleId="af0">
    <w:name w:val="Strong"/>
    <w:basedOn w:val="a1"/>
    <w:uiPriority w:val="22"/>
    <w:qFormat/>
    <w:rsid w:val="0077664E"/>
    <w:rPr>
      <w:b/>
      <w:bCs/>
    </w:rPr>
  </w:style>
  <w:style w:type="paragraph" w:styleId="af1">
    <w:name w:val="Normal (Web)"/>
    <w:basedOn w:val="a0"/>
    <w:uiPriority w:val="99"/>
    <w:semiHidden/>
    <w:unhideWhenUsed/>
    <w:rsid w:val="007561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7561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style1">
    <w:name w:val="style1"/>
    <w:basedOn w:val="a1"/>
    <w:rsid w:val="0075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04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35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96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51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95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82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25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89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66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53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68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417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1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05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85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89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75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51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222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2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17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9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85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14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48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3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333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7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410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80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gif"/><Relationship Id="rId18" Type="http://schemas.openxmlformats.org/officeDocument/2006/relationships/image" Target="media/image7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a\AppData\Local\Temp\Shablon_otchyo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AF7F080074616A1ECD05B1052C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DD105-4CE2-4AF3-AABD-EC72C88CA378}"/>
      </w:docPartPr>
      <w:docPartBody>
        <w:p w:rsidR="00E07C13" w:rsidRDefault="006E3211">
          <w:pPr>
            <w:pStyle w:val="D4CAF7F080074616A1ECD05B1052C8FD"/>
          </w:pPr>
          <w:r w:rsidRPr="00A76B3A">
            <w:rPr>
              <w:rStyle w:val="a3"/>
            </w:rPr>
            <w:t>Выберите элемент.</w:t>
          </w:r>
        </w:p>
      </w:docPartBody>
    </w:docPart>
    <w:docPart>
      <w:docPartPr>
        <w:name w:val="E0ADE9F07EA14E8DA16ABEF3650B5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06E33-E21A-4FE5-BC2A-C47F82D0683B}"/>
      </w:docPartPr>
      <w:docPartBody>
        <w:p w:rsidR="00E07C13" w:rsidRDefault="006E3211">
          <w:pPr>
            <w:pStyle w:val="E0ADE9F07EA14E8DA16ABEF3650B5B9F"/>
          </w:pPr>
          <w:r w:rsidRPr="00EE79E8">
            <w:rPr>
              <w:rStyle w:val="Placeholder"/>
            </w:rPr>
            <w:t>Выберите элемент.</w:t>
          </w:r>
        </w:p>
      </w:docPartBody>
    </w:docPart>
    <w:docPart>
      <w:docPartPr>
        <w:name w:val="DBEF0844BABD4B518B99E92B5EEF5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5C72C-201C-4474-9587-939046DE5574}"/>
      </w:docPartPr>
      <w:docPartBody>
        <w:p w:rsidR="00E07C13" w:rsidRDefault="006E3211">
          <w:pPr>
            <w:pStyle w:val="DBEF0844BABD4B518B99E92B5EEF5147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2FB175AC4249E787C3C57F504B8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6655E-B73F-4A90-BB34-35C3C12319BE}"/>
      </w:docPartPr>
      <w:docPartBody>
        <w:p w:rsidR="00E07C13" w:rsidRDefault="006E3211">
          <w:pPr>
            <w:pStyle w:val="552FB175AC4249E787C3C57F504B81FB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9B12ABBE784F5486322A846C1A3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51FA11-3507-49FF-B397-A1A63920047C}"/>
      </w:docPartPr>
      <w:docPartBody>
        <w:p w:rsidR="00E07C13" w:rsidRDefault="006E3211">
          <w:pPr>
            <w:pStyle w:val="BE9B12ABBE784F5486322A846C1A3E12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2D132C5E242C58BFA0C509D51A0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2C503-AB91-47AE-894C-8EB05D57601E}"/>
      </w:docPartPr>
      <w:docPartBody>
        <w:p w:rsidR="00E07C13" w:rsidRDefault="006E3211">
          <w:pPr>
            <w:pStyle w:val="F5B2D132C5E242C58BFA0C509D51A0F6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08F2E2F56B4F16A5204B86E53A2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03F10-A240-46D8-B007-B51DD7B78FD1}"/>
      </w:docPartPr>
      <w:docPartBody>
        <w:p w:rsidR="00E07C13" w:rsidRDefault="006E3211">
          <w:pPr>
            <w:pStyle w:val="FA08F2E2F56B4F16A5204B86E53A24B2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7DA9316767470095A6EBF2712D5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2AA30-A4F9-49FD-83F6-F27424C3E696}"/>
      </w:docPartPr>
      <w:docPartBody>
        <w:p w:rsidR="00E07C13" w:rsidRDefault="006E3211">
          <w:pPr>
            <w:pStyle w:val="317DA9316767470095A6EBF2712D55BE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22902BFEEE405D80DFD09EF4419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F6293-8325-43E1-867C-5C33278DC7AE}"/>
      </w:docPartPr>
      <w:docPartBody>
        <w:p w:rsidR="00E07C13" w:rsidRDefault="006E3211">
          <w:pPr>
            <w:pStyle w:val="9222902BFEEE405D80DFD09EF4419F38"/>
          </w:pPr>
          <w:r w:rsidRPr="00EE79E8">
            <w:rPr>
              <w:rStyle w:val="Placeholder"/>
            </w:rPr>
            <w:t>Место для ввода даты.</w:t>
          </w:r>
        </w:p>
      </w:docPartBody>
    </w:docPart>
    <w:docPart>
      <w:docPartPr>
        <w:name w:val="CC6876430C5144B2BB75C3895B3B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E62B5-5F5D-4BAE-8987-E8B88C1A669C}"/>
      </w:docPartPr>
      <w:docPartBody>
        <w:p w:rsidR="00E07C13" w:rsidRDefault="006E3211">
          <w:pPr>
            <w:pStyle w:val="CC6876430C5144B2BB75C3895B3B90B6"/>
          </w:pPr>
          <w:r w:rsidRPr="00EE79E8">
            <w:rPr>
              <w:rStyle w:val="Placeholder"/>
            </w:rPr>
            <w:t>Место для ввода даты.</w:t>
          </w:r>
        </w:p>
      </w:docPartBody>
    </w:docPart>
    <w:docPart>
      <w:docPartPr>
        <w:name w:val="1B08425BA7B24D178F68D81F14642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95EFD-13DC-4708-BF6C-216D4BB072E8}"/>
      </w:docPartPr>
      <w:docPartBody>
        <w:p w:rsidR="00E07C13" w:rsidRDefault="006E3211">
          <w:pPr>
            <w:pStyle w:val="1B08425BA7B24D178F68D81F146424AB"/>
          </w:pPr>
          <w:r w:rsidRPr="00A76B3A">
            <w:rPr>
              <w:rStyle w:val="a3"/>
            </w:rPr>
            <w:t>Выберите элемент.</w:t>
          </w:r>
        </w:p>
      </w:docPartBody>
    </w:docPart>
    <w:docPart>
      <w:docPartPr>
        <w:name w:val="6C1558BF0408455BB0FB71E72A88F3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B6B07-8B08-427A-BB1D-342DCCD63A62}"/>
      </w:docPartPr>
      <w:docPartBody>
        <w:p w:rsidR="00D91A67" w:rsidRDefault="00A12A8E" w:rsidP="00A12A8E">
          <w:pPr>
            <w:pStyle w:val="6C1558BF0408455BB0FB71E72A88F31A"/>
          </w:pPr>
          <w:r w:rsidRPr="00EE79E8">
            <w:rPr>
              <w:rStyle w:val="Placeholder"/>
            </w:rPr>
            <w:t>Выберите элемент.</w:t>
          </w:r>
        </w:p>
      </w:docPartBody>
    </w:docPart>
    <w:docPart>
      <w:docPartPr>
        <w:name w:val="B405608B8D7D4A21AD22923708E9D1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C10F0-BB26-4AC6-A560-D98B915FC011}"/>
      </w:docPartPr>
      <w:docPartBody>
        <w:p w:rsidR="00D91A67" w:rsidRDefault="00A12A8E" w:rsidP="00A12A8E">
          <w:pPr>
            <w:pStyle w:val="B405608B8D7D4A21AD22923708E9D15B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84F231687047EBB7D336F302CB9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E905E-0C22-459C-B9DA-43AD6D664542}"/>
      </w:docPartPr>
      <w:docPartBody>
        <w:p w:rsidR="00D91A67" w:rsidRDefault="00A12A8E" w:rsidP="00A12A8E">
          <w:pPr>
            <w:pStyle w:val="3384F231687047EBB7D336F302CB9840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D86119DE2461595C825D58DAB5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A3142-CBE5-47F6-B600-657B90E34210}"/>
      </w:docPartPr>
      <w:docPartBody>
        <w:p w:rsidR="00D91A67" w:rsidRDefault="00A12A8E" w:rsidP="00A12A8E">
          <w:pPr>
            <w:pStyle w:val="C13D86119DE2461595C825D58DAB5621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598F7FAC454E06BFE76691E7476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073EE-E245-4028-8194-CAC290251902}"/>
      </w:docPartPr>
      <w:docPartBody>
        <w:p w:rsidR="00D91A67" w:rsidRDefault="00A12A8E" w:rsidP="00A12A8E">
          <w:pPr>
            <w:pStyle w:val="35598F7FAC454E06BFE76691E7476095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9215F771CD4AA4A658D5AAC347C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95D54E-2050-4741-B010-952E7BC48B78}"/>
      </w:docPartPr>
      <w:docPartBody>
        <w:p w:rsidR="00D91A67" w:rsidRDefault="00A12A8E" w:rsidP="00A12A8E">
          <w:pPr>
            <w:pStyle w:val="BF9215F771CD4AA4A658D5AAC347CEFF"/>
          </w:pPr>
          <w:r w:rsidRPr="00A76B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E0C3822C9E4DFCA5542F68A26A2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9B022-59D0-4D52-80BE-782B13786059}"/>
      </w:docPartPr>
      <w:docPartBody>
        <w:p w:rsidR="00D91A67" w:rsidRDefault="00A12A8E" w:rsidP="00A12A8E">
          <w:pPr>
            <w:pStyle w:val="46E0C3822C9E4DFCA5542F68A26A26E2"/>
          </w:pPr>
          <w:r w:rsidRPr="00A76B3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F5E"/>
    <w:rsid w:val="00063553"/>
    <w:rsid w:val="00523F5E"/>
    <w:rsid w:val="006D5779"/>
    <w:rsid w:val="006E3211"/>
    <w:rsid w:val="007669CE"/>
    <w:rsid w:val="007B6454"/>
    <w:rsid w:val="007D33EA"/>
    <w:rsid w:val="008C71BA"/>
    <w:rsid w:val="00965202"/>
    <w:rsid w:val="00A12A8E"/>
    <w:rsid w:val="00AC14FE"/>
    <w:rsid w:val="00B03C0C"/>
    <w:rsid w:val="00D049D7"/>
    <w:rsid w:val="00D640F2"/>
    <w:rsid w:val="00D91A67"/>
    <w:rsid w:val="00E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A8E"/>
    <w:rPr>
      <w:color w:val="808080"/>
    </w:rPr>
  </w:style>
  <w:style w:type="paragraph" w:customStyle="1" w:styleId="D4CAF7F080074616A1ECD05B1052C8FD">
    <w:name w:val="D4CAF7F080074616A1ECD05B1052C8FD"/>
    <w:rsid w:val="00E07C13"/>
  </w:style>
  <w:style w:type="character" w:customStyle="1" w:styleId="Placeholder">
    <w:name w:val="Placeholder"/>
    <w:basedOn w:val="a0"/>
    <w:uiPriority w:val="1"/>
    <w:qFormat/>
    <w:rsid w:val="00A12A8E"/>
    <w:rPr>
      <w:bdr w:val="none" w:sz="0" w:space="0" w:color="auto"/>
      <w:shd w:val="clear" w:color="auto" w:fill="FFFF00"/>
    </w:rPr>
  </w:style>
  <w:style w:type="paragraph" w:customStyle="1" w:styleId="E0ADE9F07EA14E8DA16ABEF3650B5B9F">
    <w:name w:val="E0ADE9F07EA14E8DA16ABEF3650B5B9F"/>
    <w:rsid w:val="00E07C13"/>
  </w:style>
  <w:style w:type="paragraph" w:customStyle="1" w:styleId="DBEF0844BABD4B518B99E92B5EEF5147">
    <w:name w:val="DBEF0844BABD4B518B99E92B5EEF5147"/>
    <w:rsid w:val="00E07C13"/>
  </w:style>
  <w:style w:type="paragraph" w:customStyle="1" w:styleId="552FB175AC4249E787C3C57F504B81FB">
    <w:name w:val="552FB175AC4249E787C3C57F504B81FB"/>
    <w:rsid w:val="00E07C13"/>
  </w:style>
  <w:style w:type="paragraph" w:customStyle="1" w:styleId="BE9B12ABBE784F5486322A846C1A3E12">
    <w:name w:val="BE9B12ABBE784F5486322A846C1A3E12"/>
    <w:rsid w:val="00E07C13"/>
  </w:style>
  <w:style w:type="paragraph" w:customStyle="1" w:styleId="F5B2D132C5E242C58BFA0C509D51A0F6">
    <w:name w:val="F5B2D132C5E242C58BFA0C509D51A0F6"/>
    <w:rsid w:val="00E07C13"/>
  </w:style>
  <w:style w:type="paragraph" w:customStyle="1" w:styleId="FA08F2E2F56B4F16A5204B86E53A24B2">
    <w:name w:val="FA08F2E2F56B4F16A5204B86E53A24B2"/>
    <w:rsid w:val="00E07C13"/>
  </w:style>
  <w:style w:type="paragraph" w:customStyle="1" w:styleId="317DA9316767470095A6EBF2712D55BE">
    <w:name w:val="317DA9316767470095A6EBF2712D55BE"/>
    <w:rsid w:val="00E07C13"/>
  </w:style>
  <w:style w:type="paragraph" w:customStyle="1" w:styleId="E168AB4C053D4510BA8A0FCCABD95FDB">
    <w:name w:val="E168AB4C053D4510BA8A0FCCABD95FDB"/>
    <w:rsid w:val="00E07C13"/>
  </w:style>
  <w:style w:type="paragraph" w:customStyle="1" w:styleId="0E868A7DCE0C47469B785FC8ACCD6C51">
    <w:name w:val="0E868A7DCE0C47469B785FC8ACCD6C51"/>
    <w:rsid w:val="00E07C13"/>
  </w:style>
  <w:style w:type="paragraph" w:customStyle="1" w:styleId="9222902BFEEE405D80DFD09EF4419F38">
    <w:name w:val="9222902BFEEE405D80DFD09EF4419F38"/>
    <w:rsid w:val="00E07C13"/>
  </w:style>
  <w:style w:type="paragraph" w:customStyle="1" w:styleId="CC6876430C5144B2BB75C3895B3B90B6">
    <w:name w:val="CC6876430C5144B2BB75C3895B3B90B6"/>
    <w:rsid w:val="00E07C13"/>
  </w:style>
  <w:style w:type="paragraph" w:customStyle="1" w:styleId="1B08425BA7B24D178F68D81F146424AB">
    <w:name w:val="1B08425BA7B24D178F68D81F146424AB"/>
    <w:rsid w:val="00E07C13"/>
  </w:style>
  <w:style w:type="paragraph" w:customStyle="1" w:styleId="9D978BAB0F1D46DA83485FFC26F609E7">
    <w:name w:val="9D978BAB0F1D46DA83485FFC26F609E7"/>
    <w:rsid w:val="00E07C13"/>
  </w:style>
  <w:style w:type="paragraph" w:customStyle="1" w:styleId="A8F1EEB85FF14140B9EDB9BC000FAE12">
    <w:name w:val="A8F1EEB85FF14140B9EDB9BC000FAE12"/>
    <w:rsid w:val="00E07C13"/>
  </w:style>
  <w:style w:type="paragraph" w:customStyle="1" w:styleId="DAEFF21662C744399B73AF5026AC3B18">
    <w:name w:val="DAEFF21662C744399B73AF5026AC3B18"/>
    <w:rsid w:val="00E07C13"/>
  </w:style>
  <w:style w:type="paragraph" w:customStyle="1" w:styleId="64A670AB198B4A22AD84D7439A75A56D">
    <w:name w:val="64A670AB198B4A22AD84D7439A75A56D"/>
    <w:rsid w:val="00E07C13"/>
  </w:style>
  <w:style w:type="paragraph" w:customStyle="1" w:styleId="315E62651A1A414EB948F743F31884B3">
    <w:name w:val="315E62651A1A414EB948F743F31884B3"/>
    <w:rsid w:val="00E07C13"/>
  </w:style>
  <w:style w:type="paragraph" w:customStyle="1" w:styleId="625CFD0264DC45E7AAC80B6242758A5E">
    <w:name w:val="625CFD0264DC45E7AAC80B6242758A5E"/>
    <w:rsid w:val="00523F5E"/>
  </w:style>
  <w:style w:type="paragraph" w:customStyle="1" w:styleId="607E904EE6C24539A1A1DBBCFA7DFC1A">
    <w:name w:val="607E904EE6C24539A1A1DBBCFA7DFC1A"/>
    <w:rsid w:val="00523F5E"/>
  </w:style>
  <w:style w:type="paragraph" w:customStyle="1" w:styleId="DDA608648ABF45029A883A48EC9E09E2">
    <w:name w:val="DDA608648ABF45029A883A48EC9E09E2"/>
    <w:rsid w:val="00523F5E"/>
  </w:style>
  <w:style w:type="paragraph" w:customStyle="1" w:styleId="9D0CED22E8CB4A8CADE7D551A91FAD31">
    <w:name w:val="9D0CED22E8CB4A8CADE7D551A91FAD31"/>
    <w:rsid w:val="00523F5E"/>
  </w:style>
  <w:style w:type="paragraph" w:customStyle="1" w:styleId="9358A4F226AE42BFA786183F7A1781BA">
    <w:name w:val="9358A4F226AE42BFA786183F7A1781BA"/>
    <w:rsid w:val="00523F5E"/>
  </w:style>
  <w:style w:type="paragraph" w:customStyle="1" w:styleId="B1044E37E6F144B2B81A39BE2E9EDAE4">
    <w:name w:val="B1044E37E6F144B2B81A39BE2E9EDAE4"/>
    <w:rsid w:val="00523F5E"/>
  </w:style>
  <w:style w:type="paragraph" w:customStyle="1" w:styleId="F436EEB675064C93809F3A5E22F00BE8">
    <w:name w:val="F436EEB675064C93809F3A5E22F00BE8"/>
    <w:rsid w:val="00523F5E"/>
  </w:style>
  <w:style w:type="paragraph" w:customStyle="1" w:styleId="31A387FC49DD4035B8A0EFECCE15A24A">
    <w:name w:val="31A387FC49DD4035B8A0EFECCE15A24A"/>
    <w:rsid w:val="00E07C13"/>
  </w:style>
  <w:style w:type="paragraph" w:customStyle="1" w:styleId="77CA6FEFFD6A44B2A57640A78C9661DE">
    <w:name w:val="77CA6FEFFD6A44B2A57640A78C9661DE"/>
    <w:rsid w:val="007669CE"/>
  </w:style>
  <w:style w:type="paragraph" w:customStyle="1" w:styleId="19CFBC86E97C4B8C877831FF3FCF955B">
    <w:name w:val="19CFBC86E97C4B8C877831FF3FCF955B"/>
    <w:rsid w:val="007669CE"/>
  </w:style>
  <w:style w:type="paragraph" w:customStyle="1" w:styleId="80A1C48AAE074971A5E49BF178E5CF5A">
    <w:name w:val="80A1C48AAE074971A5E49BF178E5CF5A"/>
    <w:rsid w:val="007669CE"/>
  </w:style>
  <w:style w:type="paragraph" w:customStyle="1" w:styleId="9FF60BE3DB68446995A049F6BF41F5D7">
    <w:name w:val="9FF60BE3DB68446995A049F6BF41F5D7"/>
    <w:rsid w:val="007669CE"/>
  </w:style>
  <w:style w:type="paragraph" w:customStyle="1" w:styleId="E77C376BCC044893BC37125D33ED59BE">
    <w:name w:val="E77C376BCC044893BC37125D33ED59BE"/>
    <w:rsid w:val="007669CE"/>
  </w:style>
  <w:style w:type="paragraph" w:customStyle="1" w:styleId="D55E08047C044DFAAA225FE94F610A6B">
    <w:name w:val="D55E08047C044DFAAA225FE94F610A6B"/>
    <w:rsid w:val="007669CE"/>
  </w:style>
  <w:style w:type="paragraph" w:customStyle="1" w:styleId="6B3AE6B255E44E58BEC958BEAC302B05">
    <w:name w:val="6B3AE6B255E44E58BEC958BEAC302B05"/>
    <w:rsid w:val="007669CE"/>
  </w:style>
  <w:style w:type="paragraph" w:customStyle="1" w:styleId="01102C03AE3D412983CE0ED3B238E7DE">
    <w:name w:val="01102C03AE3D412983CE0ED3B238E7DE"/>
    <w:rsid w:val="007669CE"/>
  </w:style>
  <w:style w:type="paragraph" w:customStyle="1" w:styleId="801BD3503FC04600856A0CE43A17BB1B">
    <w:name w:val="801BD3503FC04600856A0CE43A17BB1B"/>
    <w:rsid w:val="007669CE"/>
  </w:style>
  <w:style w:type="paragraph" w:customStyle="1" w:styleId="2286009FE54943FF88A007053C2130CF">
    <w:name w:val="2286009FE54943FF88A007053C2130CF"/>
    <w:rsid w:val="007669CE"/>
  </w:style>
  <w:style w:type="paragraph" w:customStyle="1" w:styleId="B26500ADDFBB497A9EA88F22E69872D6">
    <w:name w:val="B26500ADDFBB497A9EA88F22E69872D6"/>
    <w:rsid w:val="007669CE"/>
  </w:style>
  <w:style w:type="paragraph" w:customStyle="1" w:styleId="B5190E0C564F4E8781734DC784ED8491">
    <w:name w:val="B5190E0C564F4E8781734DC784ED8491"/>
    <w:rsid w:val="007669CE"/>
  </w:style>
  <w:style w:type="paragraph" w:customStyle="1" w:styleId="59C94B78D4694495860C6B279844EF95">
    <w:name w:val="59C94B78D4694495860C6B279844EF95"/>
    <w:rsid w:val="007669CE"/>
  </w:style>
  <w:style w:type="paragraph" w:customStyle="1" w:styleId="FFB6C9DDCD064BAF8DBD7D5E090E1401">
    <w:name w:val="FFB6C9DDCD064BAF8DBD7D5E090E1401"/>
    <w:rsid w:val="007669CE"/>
  </w:style>
  <w:style w:type="paragraph" w:customStyle="1" w:styleId="D7A5CFA216524E6A9E6C4A3A42C0EB46">
    <w:name w:val="D7A5CFA216524E6A9E6C4A3A42C0EB46"/>
    <w:rsid w:val="007669CE"/>
  </w:style>
  <w:style w:type="paragraph" w:customStyle="1" w:styleId="0A753F135B5B4378942F61E001980CB4">
    <w:name w:val="0A753F135B5B4378942F61E001980CB4"/>
    <w:rsid w:val="007669CE"/>
  </w:style>
  <w:style w:type="paragraph" w:customStyle="1" w:styleId="FBEBFABE6BC0407A96DCD43DCE841A88">
    <w:name w:val="FBEBFABE6BC0407A96DCD43DCE841A88"/>
    <w:rsid w:val="007669CE"/>
  </w:style>
  <w:style w:type="paragraph" w:customStyle="1" w:styleId="FE160DFD21D346DCBA77315907979A51">
    <w:name w:val="FE160DFD21D346DCBA77315907979A51"/>
    <w:rsid w:val="007669CE"/>
  </w:style>
  <w:style w:type="paragraph" w:customStyle="1" w:styleId="73857F3B208A467CAFFB3488C898E67B">
    <w:name w:val="73857F3B208A467CAFFB3488C898E67B"/>
    <w:rsid w:val="007669CE"/>
  </w:style>
  <w:style w:type="paragraph" w:customStyle="1" w:styleId="9F7CDEAA2E8343E981A09323AB48A4E1">
    <w:name w:val="9F7CDEAA2E8343E981A09323AB48A4E1"/>
    <w:rsid w:val="007669CE"/>
  </w:style>
  <w:style w:type="paragraph" w:customStyle="1" w:styleId="30D513D839AD478DBF13AD96F6B13025">
    <w:name w:val="30D513D839AD478DBF13AD96F6B13025"/>
    <w:rsid w:val="007669CE"/>
  </w:style>
  <w:style w:type="paragraph" w:customStyle="1" w:styleId="CAD3C7ABF27D45658CD282D1908D2442">
    <w:name w:val="CAD3C7ABF27D45658CD282D1908D2442"/>
    <w:rsid w:val="00A12A8E"/>
  </w:style>
  <w:style w:type="paragraph" w:customStyle="1" w:styleId="6247B978737744439EB53E6E7C75FD4C">
    <w:name w:val="6247B978737744439EB53E6E7C75FD4C"/>
    <w:rsid w:val="00A12A8E"/>
  </w:style>
  <w:style w:type="paragraph" w:customStyle="1" w:styleId="A789FAF8E9164AF7A58E66701F605F8B">
    <w:name w:val="A789FAF8E9164AF7A58E66701F605F8B"/>
    <w:rsid w:val="00A12A8E"/>
  </w:style>
  <w:style w:type="paragraph" w:customStyle="1" w:styleId="6D96B4E28F70484595BF8D153658BFFE">
    <w:name w:val="6D96B4E28F70484595BF8D153658BFFE"/>
    <w:rsid w:val="00A12A8E"/>
  </w:style>
  <w:style w:type="paragraph" w:customStyle="1" w:styleId="D2C08E68991A4DB99AA17C3BCDD52FF5">
    <w:name w:val="D2C08E68991A4DB99AA17C3BCDD52FF5"/>
    <w:rsid w:val="00A12A8E"/>
  </w:style>
  <w:style w:type="paragraph" w:customStyle="1" w:styleId="99A868A1BBF34D38B1982E94CADCF494">
    <w:name w:val="99A868A1BBF34D38B1982E94CADCF494"/>
    <w:rsid w:val="00A12A8E"/>
  </w:style>
  <w:style w:type="paragraph" w:customStyle="1" w:styleId="687D2BC4B0664B20BE95BD4FD4AB82FB">
    <w:name w:val="687D2BC4B0664B20BE95BD4FD4AB82FB"/>
    <w:rsid w:val="00A12A8E"/>
  </w:style>
  <w:style w:type="paragraph" w:customStyle="1" w:styleId="C12CEB6456D94CB789E9270C783F527A">
    <w:name w:val="C12CEB6456D94CB789E9270C783F527A"/>
    <w:rsid w:val="00A12A8E"/>
  </w:style>
  <w:style w:type="paragraph" w:customStyle="1" w:styleId="5BDA4F94A7FC47958D84D6F5F883ECC6">
    <w:name w:val="5BDA4F94A7FC47958D84D6F5F883ECC6"/>
    <w:rsid w:val="00A12A8E"/>
  </w:style>
  <w:style w:type="paragraph" w:customStyle="1" w:styleId="1C3357F7799B4CF38715211E9208DE40">
    <w:name w:val="1C3357F7799B4CF38715211E9208DE40"/>
    <w:rsid w:val="00A12A8E"/>
  </w:style>
  <w:style w:type="paragraph" w:customStyle="1" w:styleId="F390D0F50BB145539BCC4A99B76E6890">
    <w:name w:val="F390D0F50BB145539BCC4A99B76E6890"/>
    <w:rsid w:val="00A12A8E"/>
  </w:style>
  <w:style w:type="paragraph" w:customStyle="1" w:styleId="CBB5119395154BE5B5E202DC8D5F3B35">
    <w:name w:val="CBB5119395154BE5B5E202DC8D5F3B35"/>
    <w:rsid w:val="00A12A8E"/>
  </w:style>
  <w:style w:type="paragraph" w:customStyle="1" w:styleId="20AC4015D94C48FFA4A630FCB7D40F27">
    <w:name w:val="20AC4015D94C48FFA4A630FCB7D40F27"/>
    <w:rsid w:val="00A12A8E"/>
  </w:style>
  <w:style w:type="paragraph" w:customStyle="1" w:styleId="E42E5E32B17B4601B537303DC42D340C">
    <w:name w:val="E42E5E32B17B4601B537303DC42D340C"/>
    <w:rsid w:val="00A12A8E"/>
  </w:style>
  <w:style w:type="paragraph" w:customStyle="1" w:styleId="24A6CAFA2DDC459699A5E8C31771BED9">
    <w:name w:val="24A6CAFA2DDC459699A5E8C31771BED9"/>
    <w:rsid w:val="00A12A8E"/>
  </w:style>
  <w:style w:type="paragraph" w:customStyle="1" w:styleId="D6A9A3495C1E42A3BE14910A410703D6">
    <w:name w:val="D6A9A3495C1E42A3BE14910A410703D6"/>
    <w:rsid w:val="00A12A8E"/>
  </w:style>
  <w:style w:type="paragraph" w:customStyle="1" w:styleId="354A1BA11B0D43BBB18FB8CF40C1616D">
    <w:name w:val="354A1BA11B0D43BBB18FB8CF40C1616D"/>
    <w:rsid w:val="00A12A8E"/>
  </w:style>
  <w:style w:type="paragraph" w:customStyle="1" w:styleId="940E85A58EBA47FE8D2C158BC4B73D21">
    <w:name w:val="940E85A58EBA47FE8D2C158BC4B73D21"/>
    <w:rsid w:val="00A12A8E"/>
  </w:style>
  <w:style w:type="paragraph" w:customStyle="1" w:styleId="C70D1E4EFFC649BC9DFE32C3EDCDE700">
    <w:name w:val="C70D1E4EFFC649BC9DFE32C3EDCDE700"/>
    <w:rsid w:val="00A12A8E"/>
  </w:style>
  <w:style w:type="paragraph" w:customStyle="1" w:styleId="F88B2177E1F4417DBAB072522D210BD7">
    <w:name w:val="F88B2177E1F4417DBAB072522D210BD7"/>
    <w:rsid w:val="00A12A8E"/>
  </w:style>
  <w:style w:type="paragraph" w:customStyle="1" w:styleId="A67EA66626D645688CE22892A02D159C">
    <w:name w:val="A67EA66626D645688CE22892A02D159C"/>
    <w:rsid w:val="00A12A8E"/>
  </w:style>
  <w:style w:type="paragraph" w:customStyle="1" w:styleId="409054CB518A43B79C018ADC71E89F0C">
    <w:name w:val="409054CB518A43B79C018ADC71E89F0C"/>
    <w:rsid w:val="00A12A8E"/>
  </w:style>
  <w:style w:type="paragraph" w:customStyle="1" w:styleId="586CAED2C89A4A60A757E45A70534D65">
    <w:name w:val="586CAED2C89A4A60A757E45A70534D65"/>
    <w:rsid w:val="00A12A8E"/>
  </w:style>
  <w:style w:type="paragraph" w:customStyle="1" w:styleId="7DDCDF71C50C46029DC533249913FDA6">
    <w:name w:val="7DDCDF71C50C46029DC533249913FDA6"/>
    <w:rsid w:val="00A12A8E"/>
  </w:style>
  <w:style w:type="paragraph" w:customStyle="1" w:styleId="A604B6396EC642DF9F282FCAAC5E54F4">
    <w:name w:val="A604B6396EC642DF9F282FCAAC5E54F4"/>
    <w:rsid w:val="00A12A8E"/>
  </w:style>
  <w:style w:type="paragraph" w:customStyle="1" w:styleId="43D3BE9DD550498B966156240FD34129">
    <w:name w:val="43D3BE9DD550498B966156240FD34129"/>
    <w:rsid w:val="00A12A8E"/>
  </w:style>
  <w:style w:type="paragraph" w:customStyle="1" w:styleId="4A7FDAA4C3F149E2B6FE0B1E1E543F29">
    <w:name w:val="4A7FDAA4C3F149E2B6FE0B1E1E543F29"/>
    <w:rsid w:val="00A12A8E"/>
  </w:style>
  <w:style w:type="paragraph" w:customStyle="1" w:styleId="3CB27012DD204D01B6758CE010297249">
    <w:name w:val="3CB27012DD204D01B6758CE010297249"/>
    <w:rsid w:val="00A12A8E"/>
  </w:style>
  <w:style w:type="paragraph" w:customStyle="1" w:styleId="4508EC4197E9483AA37FC3C2141D9FDB">
    <w:name w:val="4508EC4197E9483AA37FC3C2141D9FDB"/>
    <w:rsid w:val="00A12A8E"/>
  </w:style>
  <w:style w:type="paragraph" w:customStyle="1" w:styleId="F07954A1FEA848CDAB67288DBD988990">
    <w:name w:val="F07954A1FEA848CDAB67288DBD988990"/>
    <w:rsid w:val="00A12A8E"/>
  </w:style>
  <w:style w:type="paragraph" w:customStyle="1" w:styleId="32C977402B3848DA9CF40C0D92A35038">
    <w:name w:val="32C977402B3848DA9CF40C0D92A35038"/>
    <w:rsid w:val="00A12A8E"/>
  </w:style>
  <w:style w:type="paragraph" w:customStyle="1" w:styleId="F6CDAAAF27324BFA90B7A61FD91B0872">
    <w:name w:val="F6CDAAAF27324BFA90B7A61FD91B0872"/>
    <w:rsid w:val="00A12A8E"/>
  </w:style>
  <w:style w:type="paragraph" w:customStyle="1" w:styleId="B3DE38E83796457CB3AC99D922666A0C">
    <w:name w:val="B3DE38E83796457CB3AC99D922666A0C"/>
    <w:rsid w:val="00A12A8E"/>
  </w:style>
  <w:style w:type="paragraph" w:customStyle="1" w:styleId="484CAC55366E41ACB5082C2926B4BB42">
    <w:name w:val="484CAC55366E41ACB5082C2926B4BB42"/>
    <w:rsid w:val="00A12A8E"/>
  </w:style>
  <w:style w:type="paragraph" w:customStyle="1" w:styleId="521E3B7171C84473B8127E07F3188462">
    <w:name w:val="521E3B7171C84473B8127E07F3188462"/>
    <w:rsid w:val="00A12A8E"/>
  </w:style>
  <w:style w:type="paragraph" w:customStyle="1" w:styleId="6C1558BF0408455BB0FB71E72A88F31A">
    <w:name w:val="6C1558BF0408455BB0FB71E72A88F31A"/>
    <w:rsid w:val="00A12A8E"/>
  </w:style>
  <w:style w:type="paragraph" w:customStyle="1" w:styleId="B405608B8D7D4A21AD22923708E9D15B">
    <w:name w:val="B405608B8D7D4A21AD22923708E9D15B"/>
    <w:rsid w:val="00A12A8E"/>
  </w:style>
  <w:style w:type="paragraph" w:customStyle="1" w:styleId="3384F231687047EBB7D336F302CB9840">
    <w:name w:val="3384F231687047EBB7D336F302CB9840"/>
    <w:rsid w:val="00A12A8E"/>
  </w:style>
  <w:style w:type="paragraph" w:customStyle="1" w:styleId="C13D86119DE2461595C825D58DAB5621">
    <w:name w:val="C13D86119DE2461595C825D58DAB5621"/>
    <w:rsid w:val="00A12A8E"/>
  </w:style>
  <w:style w:type="paragraph" w:customStyle="1" w:styleId="35598F7FAC454E06BFE76691E7476095">
    <w:name w:val="35598F7FAC454E06BFE76691E7476095"/>
    <w:rsid w:val="00A12A8E"/>
  </w:style>
  <w:style w:type="paragraph" w:customStyle="1" w:styleId="BF9215F771CD4AA4A658D5AAC347CEFF">
    <w:name w:val="BF9215F771CD4AA4A658D5AAC347CEFF"/>
    <w:rsid w:val="00A12A8E"/>
  </w:style>
  <w:style w:type="paragraph" w:customStyle="1" w:styleId="46E0C3822C9E4DFCA5542F68A26A26E2">
    <w:name w:val="46E0C3822C9E4DFCA5542F68A26A26E2"/>
    <w:rsid w:val="00A12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346C93C-6D5A-4B62-992B-EC77DA0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Shablon_otchyota</Template>
  <TotalTime>1</TotalTime>
  <Pages>40</Pages>
  <Words>5677</Words>
  <Characters>32362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Honore de Balzac</cp:lastModifiedBy>
  <cp:revision>2</cp:revision>
  <cp:lastPrinted>2019-05-31T06:07:00Z</cp:lastPrinted>
  <dcterms:created xsi:type="dcterms:W3CDTF">2019-06-14T11:03:00Z</dcterms:created>
  <dcterms:modified xsi:type="dcterms:W3CDTF">2019-06-14T11:03:00Z</dcterms:modified>
</cp:coreProperties>
</file>